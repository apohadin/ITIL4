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1E814" w14:textId="77777777" w:rsidR="000F6C6D" w:rsidRPr="00EF7653" w:rsidRDefault="000F6C6D" w:rsidP="00EF7653">
      <w:pPr>
        <w:pStyle w:val="questionwithspace"/>
      </w:pPr>
      <w:r w:rsidRPr="00EF7653">
        <w:t>All incidents need to be managed in a standard way so that logging and reporting are consistent. True or false?</w:t>
      </w:r>
    </w:p>
    <w:p w14:paraId="09C11618" w14:textId="77777777" w:rsidR="000F6C6D" w:rsidRDefault="000F6C6D" w:rsidP="00EF7653">
      <w:pPr>
        <w:pStyle w:val="questionwithspace"/>
      </w:pPr>
      <w:r>
        <w:t>Do you need to resolve and close every problem ticket?</w:t>
      </w:r>
    </w:p>
    <w:p w14:paraId="4F794D7E" w14:textId="77777777" w:rsidR="000F6C6D" w:rsidRDefault="000F6C6D" w:rsidP="00EF7653">
      <w:pPr>
        <w:pStyle w:val="questionwithspace"/>
      </w:pPr>
      <w:r>
        <w:t>Does an SLA contain any of the following? A threshold level, a penalty for exceeding the maximum limit, a list of requirements,</w:t>
      </w:r>
      <w:bookmarkStart w:id="0" w:name="_GoBack"/>
      <w:bookmarkEnd w:id="0"/>
      <w:r>
        <w:t xml:space="preserve"> an agreement about availability times, or a signature?</w:t>
      </w:r>
    </w:p>
    <w:p w14:paraId="7B9EAC24" w14:textId="77777777" w:rsidR="000F6C6D" w:rsidRDefault="000F6C6D" w:rsidP="00EF7653">
      <w:pPr>
        <w:pStyle w:val="questionwithspace"/>
      </w:pPr>
      <w:r>
        <w:t>Draw the model of the service value chain below. P+CI</w:t>
      </w:r>
      <w:proofErr w:type="gramStart"/>
      <w:r>
        <w:t>/{</w:t>
      </w:r>
      <w:proofErr w:type="gramEnd"/>
      <w:r>
        <w:t xml:space="preserve">E + D&amp;T + O/B + D&amp;S) </w:t>
      </w:r>
    </w:p>
    <w:p w14:paraId="113EEB53" w14:textId="77777777" w:rsidR="000F6C6D" w:rsidRDefault="000F6C6D" w:rsidP="00EF7653">
      <w:pPr>
        <w:pStyle w:val="questionwithspace"/>
      </w:pPr>
      <w:r>
        <w:t>Draw the model of the service value system. G+GP/SVC/</w:t>
      </w:r>
      <w:proofErr w:type="spellStart"/>
      <w:r>
        <w:t>P+Ci</w:t>
      </w:r>
      <w:proofErr w:type="spellEnd"/>
      <w:r>
        <w:t xml:space="preserve"> </w:t>
      </w:r>
    </w:p>
    <w:p w14:paraId="35D68793" w14:textId="77777777" w:rsidR="000F6C6D" w:rsidRDefault="000F6C6D" w:rsidP="00EF7653">
      <w:pPr>
        <w:pStyle w:val="questionwithspace"/>
      </w:pPr>
      <w:r>
        <w:t>Explain a minimum viable product. Which guiding principle does this relate to?</w:t>
      </w:r>
    </w:p>
    <w:p w14:paraId="021BE3A1" w14:textId="77777777" w:rsidR="000F6C6D" w:rsidRDefault="000F6C6D" w:rsidP="00EF7653">
      <w:pPr>
        <w:pStyle w:val="questionwithspace"/>
      </w:pPr>
      <w:r>
        <w:t xml:space="preserve">How can scripts best be used on a service desk? </w:t>
      </w:r>
    </w:p>
    <w:p w14:paraId="02F84712" w14:textId="77777777" w:rsidR="000F6C6D" w:rsidRDefault="000F6C6D" w:rsidP="00EF7653">
      <w:pPr>
        <w:pStyle w:val="questionwithspace"/>
      </w:pPr>
      <w:r>
        <w:t>How should we prioritize problems?</w:t>
      </w:r>
    </w:p>
    <w:p w14:paraId="09CB3E22" w14:textId="77777777" w:rsidR="000F6C6D" w:rsidRDefault="000F6C6D" w:rsidP="00EF7653">
      <w:pPr>
        <w:pStyle w:val="questionwithspace"/>
      </w:pPr>
      <w:r>
        <w:t>In the guiding principle of collaborate and promote visibility, we try to eliminate a common lack of communication in an organizational structure known as a what?</w:t>
      </w:r>
    </w:p>
    <w:p w14:paraId="551B587E" w14:textId="77777777" w:rsidR="000F6C6D" w:rsidRDefault="000F6C6D" w:rsidP="00EF7653">
      <w:pPr>
        <w:pStyle w:val="questionwithspace"/>
      </w:pPr>
      <w:r>
        <w:t>In the guiding principle of focus on value, how would you apply this to redirecting a meeting once it starts going down rabbit holes and talking about parking lot items?</w:t>
      </w:r>
    </w:p>
    <w:p w14:paraId="151EAA31" w14:textId="2341214B" w:rsidR="000F6C6D" w:rsidRDefault="000F6C6D" w:rsidP="00EF7653">
      <w:pPr>
        <w:pStyle w:val="questionwithspace"/>
      </w:pPr>
      <w:r>
        <w:t>In the guiding principle of keep it simple and practical, does it mean to reduce the steps of a process for better efficiency? Explain.</w:t>
      </w:r>
    </w:p>
    <w:p w14:paraId="5473E7F3" w14:textId="77777777" w:rsidR="000F6C6D" w:rsidRDefault="000F6C6D" w:rsidP="00EF7653">
      <w:pPr>
        <w:pStyle w:val="questionwithspace"/>
      </w:pPr>
      <w:r>
        <w:lastRenderedPageBreak/>
        <w:t>In the guiding principle of optimize and automate, what are we trying to reduce or eliminate completely?</w:t>
      </w:r>
    </w:p>
    <w:p w14:paraId="7D96406C" w14:textId="77777777" w:rsidR="000F6C6D" w:rsidRDefault="000F6C6D" w:rsidP="00EF7653">
      <w:pPr>
        <w:pStyle w:val="questionwithspace"/>
      </w:pPr>
      <w:r>
        <w:t>In the guiding principle of start where you are, which step and model of the continual improvement model best talks about this?</w:t>
      </w:r>
    </w:p>
    <w:p w14:paraId="083265B3" w14:textId="77777777" w:rsidR="000F6C6D" w:rsidRDefault="000F6C6D" w:rsidP="00EF7653">
      <w:pPr>
        <w:pStyle w:val="questionwithspace"/>
      </w:pPr>
      <w:r>
        <w:t>In the guiding principle of think and work holistically, we focus on value and work as a team, but we pay attention to side effects and outside influences that can be described as working in what kind of way?</w:t>
      </w:r>
    </w:p>
    <w:p w14:paraId="10743E40" w14:textId="77777777" w:rsidR="000F6C6D" w:rsidRDefault="000F6C6D" w:rsidP="00EF7653">
      <w:pPr>
        <w:pStyle w:val="questionwithspace"/>
      </w:pPr>
      <w:r>
        <w:t xml:space="preserve">LEAN is associated with which guiding </w:t>
      </w:r>
      <w:proofErr w:type="gramStart"/>
      <w:r>
        <w:t>principle?</w:t>
      </w:r>
      <w:proofErr w:type="gramEnd"/>
    </w:p>
    <w:p w14:paraId="5684D5E5" w14:textId="77777777" w:rsidR="000F6C6D" w:rsidRDefault="000F6C6D" w:rsidP="00EF7653">
      <w:pPr>
        <w:pStyle w:val="questionwithspace"/>
      </w:pPr>
      <w:r w:rsidRPr="00AC45C7">
        <w:t>Name</w:t>
      </w:r>
      <w:r>
        <w:t xml:space="preserve"> some common channels through which service requests and incidents can be submitted.</w:t>
      </w:r>
    </w:p>
    <w:p w14:paraId="410E9852" w14:textId="77777777" w:rsidR="000F6C6D" w:rsidRDefault="000F6C6D" w:rsidP="00EF7653">
      <w:pPr>
        <w:pStyle w:val="questionwithspace"/>
      </w:pPr>
      <w:r>
        <w:t xml:space="preserve">The service desk gets a request for assembling a team to build a server. Incident or </w:t>
      </w:r>
      <w:r w:rsidRPr="005440F7">
        <w:rPr>
          <w:b/>
          <w:bCs/>
        </w:rPr>
        <w:t>request</w:t>
      </w:r>
      <w:r>
        <w:t xml:space="preserve">? Change or </w:t>
      </w:r>
      <w:r w:rsidRPr="005440F7">
        <w:rPr>
          <w:b/>
          <w:bCs/>
        </w:rPr>
        <w:t>no change</w:t>
      </w:r>
      <w:r>
        <w:t>?</w:t>
      </w:r>
    </w:p>
    <w:p w14:paraId="67F64B5E" w14:textId="77777777" w:rsidR="000F6C6D" w:rsidRDefault="000F6C6D" w:rsidP="00EF7653">
      <w:pPr>
        <w:pStyle w:val="questionwithspace"/>
      </w:pPr>
      <w:r>
        <w:t>Three of the activities in the SVC are concerned with the lifecycle of service development. Name them.</w:t>
      </w:r>
    </w:p>
    <w:p w14:paraId="6EB63D39" w14:textId="77777777" w:rsidR="000F6C6D" w:rsidRDefault="000F6C6D" w:rsidP="00EF7653">
      <w:pPr>
        <w:pStyle w:val="questionwithspace"/>
      </w:pPr>
      <w:r>
        <w:t>What are the formal names of the three parts?</w:t>
      </w:r>
    </w:p>
    <w:p w14:paraId="60579902" w14:textId="77777777" w:rsidR="000F6C6D" w:rsidRDefault="000F6C6D" w:rsidP="00EF7653">
      <w:pPr>
        <w:pStyle w:val="questionwithspace"/>
      </w:pPr>
      <w:r>
        <w:t>What are the three steps in the change management practice?</w:t>
      </w:r>
    </w:p>
    <w:p w14:paraId="1B95D1BF" w14:textId="77777777" w:rsidR="000F6C6D" w:rsidRDefault="000F6C6D" w:rsidP="00EF7653">
      <w:pPr>
        <w:pStyle w:val="questionwithspace"/>
      </w:pPr>
      <w:r>
        <w:t>What are the two parts of value (fit for x, fit for y) and the definition of each?</w:t>
      </w:r>
    </w:p>
    <w:p w14:paraId="5D9C5511" w14:textId="77777777" w:rsidR="000F6C6D" w:rsidRDefault="000F6C6D" w:rsidP="00EF7653">
      <w:pPr>
        <w:pStyle w:val="questionwithspace"/>
      </w:pPr>
      <w:r>
        <w:t>What are three tasks that maximize successful IT changes?</w:t>
      </w:r>
    </w:p>
    <w:p w14:paraId="51784E5B" w14:textId="77777777" w:rsidR="000F6C6D" w:rsidRDefault="000F6C6D" w:rsidP="00EF7653">
      <w:pPr>
        <w:pStyle w:val="questionwithspace"/>
      </w:pPr>
      <w:r>
        <w:lastRenderedPageBreak/>
        <w:t>What does the plan activity of the SVC ensure for just about everything?</w:t>
      </w:r>
    </w:p>
    <w:p w14:paraId="0F62E974" w14:textId="77777777" w:rsidR="000F6C6D" w:rsidRDefault="000F6C6D" w:rsidP="00EF7653">
      <w:pPr>
        <w:pStyle w:val="questionwithspace"/>
      </w:pPr>
      <w:r>
        <w:t>What does the SVC describe?</w:t>
      </w:r>
    </w:p>
    <w:p w14:paraId="60A2CC4C" w14:textId="77777777" w:rsidR="000F6C6D" w:rsidRDefault="000F6C6D" w:rsidP="00EF7653">
      <w:pPr>
        <w:pStyle w:val="questionwithspace"/>
      </w:pPr>
      <w:r>
        <w:t xml:space="preserve">What is a watermelon SLA? </w:t>
      </w:r>
    </w:p>
    <w:p w14:paraId="6084728C" w14:textId="77777777" w:rsidR="000F6C6D" w:rsidRDefault="000F6C6D" w:rsidP="00EF7653">
      <w:pPr>
        <w:pStyle w:val="questionwithspace"/>
      </w:pPr>
      <w:r>
        <w:t xml:space="preserve">What is technical debt? </w:t>
      </w:r>
    </w:p>
    <w:p w14:paraId="542B5720" w14:textId="77777777" w:rsidR="000F6C6D" w:rsidRDefault="000F6C6D" w:rsidP="00EF7653">
      <w:pPr>
        <w:pStyle w:val="questionwithspace"/>
      </w:pPr>
      <w:r>
        <w:t>What is the definition of a service?</w:t>
      </w:r>
    </w:p>
    <w:p w14:paraId="1DBA408B" w14:textId="77777777" w:rsidR="000F6C6D" w:rsidRDefault="000F6C6D" w:rsidP="00EF7653">
      <w:pPr>
        <w:pStyle w:val="questionwithspace"/>
      </w:pPr>
      <w:r>
        <w:t>What is the definition of an incident?</w:t>
      </w:r>
    </w:p>
    <w:p w14:paraId="0D4AC6C7" w14:textId="77777777" w:rsidR="000F6C6D" w:rsidRDefault="000F6C6D" w:rsidP="00EF7653">
      <w:pPr>
        <w:pStyle w:val="questionwithspace"/>
      </w:pPr>
      <w:r>
        <w:t>What is the difference between a standard change and a normal change?</w:t>
      </w:r>
    </w:p>
    <w:p w14:paraId="08B86F34" w14:textId="77777777" w:rsidR="000F6C6D" w:rsidRDefault="000F6C6D" w:rsidP="00EF7653">
      <w:pPr>
        <w:pStyle w:val="questionwithspace"/>
      </w:pPr>
      <w:r>
        <w:t>What is the difference between a user, customer, and a sponsor?</w:t>
      </w:r>
    </w:p>
    <w:p w14:paraId="268EC621" w14:textId="77777777" w:rsidR="000F6C6D" w:rsidRDefault="000F6C6D" w:rsidP="00EF7653">
      <w:pPr>
        <w:pStyle w:val="questionwithspace"/>
      </w:pPr>
      <w:r>
        <w:t>What is the difference between outcome and output?</w:t>
      </w:r>
    </w:p>
    <w:p w14:paraId="4E53A838" w14:textId="77777777" w:rsidR="000F6C6D" w:rsidRDefault="000F6C6D" w:rsidP="00EF7653">
      <w:pPr>
        <w:pStyle w:val="questionwithspace"/>
      </w:pPr>
      <w:r>
        <w:t>What is the difference between relationship management and service level management? Describe using a car salesman and a VP/sales manager as an example.</w:t>
      </w:r>
    </w:p>
    <w:p w14:paraId="7A694A13" w14:textId="77777777" w:rsidR="000F6C6D" w:rsidRDefault="000F6C6D" w:rsidP="00EF7653">
      <w:pPr>
        <w:pStyle w:val="questionwithspace"/>
      </w:pPr>
      <w:r>
        <w:t>What is the first step of the CI model?</w:t>
      </w:r>
    </w:p>
    <w:p w14:paraId="344BC406" w14:textId="77777777" w:rsidR="000F6C6D" w:rsidRDefault="000F6C6D" w:rsidP="00EF7653">
      <w:pPr>
        <w:pStyle w:val="questionwithspace"/>
      </w:pPr>
      <w:r>
        <w:t>What is the last step of the CI model?</w:t>
      </w:r>
    </w:p>
    <w:p w14:paraId="59ABDD3D" w14:textId="77777777" w:rsidR="000F6C6D" w:rsidRDefault="000F6C6D" w:rsidP="00EF7653">
      <w:pPr>
        <w:pStyle w:val="questionwithspace"/>
      </w:pPr>
      <w:r>
        <w:lastRenderedPageBreak/>
        <w:t>What is the name of the parts that the service value chain made up of?</w:t>
      </w:r>
    </w:p>
    <w:p w14:paraId="31535CCE" w14:textId="77777777" w:rsidR="000F6C6D" w:rsidRDefault="000F6C6D" w:rsidP="00EF7653">
      <w:pPr>
        <w:pStyle w:val="questionwithspace"/>
      </w:pPr>
      <w:r>
        <w:t xml:space="preserve">What is the practice </w:t>
      </w:r>
      <w:r w:rsidRPr="006D54EF">
        <w:t>that</w:t>
      </w:r>
      <w:r>
        <w:t xml:space="preserve"> is associated with setting expectations for fulfillment times for a change?</w:t>
      </w:r>
    </w:p>
    <w:p w14:paraId="661C1709" w14:textId="77777777" w:rsidR="000F6C6D" w:rsidRDefault="000F6C6D" w:rsidP="00EF7653">
      <w:pPr>
        <w:pStyle w:val="questionwithspace"/>
      </w:pPr>
      <w:r>
        <w:t>What is the purpose of an SLA?</w:t>
      </w:r>
    </w:p>
    <w:p w14:paraId="5EACAA0E" w14:textId="77777777" w:rsidR="000F6C6D" w:rsidRDefault="000F6C6D" w:rsidP="00EF7653">
      <w:pPr>
        <w:pStyle w:val="questionwithspace"/>
      </w:pPr>
      <w:r>
        <w:t>What is the purpose of change control?</w:t>
      </w:r>
    </w:p>
    <w:p w14:paraId="2104C99B" w14:textId="77777777" w:rsidR="000F6C6D" w:rsidRDefault="000F6C6D" w:rsidP="00EF7653">
      <w:pPr>
        <w:pStyle w:val="questionwithspace"/>
      </w:pPr>
      <w:r>
        <w:t>What is the purpose of CI?</w:t>
      </w:r>
    </w:p>
    <w:p w14:paraId="4FB71613" w14:textId="77777777" w:rsidR="000F6C6D" w:rsidRDefault="000F6C6D" w:rsidP="00EF7653">
      <w:pPr>
        <w:pStyle w:val="questionwithspace"/>
      </w:pPr>
      <w:r>
        <w:t xml:space="preserve">What is the </w:t>
      </w:r>
      <w:r w:rsidRPr="00AC45C7">
        <w:t>purpose</w:t>
      </w:r>
      <w:r>
        <w:t xml:space="preserve"> of deployment management?</w:t>
      </w:r>
    </w:p>
    <w:p w14:paraId="3DD6BDC8" w14:textId="77777777" w:rsidR="000F6C6D" w:rsidRDefault="000F6C6D" w:rsidP="00EF7653">
      <w:pPr>
        <w:pStyle w:val="questionwithspace"/>
      </w:pPr>
      <w:r>
        <w:t>What is the purpose of incident management?</w:t>
      </w:r>
    </w:p>
    <w:p w14:paraId="723B6431" w14:textId="77777777" w:rsidR="000F6C6D" w:rsidRDefault="000F6C6D" w:rsidP="00EF7653">
      <w:pPr>
        <w:pStyle w:val="questionwithspace"/>
      </w:pPr>
      <w:r>
        <w:t xml:space="preserve">What is the </w:t>
      </w:r>
      <w:r w:rsidRPr="00AC45C7">
        <w:t>purpose</w:t>
      </w:r>
      <w:r>
        <w:t xml:space="preserve"> of information security management?</w:t>
      </w:r>
    </w:p>
    <w:p w14:paraId="6B7F9107" w14:textId="77777777" w:rsidR="000F6C6D" w:rsidRDefault="000F6C6D" w:rsidP="00EF7653">
      <w:pPr>
        <w:pStyle w:val="questionwithspace"/>
      </w:pPr>
      <w:r>
        <w:t xml:space="preserve">What is the </w:t>
      </w:r>
      <w:r w:rsidRPr="00AC45C7">
        <w:t>purpose</w:t>
      </w:r>
      <w:r>
        <w:t xml:space="preserve"> of IT asset management?</w:t>
      </w:r>
    </w:p>
    <w:p w14:paraId="17EBA2AC" w14:textId="77777777" w:rsidR="000F6C6D" w:rsidRDefault="000F6C6D" w:rsidP="00EF7653">
      <w:pPr>
        <w:pStyle w:val="questionwithspace"/>
      </w:pPr>
      <w:r>
        <w:t xml:space="preserve">What is the </w:t>
      </w:r>
      <w:r w:rsidRPr="00AC45C7">
        <w:t>purpose</w:t>
      </w:r>
      <w:r>
        <w:t xml:space="preserve"> of monitoring and event management?</w:t>
      </w:r>
    </w:p>
    <w:p w14:paraId="45CC4DF7" w14:textId="77777777" w:rsidR="000F6C6D" w:rsidRDefault="000F6C6D" w:rsidP="00EF7653">
      <w:pPr>
        <w:pStyle w:val="questionwithspace"/>
      </w:pPr>
      <w:r>
        <w:t>What is the purpose of problem management? Three parts.</w:t>
      </w:r>
    </w:p>
    <w:p w14:paraId="49D7E063" w14:textId="77777777" w:rsidR="000F6C6D" w:rsidRDefault="000F6C6D" w:rsidP="00EF7653">
      <w:pPr>
        <w:pStyle w:val="questionwithspace"/>
      </w:pPr>
      <w:r>
        <w:t xml:space="preserve">What is the </w:t>
      </w:r>
      <w:r w:rsidRPr="00AC45C7">
        <w:t>purpose</w:t>
      </w:r>
      <w:r>
        <w:t xml:space="preserve"> of relationship management?</w:t>
      </w:r>
    </w:p>
    <w:p w14:paraId="79C7FFC4" w14:textId="77777777" w:rsidR="000F6C6D" w:rsidRDefault="000F6C6D" w:rsidP="00EF7653">
      <w:pPr>
        <w:pStyle w:val="questionwithspace"/>
      </w:pPr>
      <w:r>
        <w:lastRenderedPageBreak/>
        <w:t xml:space="preserve">What is the </w:t>
      </w:r>
      <w:r w:rsidRPr="00AC45C7">
        <w:t>purpose</w:t>
      </w:r>
      <w:r>
        <w:t xml:space="preserve"> of release management?</w:t>
      </w:r>
    </w:p>
    <w:p w14:paraId="08ABFF30" w14:textId="77777777" w:rsidR="000F6C6D" w:rsidRDefault="000F6C6D" w:rsidP="00EF7653">
      <w:pPr>
        <w:pStyle w:val="questionwithspace"/>
      </w:pPr>
      <w:r>
        <w:t>What is the purpose of request management?</w:t>
      </w:r>
    </w:p>
    <w:p w14:paraId="49698704" w14:textId="77777777" w:rsidR="000F6C6D" w:rsidRDefault="000F6C6D" w:rsidP="00EF7653">
      <w:pPr>
        <w:pStyle w:val="questionwithspace"/>
      </w:pPr>
      <w:r>
        <w:t xml:space="preserve">What is the </w:t>
      </w:r>
      <w:r w:rsidRPr="00AC45C7">
        <w:t>purpose</w:t>
      </w:r>
      <w:r>
        <w:t xml:space="preserve"> of service configuration management?</w:t>
      </w:r>
    </w:p>
    <w:p w14:paraId="706D6F3B" w14:textId="77777777" w:rsidR="000F6C6D" w:rsidRDefault="000F6C6D" w:rsidP="00EF7653">
      <w:pPr>
        <w:pStyle w:val="questionwithspace"/>
      </w:pPr>
      <w:r>
        <w:t>What is the purpose of service level management?</w:t>
      </w:r>
    </w:p>
    <w:p w14:paraId="31510EEA" w14:textId="77777777" w:rsidR="000F6C6D" w:rsidRDefault="000F6C6D" w:rsidP="00EF7653">
      <w:pPr>
        <w:pStyle w:val="questionwithspace"/>
      </w:pPr>
      <w:r>
        <w:t xml:space="preserve">What is the </w:t>
      </w:r>
      <w:r w:rsidRPr="00AC45C7">
        <w:t>purpose</w:t>
      </w:r>
      <w:r>
        <w:t xml:space="preserve"> of supplier management?</w:t>
      </w:r>
    </w:p>
    <w:p w14:paraId="0DB5F0D1" w14:textId="77777777" w:rsidR="000F6C6D" w:rsidRDefault="000F6C6D" w:rsidP="00EF7653">
      <w:pPr>
        <w:pStyle w:val="questionwithspace"/>
      </w:pPr>
      <w:r>
        <w:t>What is the purpose of the service desk practice?</w:t>
      </w:r>
    </w:p>
    <w:p w14:paraId="17E4322F" w14:textId="77777777" w:rsidR="000F6C6D" w:rsidRDefault="000F6C6D" w:rsidP="00EF7653">
      <w:pPr>
        <w:pStyle w:val="questionwithspace"/>
      </w:pPr>
      <w:r>
        <w:t>What kind of role would be most appropriate for the plan activity in the SVC?</w:t>
      </w:r>
    </w:p>
    <w:p w14:paraId="2865E7A7" w14:textId="77777777" w:rsidR="000F6C6D" w:rsidRDefault="000F6C6D" w:rsidP="00EF7653">
      <w:pPr>
        <w:pStyle w:val="questionwithspace"/>
      </w:pPr>
      <w:r>
        <w:t xml:space="preserve">What </w:t>
      </w:r>
      <w:r w:rsidRPr="00F34BFC">
        <w:t>other</w:t>
      </w:r>
      <w:r>
        <w:t xml:space="preserve"> practice is often active during problem resolution?</w:t>
      </w:r>
    </w:p>
    <w:p w14:paraId="6874BC72" w14:textId="77777777" w:rsidR="000F6C6D" w:rsidRDefault="000F6C6D" w:rsidP="00EF7653">
      <w:pPr>
        <w:pStyle w:val="questionwithspace"/>
      </w:pPr>
      <w:r>
        <w:t>What other types of records can an incident record be linked to?</w:t>
      </w:r>
    </w:p>
    <w:p w14:paraId="616E45E4" w14:textId="77777777" w:rsidR="000F6C6D" w:rsidRDefault="000F6C6D" w:rsidP="00EF7653">
      <w:pPr>
        <w:pStyle w:val="questionwithspace"/>
      </w:pPr>
      <w:r>
        <w:t xml:space="preserve">What purpose does </w:t>
      </w:r>
      <w:proofErr w:type="gramStart"/>
      <w:r>
        <w:t>managing</w:t>
      </w:r>
      <w:proofErr w:type="gramEnd"/>
      <w:r>
        <w:t xml:space="preserve"> a configuration item have?</w:t>
      </w:r>
    </w:p>
    <w:p w14:paraId="5E7C2BEB" w14:textId="77777777" w:rsidR="000F6C6D" w:rsidRDefault="000F6C6D" w:rsidP="00EF7653">
      <w:pPr>
        <w:pStyle w:val="questionwithspace"/>
      </w:pPr>
      <w:r>
        <w:t>What relationship is there between supplier management and incident management?</w:t>
      </w:r>
    </w:p>
    <w:p w14:paraId="5CADCC62" w14:textId="77777777" w:rsidR="000F6C6D" w:rsidRPr="005440F7" w:rsidRDefault="000F6C6D" w:rsidP="00EF7653">
      <w:pPr>
        <w:pStyle w:val="questionwithspace"/>
      </w:pPr>
      <w:r>
        <w:t>When does a problem ticket change its status from a problem to a known error?</w:t>
      </w:r>
    </w:p>
    <w:p w14:paraId="1286A8AA" w14:textId="77777777" w:rsidR="000F6C6D" w:rsidRDefault="000F6C6D" w:rsidP="00EF7653">
      <w:pPr>
        <w:pStyle w:val="questionwithspace"/>
      </w:pPr>
      <w:r>
        <w:lastRenderedPageBreak/>
        <w:t xml:space="preserve">Which activity in the </w:t>
      </w:r>
      <w:r w:rsidRPr="00AC45C7">
        <w:t>service</w:t>
      </w:r>
      <w:r>
        <w:t xml:space="preserve"> value chain is the most important for service level management?</w:t>
      </w:r>
    </w:p>
    <w:p w14:paraId="53014C29" w14:textId="77777777" w:rsidR="000F6C6D" w:rsidRDefault="000F6C6D" w:rsidP="00EF7653">
      <w:pPr>
        <w:pStyle w:val="questionwithspace"/>
      </w:pPr>
      <w:r>
        <w:t>Which activity of the SVC uses the service level management practice the most?</w:t>
      </w:r>
    </w:p>
    <w:p w14:paraId="73D3A8E4" w14:textId="77777777" w:rsidR="000F6C6D" w:rsidRDefault="000F6C6D" w:rsidP="00EF7653">
      <w:pPr>
        <w:pStyle w:val="questionwithspace"/>
      </w:pPr>
      <w:r>
        <w:t>Which dimension of service management has to do with corporate culture?</w:t>
      </w:r>
    </w:p>
    <w:p w14:paraId="1A033787" w14:textId="77777777" w:rsidR="000F6C6D" w:rsidRDefault="000F6C6D" w:rsidP="00EF7653">
      <w:pPr>
        <w:pStyle w:val="questionwithspace"/>
      </w:pPr>
      <w:r>
        <w:t>Which dimension of service management has to do with creating better productivity?</w:t>
      </w:r>
    </w:p>
    <w:p w14:paraId="087603E6" w14:textId="77777777" w:rsidR="000F6C6D" w:rsidRDefault="000F6C6D" w:rsidP="00EF7653">
      <w:pPr>
        <w:pStyle w:val="questionwithspace"/>
      </w:pPr>
      <w:r>
        <w:t xml:space="preserve">Which dimension of service management has to </w:t>
      </w:r>
      <w:r w:rsidRPr="00827413">
        <w:t>do</w:t>
      </w:r>
      <w:r>
        <w:t xml:space="preserve"> with data security?</w:t>
      </w:r>
    </w:p>
    <w:p w14:paraId="32803777" w14:textId="77777777" w:rsidR="000F6C6D" w:rsidRDefault="000F6C6D" w:rsidP="00EF7653">
      <w:pPr>
        <w:pStyle w:val="questionwithspace"/>
      </w:pPr>
      <w:r>
        <w:t>Which dimension of service management has to do with how we manage our resources?</w:t>
      </w:r>
    </w:p>
    <w:p w14:paraId="7BDCB0CF" w14:textId="77777777" w:rsidR="000F6C6D" w:rsidRDefault="000F6C6D" w:rsidP="00EF7653">
      <w:pPr>
        <w:pStyle w:val="questionwithspace"/>
      </w:pPr>
      <w:r>
        <w:t xml:space="preserve">Which dimensions of </w:t>
      </w:r>
      <w:r w:rsidRPr="00207599">
        <w:t>service</w:t>
      </w:r>
      <w:r>
        <w:t xml:space="preserve"> management will you be able to find improvement opportunities during problem management activities?</w:t>
      </w:r>
    </w:p>
    <w:p w14:paraId="5C77FA92" w14:textId="77777777" w:rsidR="000F6C6D" w:rsidRDefault="000F6C6D" w:rsidP="00EF7653">
      <w:pPr>
        <w:pStyle w:val="questionwithspace"/>
      </w:pPr>
      <w:r>
        <w:t>Which is better to achieve more value, putting all the testing at the end of the development cycle, or spreading the testing out throughout the entire development even though it takes more time to do the cycles?</w:t>
      </w:r>
    </w:p>
    <w:p w14:paraId="01D4992C" w14:textId="77777777" w:rsidR="000F6C6D" w:rsidRDefault="000F6C6D" w:rsidP="00EF7653">
      <w:pPr>
        <w:pStyle w:val="questionwithspace"/>
      </w:pPr>
      <w:r>
        <w:t xml:space="preserve">Which is better, resolving the incident and then documenting everything or creating multiple time-consuming </w:t>
      </w:r>
      <w:r w:rsidRPr="005440F7">
        <w:rPr>
          <w:b/>
          <w:bCs/>
        </w:rPr>
        <w:t>updates</w:t>
      </w:r>
      <w:r>
        <w:t xml:space="preserve"> throughout the whole process?</w:t>
      </w:r>
    </w:p>
    <w:p w14:paraId="5404D033" w14:textId="77777777" w:rsidR="000F6C6D" w:rsidRDefault="000F6C6D" w:rsidP="00EF7653">
      <w:pPr>
        <w:pStyle w:val="questionwithspace"/>
      </w:pPr>
      <w:r>
        <w:t>Which is more important on the service desk, setting the correct priority or being able to resolve the incident without escalation?</w:t>
      </w:r>
    </w:p>
    <w:p w14:paraId="57B41C9B" w14:textId="77777777" w:rsidR="000F6C6D" w:rsidRDefault="000F6C6D" w:rsidP="00EF7653">
      <w:pPr>
        <w:pStyle w:val="questionwithspace"/>
      </w:pPr>
      <w:r>
        <w:t>Which is more important to service desk staff, technical expertise in resolving problems or improving the CX through better communication?</w:t>
      </w:r>
    </w:p>
    <w:p w14:paraId="33BA3C41" w14:textId="77777777" w:rsidR="000F6C6D" w:rsidRDefault="000F6C6D" w:rsidP="00EF7653">
      <w:pPr>
        <w:pStyle w:val="questionwithspace"/>
      </w:pPr>
      <w:r>
        <w:lastRenderedPageBreak/>
        <w:t>Which of the following is an incident or a request?  My printer is out of toner, where can I find the project repository, can I get access to the project repository,  I need a server to put the project repository on,  I can’t access the project repository with my current password,  I can’t access the project repository from my PC this morning,  I ran out of space on my project repository.</w:t>
      </w:r>
    </w:p>
    <w:p w14:paraId="0AA64A34" w14:textId="77777777" w:rsidR="000F6C6D" w:rsidRDefault="000F6C6D" w:rsidP="00EF7653">
      <w:pPr>
        <w:pStyle w:val="questionwithspace"/>
      </w:pPr>
      <w:r>
        <w:t>Which of these requests are also changes?  A request to decommission a server, a request to put a desktop application on cell phones, and a request to patch an application for security purposes.</w:t>
      </w:r>
    </w:p>
    <w:p w14:paraId="28797666" w14:textId="77777777" w:rsidR="000F6C6D" w:rsidRDefault="000F6C6D" w:rsidP="00EF7653">
      <w:pPr>
        <w:pStyle w:val="questionwithspace"/>
      </w:pPr>
      <w:r>
        <w:t>Which one of the four dimensions of service management/service chain is the most important for building customer relationships?</w:t>
      </w:r>
    </w:p>
    <w:p w14:paraId="56BFE1CC" w14:textId="77777777" w:rsidR="000F6C6D" w:rsidRDefault="000F6C6D" w:rsidP="00EF7653">
      <w:pPr>
        <w:pStyle w:val="questionwithspace"/>
      </w:pPr>
      <w:r>
        <w:t xml:space="preserve">Which one of the steps of the CI model involves </w:t>
      </w:r>
      <w:proofErr w:type="gramStart"/>
      <w:r>
        <w:t>making a plan</w:t>
      </w:r>
      <w:proofErr w:type="gramEnd"/>
      <w:r>
        <w:t>?</w:t>
      </w:r>
    </w:p>
    <w:p w14:paraId="1A463889" w14:textId="77777777" w:rsidR="000F6C6D" w:rsidRDefault="000F6C6D" w:rsidP="00EF7653">
      <w:pPr>
        <w:pStyle w:val="questionwithspace"/>
      </w:pPr>
      <w:r>
        <w:t>Which practice does the improve activity of the SVC use for just about everything?</w:t>
      </w:r>
    </w:p>
    <w:p w14:paraId="12F3A90D" w14:textId="77777777" w:rsidR="000F6C6D" w:rsidRDefault="000F6C6D" w:rsidP="00EF7653">
      <w:pPr>
        <w:pStyle w:val="questionwithspace"/>
      </w:pPr>
      <w:r>
        <w:t xml:space="preserve">Which practices involve skills including being a business liaison, a business analyst, and a supplier management specialist? </w:t>
      </w:r>
    </w:p>
    <w:p w14:paraId="28A923ED" w14:textId="77777777" w:rsidR="000F6C6D" w:rsidRPr="00E64D9C" w:rsidRDefault="000F6C6D" w:rsidP="00EF7653">
      <w:pPr>
        <w:pStyle w:val="questionwithspace"/>
      </w:pPr>
      <w:r w:rsidRPr="00E64D9C">
        <w:t>Who can resolve an incident?</w:t>
      </w:r>
    </w:p>
    <w:p w14:paraId="7BD40A85" w14:textId="77777777" w:rsidR="000F6C6D" w:rsidRDefault="000F6C6D" w:rsidP="00EF7653">
      <w:pPr>
        <w:pStyle w:val="questionwithspace"/>
      </w:pPr>
      <w:r>
        <w:t>Why is the engage activity of the SVC an iterative one?</w:t>
      </w:r>
    </w:p>
    <w:sectPr w:rsidR="000F6C6D" w:rsidSect="00F34BFC">
      <w:headerReference w:type="default" r:id="rId8"/>
      <w:footerReference w:type="default" r:id="rId9"/>
      <w:pgSz w:w="12240" w:h="15840"/>
      <w:pgMar w:top="166" w:right="1440" w:bottom="720" w:left="1440" w:header="360"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17738" w14:textId="77777777" w:rsidR="00766E37" w:rsidRDefault="00766E37" w:rsidP="00006929">
      <w:r>
        <w:separator/>
      </w:r>
    </w:p>
  </w:endnote>
  <w:endnote w:type="continuationSeparator" w:id="0">
    <w:p w14:paraId="482396A9" w14:textId="77777777" w:rsidR="00766E37" w:rsidRDefault="00766E37"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DF1FE" w14:textId="6CBFA98A" w:rsidR="006E64A4" w:rsidRDefault="006E64A4" w:rsidP="00F34BFC">
    <w:pPr>
      <w:pStyle w:val="Footer"/>
    </w:pPr>
    <w:r>
      <w:t>Doug Hoff, Centriq Training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04A45" w14:textId="77777777" w:rsidR="00766E37" w:rsidRDefault="00766E37" w:rsidP="00006929">
      <w:r>
        <w:separator/>
      </w:r>
    </w:p>
  </w:footnote>
  <w:footnote w:type="continuationSeparator" w:id="0">
    <w:p w14:paraId="2D438AA2" w14:textId="77777777" w:rsidR="00766E37" w:rsidRDefault="00766E37"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279C7" w14:textId="1CFF8199" w:rsidR="00AC45C7" w:rsidRPr="00F34BFC" w:rsidRDefault="00AC45C7" w:rsidP="00F34BFC">
    <w:pPr>
      <w:pStyle w:val="Header"/>
    </w:pPr>
    <w:r w:rsidRPr="00F34BFC">
      <w:t>ITILv4 exam study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6"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528F8"/>
    <w:multiLevelType w:val="hybridMultilevel"/>
    <w:tmpl w:val="221A89A6"/>
    <w:lvl w:ilvl="0" w:tplc="12326F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5F4E05"/>
    <w:multiLevelType w:val="hybridMultilevel"/>
    <w:tmpl w:val="ABC88A9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pStyle w:val="ListParagraph"/>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EA26E77"/>
    <w:multiLevelType w:val="multilevel"/>
    <w:tmpl w:val="C4463244"/>
    <w:numStyleLink w:val="list-discussion"/>
  </w:abstractNum>
  <w:abstractNum w:abstractNumId="25"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731F4D"/>
    <w:multiLevelType w:val="hybridMultilevel"/>
    <w:tmpl w:val="41FE2F74"/>
    <w:lvl w:ilvl="0" w:tplc="CAA84E5A">
      <w:start w:val="1"/>
      <w:numFmt w:val="decimal"/>
      <w:pStyle w:val="questionwithspace"/>
      <w:lvlText w:val="%1."/>
      <w:lvlJc w:val="left"/>
      <w:pPr>
        <w:ind w:left="1166" w:hanging="360"/>
      </w:pPr>
      <w:rPr>
        <w:rFont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9"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30"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2"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7"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0"/>
  </w:num>
  <w:num w:numId="3">
    <w:abstractNumId w:val="35"/>
  </w:num>
  <w:num w:numId="4">
    <w:abstractNumId w:val="9"/>
  </w:num>
  <w:num w:numId="5">
    <w:abstractNumId w:val="3"/>
  </w:num>
  <w:num w:numId="6">
    <w:abstractNumId w:val="29"/>
  </w:num>
  <w:num w:numId="7">
    <w:abstractNumId w:val="14"/>
  </w:num>
  <w:num w:numId="8">
    <w:abstractNumId w:val="33"/>
  </w:num>
  <w:num w:numId="9">
    <w:abstractNumId w:val="11"/>
  </w:num>
  <w:num w:numId="10">
    <w:abstractNumId w:val="30"/>
  </w:num>
  <w:num w:numId="11">
    <w:abstractNumId w:val="27"/>
  </w:num>
  <w:num w:numId="12">
    <w:abstractNumId w:val="32"/>
  </w:num>
  <w:num w:numId="13">
    <w:abstractNumId w:val="36"/>
  </w:num>
  <w:num w:numId="14">
    <w:abstractNumId w:val="6"/>
  </w:num>
  <w:num w:numId="15">
    <w:abstractNumId w:val="19"/>
  </w:num>
  <w:num w:numId="16">
    <w:abstractNumId w:val="8"/>
  </w:num>
  <w:num w:numId="17">
    <w:abstractNumId w:val="22"/>
  </w:num>
  <w:num w:numId="18">
    <w:abstractNumId w:val="1"/>
  </w:num>
  <w:num w:numId="19">
    <w:abstractNumId w:val="25"/>
  </w:num>
  <w:num w:numId="20">
    <w:abstractNumId w:val="31"/>
  </w:num>
  <w:num w:numId="21">
    <w:abstractNumId w:val="10"/>
  </w:num>
  <w:num w:numId="22">
    <w:abstractNumId w:val="23"/>
  </w:num>
  <w:num w:numId="23">
    <w:abstractNumId w:val="37"/>
  </w:num>
  <w:num w:numId="24">
    <w:abstractNumId w:val="2"/>
  </w:num>
  <w:num w:numId="25">
    <w:abstractNumId w:val="26"/>
  </w:num>
  <w:num w:numId="26">
    <w:abstractNumId w:val="15"/>
  </w:num>
  <w:num w:numId="27">
    <w:abstractNumId w:val="17"/>
  </w:num>
  <w:num w:numId="28">
    <w:abstractNumId w:val="12"/>
  </w:num>
  <w:num w:numId="29">
    <w:abstractNumId w:val="4"/>
  </w:num>
  <w:num w:numId="30">
    <w:abstractNumId w:val="34"/>
  </w:num>
  <w:num w:numId="31">
    <w:abstractNumId w:val="16"/>
  </w:num>
  <w:num w:numId="32">
    <w:abstractNumId w:val="24"/>
  </w:num>
  <w:num w:numId="33">
    <w:abstractNumId w:val="20"/>
  </w:num>
  <w:num w:numId="34">
    <w:abstractNumId w:val="5"/>
  </w:num>
  <w:num w:numId="35">
    <w:abstractNumId w:val="13"/>
  </w:num>
  <w:num w:numId="36">
    <w:abstractNumId w:val="21"/>
  </w:num>
  <w:num w:numId="37">
    <w:abstractNumId w:val="7"/>
  </w:num>
  <w:num w:numId="38">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0"/>
    <w:rsid w:val="00006929"/>
    <w:rsid w:val="00010D97"/>
    <w:rsid w:val="0003715C"/>
    <w:rsid w:val="0004600F"/>
    <w:rsid w:val="00062FB4"/>
    <w:rsid w:val="00067F08"/>
    <w:rsid w:val="00071A43"/>
    <w:rsid w:val="000751D4"/>
    <w:rsid w:val="000804B0"/>
    <w:rsid w:val="0009025F"/>
    <w:rsid w:val="00092FBE"/>
    <w:rsid w:val="0009580B"/>
    <w:rsid w:val="000F6C6D"/>
    <w:rsid w:val="00107388"/>
    <w:rsid w:val="00117BAC"/>
    <w:rsid w:val="00122757"/>
    <w:rsid w:val="00122D48"/>
    <w:rsid w:val="00140D01"/>
    <w:rsid w:val="00143920"/>
    <w:rsid w:val="00163738"/>
    <w:rsid w:val="00164D95"/>
    <w:rsid w:val="001A0F7A"/>
    <w:rsid w:val="001C120B"/>
    <w:rsid w:val="001C3B95"/>
    <w:rsid w:val="001C56EE"/>
    <w:rsid w:val="00207599"/>
    <w:rsid w:val="00212C0D"/>
    <w:rsid w:val="00241081"/>
    <w:rsid w:val="00245BAA"/>
    <w:rsid w:val="0025478F"/>
    <w:rsid w:val="00290BE6"/>
    <w:rsid w:val="00296296"/>
    <w:rsid w:val="002962AC"/>
    <w:rsid w:val="002A7F9B"/>
    <w:rsid w:val="002C22AF"/>
    <w:rsid w:val="002C4EE4"/>
    <w:rsid w:val="002F3C86"/>
    <w:rsid w:val="003019BC"/>
    <w:rsid w:val="00301F73"/>
    <w:rsid w:val="00306A9F"/>
    <w:rsid w:val="00333943"/>
    <w:rsid w:val="00394FDD"/>
    <w:rsid w:val="003A4F59"/>
    <w:rsid w:val="003A6589"/>
    <w:rsid w:val="003C4916"/>
    <w:rsid w:val="003C5E89"/>
    <w:rsid w:val="003C7F54"/>
    <w:rsid w:val="003D2FA8"/>
    <w:rsid w:val="003E489A"/>
    <w:rsid w:val="00401875"/>
    <w:rsid w:val="00447D18"/>
    <w:rsid w:val="004623F0"/>
    <w:rsid w:val="00482583"/>
    <w:rsid w:val="00492692"/>
    <w:rsid w:val="004A2301"/>
    <w:rsid w:val="004B0826"/>
    <w:rsid w:val="004D4169"/>
    <w:rsid w:val="004F2D93"/>
    <w:rsid w:val="005076B0"/>
    <w:rsid w:val="00516649"/>
    <w:rsid w:val="00533201"/>
    <w:rsid w:val="00540FB1"/>
    <w:rsid w:val="005440F7"/>
    <w:rsid w:val="00555DF2"/>
    <w:rsid w:val="005857B3"/>
    <w:rsid w:val="005959F7"/>
    <w:rsid w:val="005A7642"/>
    <w:rsid w:val="005D5564"/>
    <w:rsid w:val="005F1A7B"/>
    <w:rsid w:val="00633311"/>
    <w:rsid w:val="006600F0"/>
    <w:rsid w:val="00690FCC"/>
    <w:rsid w:val="006A0ACA"/>
    <w:rsid w:val="006A2A92"/>
    <w:rsid w:val="006A54DD"/>
    <w:rsid w:val="006B04CF"/>
    <w:rsid w:val="006B7CCE"/>
    <w:rsid w:val="006C5E31"/>
    <w:rsid w:val="006D54EF"/>
    <w:rsid w:val="006E39A6"/>
    <w:rsid w:val="006E64A4"/>
    <w:rsid w:val="00702560"/>
    <w:rsid w:val="00706235"/>
    <w:rsid w:val="00706701"/>
    <w:rsid w:val="00711D63"/>
    <w:rsid w:val="007435EF"/>
    <w:rsid w:val="00765AB8"/>
    <w:rsid w:val="00765E76"/>
    <w:rsid w:val="00766E37"/>
    <w:rsid w:val="00775F04"/>
    <w:rsid w:val="00782BB2"/>
    <w:rsid w:val="00793895"/>
    <w:rsid w:val="007A37A3"/>
    <w:rsid w:val="007B3ECB"/>
    <w:rsid w:val="007D1A32"/>
    <w:rsid w:val="007D5C41"/>
    <w:rsid w:val="007E4BCA"/>
    <w:rsid w:val="007F7919"/>
    <w:rsid w:val="0081211B"/>
    <w:rsid w:val="00822A77"/>
    <w:rsid w:val="0082396F"/>
    <w:rsid w:val="00825512"/>
    <w:rsid w:val="00825EF6"/>
    <w:rsid w:val="00827413"/>
    <w:rsid w:val="0084679F"/>
    <w:rsid w:val="008564AA"/>
    <w:rsid w:val="00861CF0"/>
    <w:rsid w:val="008633C9"/>
    <w:rsid w:val="008833FA"/>
    <w:rsid w:val="0088703B"/>
    <w:rsid w:val="00894AD1"/>
    <w:rsid w:val="008D2D10"/>
    <w:rsid w:val="00903CAF"/>
    <w:rsid w:val="00904860"/>
    <w:rsid w:val="00941C62"/>
    <w:rsid w:val="0098149F"/>
    <w:rsid w:val="0098364B"/>
    <w:rsid w:val="0098693F"/>
    <w:rsid w:val="009C50E7"/>
    <w:rsid w:val="009C7005"/>
    <w:rsid w:val="009D22CC"/>
    <w:rsid w:val="00A00DEA"/>
    <w:rsid w:val="00A03489"/>
    <w:rsid w:val="00A05687"/>
    <w:rsid w:val="00A11F47"/>
    <w:rsid w:val="00A151E8"/>
    <w:rsid w:val="00A35C4D"/>
    <w:rsid w:val="00A67309"/>
    <w:rsid w:val="00A71FB1"/>
    <w:rsid w:val="00A80766"/>
    <w:rsid w:val="00A96685"/>
    <w:rsid w:val="00AC0A2E"/>
    <w:rsid w:val="00AC45C7"/>
    <w:rsid w:val="00AD2982"/>
    <w:rsid w:val="00AD519F"/>
    <w:rsid w:val="00B17678"/>
    <w:rsid w:val="00B20095"/>
    <w:rsid w:val="00B23281"/>
    <w:rsid w:val="00B4585E"/>
    <w:rsid w:val="00B473DF"/>
    <w:rsid w:val="00B76382"/>
    <w:rsid w:val="00B821D2"/>
    <w:rsid w:val="00B8695D"/>
    <w:rsid w:val="00BB59F5"/>
    <w:rsid w:val="00BB64EB"/>
    <w:rsid w:val="00BB7C4B"/>
    <w:rsid w:val="00BD4D43"/>
    <w:rsid w:val="00BE799F"/>
    <w:rsid w:val="00BF3BE9"/>
    <w:rsid w:val="00BF56E4"/>
    <w:rsid w:val="00BF6C25"/>
    <w:rsid w:val="00C00B0D"/>
    <w:rsid w:val="00C01EB7"/>
    <w:rsid w:val="00C021C9"/>
    <w:rsid w:val="00C25294"/>
    <w:rsid w:val="00C31339"/>
    <w:rsid w:val="00C31A9C"/>
    <w:rsid w:val="00C34FAA"/>
    <w:rsid w:val="00C45FD6"/>
    <w:rsid w:val="00C705CC"/>
    <w:rsid w:val="00C85E9C"/>
    <w:rsid w:val="00C90758"/>
    <w:rsid w:val="00CC5B75"/>
    <w:rsid w:val="00CF1253"/>
    <w:rsid w:val="00CF4656"/>
    <w:rsid w:val="00D13764"/>
    <w:rsid w:val="00D14344"/>
    <w:rsid w:val="00D328CE"/>
    <w:rsid w:val="00D55CD7"/>
    <w:rsid w:val="00D57493"/>
    <w:rsid w:val="00D76BF8"/>
    <w:rsid w:val="00D971E7"/>
    <w:rsid w:val="00DA128D"/>
    <w:rsid w:val="00DA2291"/>
    <w:rsid w:val="00DA479D"/>
    <w:rsid w:val="00DB0DC4"/>
    <w:rsid w:val="00DB5ADB"/>
    <w:rsid w:val="00DD03A3"/>
    <w:rsid w:val="00DF65A4"/>
    <w:rsid w:val="00E1121E"/>
    <w:rsid w:val="00E15157"/>
    <w:rsid w:val="00E305E8"/>
    <w:rsid w:val="00E41321"/>
    <w:rsid w:val="00E507BA"/>
    <w:rsid w:val="00E61EEA"/>
    <w:rsid w:val="00E64D9C"/>
    <w:rsid w:val="00E81ACC"/>
    <w:rsid w:val="00E87CCB"/>
    <w:rsid w:val="00EA59B6"/>
    <w:rsid w:val="00ED2EF7"/>
    <w:rsid w:val="00ED61EA"/>
    <w:rsid w:val="00EF077F"/>
    <w:rsid w:val="00EF74C6"/>
    <w:rsid w:val="00EF7653"/>
    <w:rsid w:val="00F03AD6"/>
    <w:rsid w:val="00F05ED5"/>
    <w:rsid w:val="00F062C2"/>
    <w:rsid w:val="00F34BFC"/>
    <w:rsid w:val="00F4611A"/>
    <w:rsid w:val="00F60668"/>
    <w:rsid w:val="00F6165F"/>
    <w:rsid w:val="00F662DB"/>
    <w:rsid w:val="00F66A7E"/>
    <w:rsid w:val="00F8466D"/>
    <w:rsid w:val="00F94E01"/>
    <w:rsid w:val="00F96797"/>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960"/>
        <w:ind w:left="1166" w:right="720" w:hanging="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7653"/>
    <w:pPr>
      <w:spacing w:before="60" w:after="60" w:line="259" w:lineRule="auto"/>
      <w:ind w:left="446" w:firstLine="0"/>
    </w:pPr>
    <w:rPr>
      <w:sz w:val="16"/>
      <w:szCs w:val="16"/>
      <w:lang w:bidi="ar-SA"/>
    </w:rPr>
  </w:style>
  <w:style w:type="paragraph" w:styleId="Heading1">
    <w:name w:val="heading 1"/>
    <w:next w:val="Heading2"/>
    <w:link w:val="Heading1Char"/>
    <w:uiPriority w:val="9"/>
    <w:qFormat/>
    <w:rsid w:val="00EF7653"/>
    <w:pPr>
      <w:keepNext/>
      <w:keepLines/>
      <w:spacing w:before="480" w:after="160" w:line="259" w:lineRule="auto"/>
      <w:ind w:left="-360" w:right="0" w:firstLine="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EF7653"/>
    <w:pPr>
      <w:keepNext/>
      <w:keepLines/>
      <w:pBdr>
        <w:bottom w:val="single" w:sz="24" w:space="1" w:color="808080" w:themeColor="background1" w:themeShade="80"/>
      </w:pBdr>
      <w:spacing w:before="240" w:after="0" w:line="259" w:lineRule="auto"/>
      <w:ind w:left="0" w:right="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EF7653"/>
    <w:pPr>
      <w:keepNext/>
      <w:keepLines/>
      <w:spacing w:before="240" w:after="0" w:line="259" w:lineRule="auto"/>
      <w:ind w:left="0" w:right="0"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EF7653"/>
    <w:pPr>
      <w:keepNext/>
      <w:keepLines/>
      <w:spacing w:before="120" w:after="0" w:line="259" w:lineRule="auto"/>
      <w:ind w:left="180" w:right="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EF7653"/>
    <w:pPr>
      <w:keepNext/>
      <w:keepLines/>
      <w:shd w:val="clear" w:color="auto" w:fill="FFFFFF" w:themeFill="background1"/>
      <w:spacing w:before="120" w:after="0" w:line="259" w:lineRule="auto"/>
      <w:ind w:left="450" w:right="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EF7653"/>
    <w:pPr>
      <w:keepNext/>
      <w:keepLines/>
      <w:pBdr>
        <w:top w:val="single" w:sz="4" w:space="1" w:color="A8D08D" w:themeColor="accent6" w:themeTint="99"/>
      </w:pBdr>
      <w:spacing w:before="120" w:after="60" w:line="259" w:lineRule="auto"/>
      <w:ind w:left="450" w:right="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EF7653"/>
    <w:pPr>
      <w:keepNext/>
      <w:keepLines/>
      <w:shd w:val="clear" w:color="auto" w:fill="FFFFFF" w:themeFill="background1"/>
      <w:spacing w:before="120" w:after="0" w:line="259" w:lineRule="auto"/>
      <w:ind w:left="630" w:right="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EF7653"/>
    <w:pPr>
      <w:keepNext/>
      <w:keepLines/>
      <w:pBdr>
        <w:top w:val="dotted" w:sz="4" w:space="1" w:color="2F5496" w:themeColor="accent1" w:themeShade="BF"/>
        <w:bottom w:val="dotted" w:sz="4" w:space="1" w:color="2F5496" w:themeColor="accent1" w:themeShade="BF"/>
      </w:pBdr>
      <w:spacing w:before="240" w:after="0" w:line="259" w:lineRule="auto"/>
      <w:ind w:left="360" w:right="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EF7653"/>
    <w:pPr>
      <w:keepNext/>
      <w:keepLines/>
      <w:spacing w:before="120" w:after="0" w:line="259" w:lineRule="auto"/>
      <w:ind w:left="450" w:right="0" w:firstLine="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rsid w:val="00EF76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7653"/>
  </w:style>
  <w:style w:type="paragraph" w:customStyle="1" w:styleId="lined">
    <w:name w:val="lined"/>
    <w:qFormat/>
    <w:rsid w:val="00F662DB"/>
    <w:pPr>
      <w:pBdr>
        <w:top w:val="dotted" w:sz="4" w:space="3" w:color="auto"/>
        <w:bottom w:val="dotted" w:sz="4" w:space="3" w:color="auto"/>
      </w:pBdr>
      <w:spacing w:before="60" w:after="60"/>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EF7653"/>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EF7653"/>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EF7653"/>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EF7653"/>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EF7653"/>
  </w:style>
  <w:style w:type="character" w:customStyle="1" w:styleId="FooterChar">
    <w:name w:val="Footer Char"/>
    <w:basedOn w:val="DefaultParagraphFont"/>
    <w:link w:val="Footer"/>
    <w:uiPriority w:val="99"/>
    <w:rsid w:val="00EF7653"/>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EF7653"/>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EF7653"/>
    <w:pPr>
      <w:spacing w:after="0"/>
      <w:ind w:left="0" w:right="0" w:firstLine="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EF7653"/>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EF7653"/>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EF7653"/>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EF7653"/>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EF7653"/>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EF7653"/>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EF7653"/>
    <w:pPr>
      <w:spacing w:after="0"/>
      <w:ind w:left="0" w:righ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F7653"/>
    <w:rPr>
      <w:color w:val="808080"/>
      <w:shd w:val="clear" w:color="auto" w:fill="E6E6E6"/>
    </w:rPr>
  </w:style>
  <w:style w:type="paragraph" w:customStyle="1" w:styleId="to-edit">
    <w:name w:val="to-edit"/>
    <w:basedOn w:val="Normal"/>
    <w:qFormat/>
    <w:rsid w:val="00EF7653"/>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EF7653"/>
    <w:rPr>
      <w:sz w:val="14"/>
    </w:rPr>
  </w:style>
  <w:style w:type="character" w:customStyle="1" w:styleId="FootnoteTextChar">
    <w:name w:val="Footnote Text Char"/>
    <w:basedOn w:val="DefaultParagraphFont"/>
    <w:link w:val="FootnoteText"/>
    <w:uiPriority w:val="99"/>
    <w:rsid w:val="00EF7653"/>
    <w:rPr>
      <w:sz w:val="14"/>
      <w:szCs w:val="16"/>
      <w:lang w:bidi="ar-SA"/>
    </w:rPr>
  </w:style>
  <w:style w:type="character" w:styleId="FootnoteReference">
    <w:name w:val="footnote reference"/>
    <w:basedOn w:val="DefaultParagraphFont"/>
    <w:uiPriority w:val="99"/>
    <w:semiHidden/>
    <w:unhideWhenUsed/>
    <w:rsid w:val="00EF7653"/>
    <w:rPr>
      <w:vertAlign w:val="superscript"/>
    </w:rPr>
  </w:style>
  <w:style w:type="paragraph" w:styleId="Subtitle">
    <w:name w:val="Subtitle"/>
    <w:basedOn w:val="Normal"/>
    <w:next w:val="Normal"/>
    <w:link w:val="SubtitleChar"/>
    <w:uiPriority w:val="11"/>
    <w:qFormat/>
    <w:rsid w:val="00EF7653"/>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EF7653"/>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EF7653"/>
    <w:rPr>
      <w:color w:val="0563C1" w:themeColor="hyperlink"/>
      <w:u w:val="single"/>
    </w:rPr>
  </w:style>
  <w:style w:type="character" w:styleId="Strong">
    <w:name w:val="Strong"/>
    <w:basedOn w:val="DefaultParagraphFont"/>
    <w:uiPriority w:val="22"/>
    <w:qFormat/>
    <w:rsid w:val="00EF7653"/>
    <w:rPr>
      <w:rFonts w:ascii="Franklin Gothic Medium" w:hAnsi="Franklin Gothic Medium"/>
      <w:b/>
      <w:bCs/>
      <w:color w:val="2F5496" w:themeColor="accent1" w:themeShade="BF"/>
    </w:rPr>
  </w:style>
  <w:style w:type="character" w:styleId="Emphasis">
    <w:name w:val="Emphasis"/>
    <w:basedOn w:val="DefaultParagraphFont"/>
    <w:uiPriority w:val="20"/>
    <w:qFormat/>
    <w:rsid w:val="00EF7653"/>
    <w:rPr>
      <w:i/>
      <w:iCs/>
    </w:rPr>
  </w:style>
  <w:style w:type="paragraph" w:styleId="NormalWeb">
    <w:name w:val="Normal (Web)"/>
    <w:basedOn w:val="Normal"/>
    <w:uiPriority w:val="99"/>
    <w:semiHidden/>
    <w:unhideWhenUsed/>
    <w:rsid w:val="00EF765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F7653"/>
    <w:rPr>
      <w:color w:val="808080"/>
    </w:rPr>
  </w:style>
  <w:style w:type="paragraph" w:styleId="NoSpacing">
    <w:name w:val="No Spacing"/>
    <w:uiPriority w:val="1"/>
    <w:qFormat/>
    <w:rsid w:val="00EF7653"/>
    <w:pPr>
      <w:spacing w:after="0"/>
      <w:ind w:left="0" w:right="0" w:firstLine="0"/>
    </w:pPr>
  </w:style>
  <w:style w:type="paragraph" w:styleId="ListParagraph">
    <w:name w:val="List Paragraph"/>
    <w:basedOn w:val="Normal"/>
    <w:uiPriority w:val="34"/>
    <w:qFormat/>
    <w:rsid w:val="00EF7653"/>
    <w:pPr>
      <w:numPr>
        <w:numId w:val="36"/>
      </w:numPr>
      <w:spacing w:before="0" w:after="0" w:line="240" w:lineRule="auto"/>
    </w:pPr>
    <w:rPr>
      <w:lang w:bidi="he-IL"/>
    </w:rPr>
  </w:style>
  <w:style w:type="paragraph" w:styleId="Bibliography">
    <w:name w:val="Bibliography"/>
    <w:basedOn w:val="Normal"/>
    <w:next w:val="Normal"/>
    <w:uiPriority w:val="37"/>
    <w:unhideWhenUsed/>
    <w:rsid w:val="00EF7653"/>
  </w:style>
  <w:style w:type="character" w:customStyle="1" w:styleId="UnresolvedMention2">
    <w:name w:val="Unresolved Mention2"/>
    <w:basedOn w:val="DefaultParagraphFont"/>
    <w:uiPriority w:val="99"/>
    <w:semiHidden/>
    <w:unhideWhenUsed/>
    <w:rsid w:val="00EF7653"/>
    <w:rPr>
      <w:color w:val="808080"/>
      <w:shd w:val="clear" w:color="auto" w:fill="E6E6E6"/>
    </w:rPr>
  </w:style>
  <w:style w:type="numbering" w:customStyle="1" w:styleId="ListBullet1">
    <w:name w:val="List Bullet1"/>
    <w:basedOn w:val="NoList"/>
    <w:uiPriority w:val="99"/>
    <w:rsid w:val="00EF7653"/>
    <w:pPr>
      <w:numPr>
        <w:numId w:val="1"/>
      </w:numPr>
    </w:pPr>
  </w:style>
  <w:style w:type="paragraph" w:styleId="BalloonText">
    <w:name w:val="Balloon Text"/>
    <w:basedOn w:val="Normal"/>
    <w:link w:val="BalloonTextChar"/>
    <w:uiPriority w:val="99"/>
    <w:semiHidden/>
    <w:unhideWhenUsed/>
    <w:rsid w:val="00EF765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653"/>
    <w:rPr>
      <w:rFonts w:ascii="Segoe UI" w:hAnsi="Segoe UI" w:cs="Segoe UI"/>
      <w:sz w:val="18"/>
      <w:szCs w:val="18"/>
      <w:lang w:bidi="ar-SA"/>
    </w:rPr>
  </w:style>
  <w:style w:type="paragraph" w:customStyle="1" w:styleId="boxed-blue-title">
    <w:name w:val="boxed-blue-title"/>
    <w:basedOn w:val="boxed-blue-text"/>
    <w:next w:val="boxed-blue-text"/>
    <w:qFormat/>
    <w:rsid w:val="00EF7653"/>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EF7653"/>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EF7653"/>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EF7653"/>
    <w:pPr>
      <w:shd w:val="clear" w:color="auto" w:fill="44546A" w:themeFill="text2"/>
      <w:spacing w:after="0" w:line="259" w:lineRule="auto"/>
      <w:ind w:left="0" w:right="0" w:firstLine="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EF7653"/>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EF7653"/>
    <w:pPr>
      <w:shd w:val="clear" w:color="auto" w:fill="FF9F9F"/>
      <w:spacing w:before="240" w:after="240"/>
      <w:ind w:left="0" w:right="0"/>
      <w:outlineLvl w:val="1"/>
    </w:pPr>
    <w:rPr>
      <w:rFonts w:eastAsiaTheme="minorEastAsia"/>
      <w:b/>
      <w:noProof/>
      <w:sz w:val="16"/>
      <w:szCs w:val="16"/>
      <w:lang w:eastAsia="ja-JP" w:bidi="ar-SA"/>
    </w:rPr>
  </w:style>
  <w:style w:type="paragraph" w:customStyle="1" w:styleId="definitionlined">
    <w:name w:val="definition lined"/>
    <w:qFormat/>
    <w:rsid w:val="00EF7653"/>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ind w:left="720" w:right="1170" w:firstLine="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EF7653"/>
    <w:pPr>
      <w:pBdr>
        <w:top w:val="dotted" w:sz="4" w:space="4" w:color="B4C6E7" w:themeColor="accent1" w:themeTint="66"/>
        <w:left w:val="single" w:sz="24" w:space="3" w:color="B4C6E7" w:themeColor="accent1" w:themeTint="66"/>
        <w:bottom w:val="dotted" w:sz="4" w:space="4" w:color="B4C6E7" w:themeColor="accent1" w:themeTint="66"/>
      </w:pBdr>
      <w:spacing w:after="120" w:line="259" w:lineRule="auto"/>
      <w:ind w:left="806" w:right="0" w:firstLine="0"/>
    </w:pPr>
    <w:rPr>
      <w:rFonts w:eastAsiaTheme="minorEastAsia" w:cstheme="majorHAnsi"/>
      <w:color w:val="2F5496" w:themeColor="accent1" w:themeShade="BF"/>
      <w:sz w:val="14"/>
      <w:szCs w:val="14"/>
    </w:rPr>
  </w:style>
  <w:style w:type="character" w:customStyle="1" w:styleId="defined">
    <w:name w:val="defined"/>
    <w:uiPriority w:val="1"/>
    <w:qFormat/>
    <w:rsid w:val="00EF7653"/>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EF7653"/>
    <w:pPr>
      <w:pBdr>
        <w:left w:val="dotted" w:sz="18" w:space="3" w:color="F7CAAC" w:themeColor="accent2" w:themeTint="66"/>
      </w:pBdr>
      <w:spacing w:before="60" w:after="60" w:line="259" w:lineRule="auto"/>
      <w:ind w:left="806" w:right="0" w:firstLine="0"/>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EF7653"/>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EF7653"/>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EF7653"/>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EF7653"/>
    <w:pPr>
      <w:keepNext/>
      <w:pBdr>
        <w:left w:val="thinThickSmallGap" w:sz="36" w:space="4" w:color="2E74B5" w:themeColor="accent5" w:themeShade="BF"/>
      </w:pBdr>
      <w:spacing w:before="240" w:after="0" w:line="259" w:lineRule="auto"/>
      <w:ind w:left="806" w:right="0" w:firstLine="0"/>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EF7653"/>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EF7653"/>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EF7653"/>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EF7653"/>
    <w:rPr>
      <w:b/>
      <w:bCs/>
      <w:i/>
      <w:iCs/>
      <w:caps/>
      <w:color w:val="4472C4" w:themeColor="accent1"/>
    </w:rPr>
  </w:style>
  <w:style w:type="character" w:styleId="PageNumber">
    <w:name w:val="page number"/>
    <w:basedOn w:val="DefaultParagraphFont"/>
    <w:uiPriority w:val="99"/>
    <w:unhideWhenUsed/>
    <w:rsid w:val="00EF7653"/>
    <w:rPr>
      <w:b/>
      <w:bCs/>
      <w:sz w:val="28"/>
      <w:szCs w:val="28"/>
    </w:rPr>
  </w:style>
  <w:style w:type="character" w:styleId="SubtleEmphasis">
    <w:name w:val="Subtle Emphasis"/>
    <w:uiPriority w:val="19"/>
    <w:rsid w:val="00EF7653"/>
    <w:rPr>
      <w:i/>
      <w:iCs/>
      <w:color w:val="1F3763" w:themeColor="accent1" w:themeShade="7F"/>
    </w:rPr>
  </w:style>
  <w:style w:type="character" w:styleId="SubtleReference">
    <w:name w:val="Subtle Reference"/>
    <w:uiPriority w:val="31"/>
    <w:rsid w:val="00EF7653"/>
    <w:rPr>
      <w:b/>
      <w:bCs/>
      <w:color w:val="4472C4" w:themeColor="accent1"/>
    </w:rPr>
  </w:style>
  <w:style w:type="character" w:customStyle="1" w:styleId="person">
    <w:name w:val="person"/>
    <w:basedOn w:val="DefaultParagraphFont"/>
    <w:uiPriority w:val="1"/>
    <w:qFormat/>
    <w:rsid w:val="00EF7653"/>
    <w:rPr>
      <w:b/>
      <w:bCs/>
      <w:color w:val="2E74B5" w:themeColor="accent5" w:themeShade="BF"/>
    </w:rPr>
  </w:style>
  <w:style w:type="paragraph" w:customStyle="1" w:styleId="blockquote">
    <w:name w:val="blockquote"/>
    <w:basedOn w:val="Normal"/>
    <w:qFormat/>
    <w:rsid w:val="00EF7653"/>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EF7653"/>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EF7653"/>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EF7653"/>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EF7653"/>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EF7653"/>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EF7653"/>
    <w:pPr>
      <w:spacing w:before="0"/>
      <w:outlineLvl w:val="3"/>
    </w:pPr>
    <w:rPr>
      <w:color w:val="1F3864" w:themeColor="accent1" w:themeShade="80"/>
    </w:rPr>
  </w:style>
  <w:style w:type="paragraph" w:customStyle="1" w:styleId="article-bullet">
    <w:name w:val="article-bullet"/>
    <w:basedOn w:val="article-text"/>
    <w:qFormat/>
    <w:rsid w:val="00EF7653"/>
    <w:pPr>
      <w:numPr>
        <w:numId w:val="9"/>
      </w:numPr>
      <w:spacing w:after="0"/>
    </w:pPr>
    <w:rPr>
      <w:lang w:val="en"/>
    </w:rPr>
  </w:style>
  <w:style w:type="paragraph" w:customStyle="1" w:styleId="h2pagebreak">
    <w:name w:val="h2 page break"/>
    <w:basedOn w:val="Heading2"/>
    <w:next w:val="Normal"/>
    <w:qFormat/>
    <w:rsid w:val="00EF7653"/>
  </w:style>
  <w:style w:type="paragraph" w:customStyle="1" w:styleId="tablecell">
    <w:name w:val="table cell"/>
    <w:basedOn w:val="Normal"/>
    <w:qFormat/>
    <w:rsid w:val="00EF7653"/>
    <w:pPr>
      <w:keepNext/>
      <w:keepLines/>
      <w:spacing w:before="120" w:after="120" w:line="276" w:lineRule="auto"/>
      <w:ind w:left="245" w:right="86" w:hanging="245"/>
      <w:contextualSpacing/>
    </w:pPr>
    <w:rPr>
      <w:sz w:val="18"/>
      <w:szCs w:val="18"/>
    </w:rPr>
  </w:style>
  <w:style w:type="paragraph" w:customStyle="1" w:styleId="cell-no-space">
    <w:name w:val="cell-no-space"/>
    <w:qFormat/>
    <w:rsid w:val="00EF7653"/>
    <w:pPr>
      <w:spacing w:after="160"/>
      <w:ind w:left="0" w:right="0" w:firstLine="0"/>
    </w:pPr>
    <w:rPr>
      <w:rFonts w:asciiTheme="majorHAnsi" w:hAnsiTheme="majorHAnsi" w:cstheme="majorHAnsi"/>
      <w:sz w:val="16"/>
      <w:szCs w:val="16"/>
      <w:lang w:bidi="ar-SA"/>
    </w:rPr>
  </w:style>
  <w:style w:type="paragraph" w:customStyle="1" w:styleId="cell-margin">
    <w:name w:val="cell-margin"/>
    <w:basedOn w:val="Normal"/>
    <w:qFormat/>
    <w:rsid w:val="00EF7653"/>
    <w:pPr>
      <w:ind w:left="14"/>
    </w:pPr>
    <w:rPr>
      <w:sz w:val="18"/>
    </w:rPr>
  </w:style>
  <w:style w:type="paragraph" w:customStyle="1" w:styleId="research-discuss">
    <w:name w:val="research-discuss"/>
    <w:basedOn w:val="Normal"/>
    <w:next w:val="research-answer"/>
    <w:qFormat/>
    <w:rsid w:val="00EF7653"/>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EF7653"/>
    <w:pPr>
      <w:spacing w:after="60" w:line="259" w:lineRule="auto"/>
      <w:ind w:left="720" w:right="0" w:firstLine="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EF7653"/>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EF7653"/>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EF7653"/>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EF7653"/>
    <w:rPr>
      <w:rFonts w:ascii="Franklin Gothic Demi Cond" w:hAnsi="Franklin Gothic Demi Cond" w:cstheme="majorHAnsi"/>
      <w:sz w:val="16"/>
      <w:szCs w:val="16"/>
    </w:rPr>
  </w:style>
  <w:style w:type="paragraph" w:customStyle="1" w:styleId="quote-scripture">
    <w:name w:val="quote-scripture"/>
    <w:next w:val="Normal"/>
    <w:qFormat/>
    <w:rsid w:val="00EF7653"/>
    <w:pPr>
      <w:pBdr>
        <w:top w:val="single" w:sz="4" w:space="1" w:color="F4B083" w:themeColor="accent2" w:themeTint="99"/>
        <w:bottom w:val="single" w:sz="4" w:space="1" w:color="F4B083" w:themeColor="accent2" w:themeTint="99"/>
        <w:between w:val="single" w:sz="4" w:space="1" w:color="F4B083" w:themeColor="accent2" w:themeTint="99"/>
      </w:pBdr>
      <w:spacing w:after="160" w:line="259" w:lineRule="auto"/>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EF7653"/>
    <w:pPr>
      <w:spacing w:before="60" w:after="60"/>
      <w:ind w:left="0" w:right="0" w:firstLine="0"/>
    </w:pPr>
    <w:rPr>
      <w:rFonts w:ascii="Franklin Gothic Medium" w:hAnsi="Franklin Gothic Medium"/>
      <w:noProof/>
      <w:color w:val="ED7D31" w:themeColor="accent2"/>
      <w:sz w:val="14"/>
      <w:szCs w:val="12"/>
      <w:lang w:bidi="ar-SA"/>
    </w:rPr>
  </w:style>
  <w:style w:type="character" w:styleId="BookTitle">
    <w:name w:val="Book Title"/>
    <w:uiPriority w:val="33"/>
    <w:qFormat/>
    <w:rsid w:val="00EF7653"/>
    <w:rPr>
      <w:rFonts w:asciiTheme="minorHAnsi" w:hAnsiTheme="minorHAnsi" w:cstheme="minorHAnsi"/>
      <w:b/>
      <w:bCs/>
      <w:i/>
      <w:iCs/>
    </w:rPr>
  </w:style>
  <w:style w:type="paragraph" w:customStyle="1" w:styleId="definitionlinedref">
    <w:name w:val="definition lined ref"/>
    <w:next w:val="definitionlined"/>
    <w:qFormat/>
    <w:rsid w:val="00EF7653"/>
    <w:pPr>
      <w:spacing w:after="160" w:line="259" w:lineRule="auto"/>
      <w:ind w:left="0" w:right="0" w:firstLine="0"/>
    </w:pPr>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EF7653"/>
    <w:pPr>
      <w:spacing w:before="120" w:after="120" w:line="259" w:lineRule="auto"/>
      <w:ind w:left="1080" w:right="2794" w:firstLine="0"/>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EF7653"/>
    <w:pPr>
      <w:spacing w:before="120" w:after="120"/>
      <w:ind w:left="1440"/>
    </w:pPr>
  </w:style>
  <w:style w:type="paragraph" w:customStyle="1" w:styleId="article-text">
    <w:name w:val="article-text"/>
    <w:basedOn w:val="Normal"/>
    <w:qFormat/>
    <w:rsid w:val="00EF7653"/>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EF7653"/>
    <w:pPr>
      <w:numPr>
        <w:numId w:val="4"/>
      </w:numPr>
    </w:pPr>
  </w:style>
  <w:style w:type="numbering" w:customStyle="1" w:styleId="list-argument">
    <w:name w:val="list-argument"/>
    <w:uiPriority w:val="99"/>
    <w:rsid w:val="00EF7653"/>
    <w:pPr>
      <w:numPr>
        <w:numId w:val="5"/>
      </w:numPr>
    </w:pPr>
  </w:style>
  <w:style w:type="paragraph" w:customStyle="1" w:styleId="story">
    <w:name w:val="story"/>
    <w:next w:val="Normal"/>
    <w:qFormat/>
    <w:rsid w:val="00EF7653"/>
    <w:pPr>
      <w:pBdr>
        <w:left w:val="single" w:sz="4" w:space="4" w:color="F4B083" w:themeColor="accent2" w:themeTint="99"/>
      </w:pBdr>
      <w:spacing w:after="0" w:line="259" w:lineRule="auto"/>
      <w:ind w:left="1080" w:right="1440" w:hanging="180"/>
    </w:pPr>
    <w:rPr>
      <w:color w:val="C45911" w:themeColor="accent2" w:themeShade="BF"/>
      <w:sz w:val="14"/>
      <w:szCs w:val="14"/>
      <w:lang w:bidi="ar-SA"/>
    </w:rPr>
  </w:style>
  <w:style w:type="numbering" w:customStyle="1" w:styleId="list-args-style">
    <w:name w:val="list-args-style"/>
    <w:uiPriority w:val="99"/>
    <w:rsid w:val="00EF7653"/>
    <w:pPr>
      <w:numPr>
        <w:numId w:val="6"/>
      </w:numPr>
    </w:pPr>
  </w:style>
  <w:style w:type="paragraph" w:customStyle="1" w:styleId="arg-premise">
    <w:name w:val="arg-premise"/>
    <w:basedOn w:val="Normal"/>
    <w:rsid w:val="00EF7653"/>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EF7653"/>
    <w:pPr>
      <w:pBdr>
        <w:top w:val="dotted" w:sz="4" w:space="1" w:color="BFBFBF" w:themeColor="background1" w:themeShade="BF"/>
      </w:pBdr>
      <w:spacing w:before="60" w:after="120" w:line="259" w:lineRule="auto"/>
      <w:ind w:left="994" w:right="1440" w:firstLine="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EF7653"/>
    <w:rPr>
      <w:color w:val="A6A6A6" w:themeColor="background1" w:themeShade="A6"/>
    </w:rPr>
  </w:style>
  <w:style w:type="paragraph" w:customStyle="1" w:styleId="arg-auth">
    <w:name w:val="arg-auth"/>
    <w:next w:val="arg-reason"/>
    <w:qFormat/>
    <w:rsid w:val="00EF7653"/>
    <w:pPr>
      <w:pBdr>
        <w:left w:val="single" w:sz="48" w:space="4" w:color="FBE4D5" w:themeColor="accent2" w:themeTint="33"/>
      </w:pBdr>
      <w:spacing w:before="120" w:after="40" w:line="259" w:lineRule="auto"/>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EF7653"/>
    <w:pPr>
      <w:pBdr>
        <w:left w:val="single" w:sz="48" w:space="4" w:color="F2F2F2" w:themeColor="background1" w:themeShade="F2"/>
      </w:pBdr>
    </w:pPr>
    <w:rPr>
      <w:color w:val="808080" w:themeColor="background1" w:themeShade="80"/>
    </w:rPr>
  </w:style>
  <w:style w:type="paragraph" w:customStyle="1" w:styleId="arg-premise-bad">
    <w:name w:val="arg-premise-bad"/>
    <w:qFormat/>
    <w:rsid w:val="00EF7653"/>
    <w:pPr>
      <w:numPr>
        <w:numId w:val="10"/>
      </w:numPr>
      <w:spacing w:before="40" w:after="0" w:line="259" w:lineRule="auto"/>
      <w:ind w:right="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EF7653"/>
    <w:pPr>
      <w:numPr>
        <w:numId w:val="15"/>
      </w:numPr>
      <w:spacing w:after="160" w:line="259" w:lineRule="auto"/>
      <w:ind w:right="0"/>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EF7653"/>
    <w:pPr>
      <w:contextualSpacing w:val="0"/>
    </w:pPr>
    <w:rPr>
      <w:color w:val="2F5496" w:themeColor="accent1" w:themeShade="BF"/>
      <w:lang w:bidi="he-IL"/>
    </w:rPr>
  </w:style>
  <w:style w:type="paragraph" w:customStyle="1" w:styleId="arg-reason-bad">
    <w:name w:val="arg-reason-bad"/>
    <w:basedOn w:val="arg-reason"/>
    <w:qFormat/>
    <w:rsid w:val="00EF7653"/>
    <w:rPr>
      <w:color w:val="BFBFBF" w:themeColor="background1" w:themeShade="BF"/>
    </w:rPr>
  </w:style>
  <w:style w:type="paragraph" w:customStyle="1" w:styleId="article-summary">
    <w:name w:val="article-summary"/>
    <w:qFormat/>
    <w:rsid w:val="00EF7653"/>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line="259" w:lineRule="auto"/>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EF7653"/>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EF7653"/>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EF7653"/>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EF7653"/>
    <w:pPr>
      <w:pBdr>
        <w:left w:val="dotted" w:sz="6" w:space="4" w:color="auto"/>
      </w:pBdr>
      <w:spacing w:before="40" w:after="40" w:line="259" w:lineRule="auto"/>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EF7653"/>
    <w:pPr>
      <w:ind w:left="180"/>
      <w:contextualSpacing w:val="0"/>
    </w:pPr>
    <w:rPr>
      <w:sz w:val="16"/>
      <w:szCs w:val="16"/>
    </w:rPr>
  </w:style>
  <w:style w:type="paragraph" w:customStyle="1" w:styleId="a-exegesis">
    <w:name w:val="a-exegesis"/>
    <w:qFormat/>
    <w:rsid w:val="00EF7653"/>
    <w:pPr>
      <w:numPr>
        <w:numId w:val="12"/>
      </w:numPr>
      <w:spacing w:before="40" w:after="0" w:line="259" w:lineRule="auto"/>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EF7653"/>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line="259" w:lineRule="auto"/>
      <w:ind w:left="1440" w:right="1440" w:firstLine="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EF7653"/>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EF7653"/>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EF7653"/>
    <w:pPr>
      <w:numPr>
        <w:numId w:val="7"/>
      </w:numPr>
      <w:spacing w:before="40" w:after="40" w:line="259" w:lineRule="auto"/>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EF7653"/>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EF7653"/>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EF7653"/>
    <w:pPr>
      <w:pBdr>
        <w:top w:val="single" w:sz="4" w:space="1" w:color="F4B083" w:themeColor="accent2" w:themeTint="99"/>
        <w:bottom w:val="single" w:sz="4" w:space="1" w:color="F4B083" w:themeColor="accent2" w:themeTint="99"/>
        <w:between w:val="single" w:sz="4" w:space="1" w:color="F4B083" w:themeColor="accent2" w:themeTint="99"/>
      </w:pBdr>
      <w:spacing w:after="160" w:line="259" w:lineRule="auto"/>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EF7653"/>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character" w:customStyle="1" w:styleId="UnresolvedMention3">
    <w:name w:val="Unresolved Mention3"/>
    <w:basedOn w:val="DefaultParagraphFont"/>
    <w:uiPriority w:val="99"/>
    <w:semiHidden/>
    <w:unhideWhenUsed/>
    <w:rsid w:val="00827413"/>
    <w:rPr>
      <w:color w:val="605E5C"/>
      <w:shd w:val="clear" w:color="auto" w:fill="E1DFDD"/>
    </w:rPr>
  </w:style>
  <w:style w:type="character" w:styleId="FollowedHyperlink">
    <w:name w:val="FollowedHyperlink"/>
    <w:basedOn w:val="DefaultParagraphFont"/>
    <w:uiPriority w:val="99"/>
    <w:semiHidden/>
    <w:unhideWhenUsed/>
    <w:rsid w:val="006600F0"/>
    <w:rPr>
      <w:color w:val="954F72" w:themeColor="followedHyperlink"/>
      <w:u w:val="single"/>
    </w:rPr>
  </w:style>
  <w:style w:type="paragraph" w:customStyle="1" w:styleId="doublespaced">
    <w:name w:val="double spaced"/>
    <w:basedOn w:val="ListParagraph"/>
    <w:qFormat/>
    <w:rsid w:val="007D1A32"/>
    <w:pPr>
      <w:spacing w:after="1920"/>
    </w:pPr>
  </w:style>
  <w:style w:type="paragraph" w:customStyle="1" w:styleId="questionwithspace">
    <w:name w:val="question with space"/>
    <w:qFormat/>
    <w:rsid w:val="00EF7653"/>
    <w:pPr>
      <w:numPr>
        <w:numId w:val="38"/>
      </w:numPr>
      <w:ind w:left="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C188-B21B-42E0-B6A2-8A8E47205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complex.dotx</Template>
  <TotalTime>89</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ITILv4 essay questions</vt:lpstr>
    </vt:vector>
  </TitlesOfParts>
  <Company>Centriq Training</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ITILv4 essay questions</dc:title>
  <dc:subject/>
  <dc:creator>Doug Hoff</dc:creator>
  <cp:keywords>v1.0</cp:keywords>
  <dc:description>Centriq Training</dc:description>
  <cp:lastModifiedBy>Doug Hoff</cp:lastModifiedBy>
  <cp:revision>18</cp:revision>
  <dcterms:created xsi:type="dcterms:W3CDTF">2019-09-12T15:28:00Z</dcterms:created>
  <dcterms:modified xsi:type="dcterms:W3CDTF">2019-09-14T22:41:00Z</dcterms:modified>
</cp:coreProperties>
</file>