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7064F" w14:textId="4A65237D" w:rsidR="00533201" w:rsidRDefault="00533201" w:rsidP="00A00DEA">
      <w:pPr>
        <w:pStyle w:val="Heading1"/>
      </w:pPr>
      <w:r>
        <w:t>Very heavy weighting</w:t>
      </w:r>
    </w:p>
    <w:p w14:paraId="3230A9CE" w14:textId="36E363C3" w:rsidR="00B4585E" w:rsidRDefault="00B4585E" w:rsidP="00A00DEA">
      <w:pPr>
        <w:pStyle w:val="Heading2"/>
      </w:pPr>
      <w:r w:rsidRPr="00B8695D">
        <w:t>7.1 Explain the following</w:t>
      </w:r>
      <w:r>
        <w:t xml:space="preserve"> 7</w:t>
      </w:r>
      <w:r w:rsidRPr="00B8695D">
        <w:t xml:space="preserve"> ITIL practices in detail, excluding how they fit within the service value chain</w:t>
      </w:r>
      <w:r>
        <w:t>: x1</w:t>
      </w:r>
      <w:r w:rsidR="00533201">
        <w:t>7</w:t>
      </w:r>
    </w:p>
    <w:p w14:paraId="2C6747E6" w14:textId="435FD252" w:rsidR="00306A9F" w:rsidRPr="00306A9F" w:rsidRDefault="00306A9F" w:rsidP="00A00DEA">
      <w:r>
        <w:t xml:space="preserve">See </w:t>
      </w:r>
      <w:r w:rsidR="00B20095">
        <w:t xml:space="preserve">section </w:t>
      </w:r>
      <w:r>
        <w:t>6.1 for details</w:t>
      </w:r>
    </w:p>
    <w:p w14:paraId="0FEF1C8E" w14:textId="744562C1" w:rsidR="00B4585E" w:rsidRDefault="00B4585E" w:rsidP="00A00DEA">
      <w:pPr>
        <w:pStyle w:val="Heading3"/>
      </w:pPr>
      <w:r w:rsidRPr="00B8695D">
        <w:t xml:space="preserve">a) Continual improvement (5.1.2) </w:t>
      </w:r>
      <w:r w:rsidR="00DB0DC4">
        <w:br/>
      </w:r>
      <w:r w:rsidRPr="00B8695D">
        <w:t xml:space="preserve">including: The continual improvement model (4.6, fig 4.3) </w:t>
      </w:r>
    </w:p>
    <w:p w14:paraId="32F3E07D" w14:textId="55A46133" w:rsidR="00DB0DC4" w:rsidRPr="00DB0DC4" w:rsidRDefault="00DB0DC4" w:rsidP="00A00DEA"/>
    <w:tbl>
      <w:tblPr>
        <w:tblStyle w:val="PlainTable4"/>
        <w:tblW w:w="0" w:type="auto"/>
        <w:tblLook w:val="0480" w:firstRow="0" w:lastRow="0" w:firstColumn="1" w:lastColumn="0" w:noHBand="0" w:noVBand="1"/>
      </w:tblPr>
      <w:tblGrid>
        <w:gridCol w:w="3598"/>
        <w:gridCol w:w="3907"/>
      </w:tblGrid>
      <w:tr w:rsidR="00F6165F" w14:paraId="246B9F3E" w14:textId="77777777" w:rsidTr="00F6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477E7D" w14:textId="70597304" w:rsidR="00F6165F" w:rsidRDefault="00F6165F" w:rsidP="00A00DEA">
            <w:pPr>
              <w:ind w:left="0"/>
            </w:pPr>
            <w:r>
              <w:t>What is the vision?</w:t>
            </w:r>
          </w:p>
        </w:tc>
        <w:tc>
          <w:tcPr>
            <w:tcW w:w="0" w:type="auto"/>
          </w:tcPr>
          <w:p w14:paraId="51CC4478" w14:textId="318CF20C" w:rsidR="00F6165F" w:rsidRDefault="00F6165F" w:rsidP="00A00DEA">
            <w:pPr>
              <w:ind w:left="0"/>
              <w:cnfStyle w:val="000000100000" w:firstRow="0" w:lastRow="0" w:firstColumn="0" w:lastColumn="0" w:oddVBand="0" w:evenVBand="0" w:oddHBand="1" w:evenHBand="0" w:firstRowFirstColumn="0" w:firstRowLastColumn="0" w:lastRowFirstColumn="0" w:lastRowLastColumn="0"/>
            </w:pPr>
            <w:r>
              <w:t>Business vision, mission, goals, and objectives</w:t>
            </w:r>
          </w:p>
        </w:tc>
      </w:tr>
      <w:tr w:rsidR="00F6165F" w14:paraId="55D27CE2" w14:textId="77777777" w:rsidTr="00F6165F">
        <w:tc>
          <w:tcPr>
            <w:cnfStyle w:val="001000000000" w:firstRow="0" w:lastRow="0" w:firstColumn="1" w:lastColumn="0" w:oddVBand="0" w:evenVBand="0" w:oddHBand="0" w:evenHBand="0" w:firstRowFirstColumn="0" w:firstRowLastColumn="0" w:lastRowFirstColumn="0" w:lastRowLastColumn="0"/>
            <w:tcW w:w="0" w:type="auto"/>
          </w:tcPr>
          <w:p w14:paraId="6525BD62" w14:textId="59EEFE6B" w:rsidR="00F6165F" w:rsidRDefault="00F6165F" w:rsidP="00A00DEA">
            <w:pPr>
              <w:ind w:left="0"/>
            </w:pPr>
            <w:r>
              <w:t>Where are we now?</w:t>
            </w:r>
          </w:p>
        </w:tc>
        <w:tc>
          <w:tcPr>
            <w:tcW w:w="0" w:type="auto"/>
          </w:tcPr>
          <w:p w14:paraId="73DF3A74" w14:textId="79116EDD" w:rsidR="00F6165F" w:rsidRDefault="00F6165F" w:rsidP="00A00DEA">
            <w:pPr>
              <w:ind w:left="0"/>
              <w:cnfStyle w:val="000000000000" w:firstRow="0" w:lastRow="0" w:firstColumn="0" w:lastColumn="0" w:oddVBand="0" w:evenVBand="0" w:oddHBand="0" w:evenHBand="0" w:firstRowFirstColumn="0" w:firstRowLastColumn="0" w:lastRowFirstColumn="0" w:lastRowLastColumn="0"/>
            </w:pPr>
            <w:r>
              <w:t>Perform baseline assessments</w:t>
            </w:r>
          </w:p>
        </w:tc>
      </w:tr>
      <w:tr w:rsidR="00F6165F" w14:paraId="5CB9E97E" w14:textId="77777777" w:rsidTr="00F6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8E9AFC" w14:textId="3C303778" w:rsidR="00F6165F" w:rsidRDefault="00F6165F" w:rsidP="00A00DEA">
            <w:pPr>
              <w:ind w:left="0"/>
            </w:pPr>
            <w:r>
              <w:t>Where do we want to be?</w:t>
            </w:r>
          </w:p>
        </w:tc>
        <w:tc>
          <w:tcPr>
            <w:tcW w:w="0" w:type="auto"/>
          </w:tcPr>
          <w:p w14:paraId="70DCABDB" w14:textId="755160BC" w:rsidR="00F6165F" w:rsidRDefault="00F6165F" w:rsidP="00A00DEA">
            <w:pPr>
              <w:ind w:left="0"/>
              <w:cnfStyle w:val="000000100000" w:firstRow="0" w:lastRow="0" w:firstColumn="0" w:lastColumn="0" w:oddVBand="0" w:evenVBand="0" w:oddHBand="1" w:evenHBand="0" w:firstRowFirstColumn="0" w:firstRowLastColumn="0" w:lastRowFirstColumn="0" w:lastRowLastColumn="0"/>
            </w:pPr>
            <w:r>
              <w:t>Define measurable targets</w:t>
            </w:r>
          </w:p>
        </w:tc>
      </w:tr>
      <w:tr w:rsidR="00F6165F" w14:paraId="46AF0AB1" w14:textId="77777777" w:rsidTr="00F6165F">
        <w:tc>
          <w:tcPr>
            <w:cnfStyle w:val="001000000000" w:firstRow="0" w:lastRow="0" w:firstColumn="1" w:lastColumn="0" w:oddVBand="0" w:evenVBand="0" w:oddHBand="0" w:evenHBand="0" w:firstRowFirstColumn="0" w:firstRowLastColumn="0" w:lastRowFirstColumn="0" w:lastRowLastColumn="0"/>
            <w:tcW w:w="0" w:type="auto"/>
          </w:tcPr>
          <w:p w14:paraId="44435A15" w14:textId="0C6B65B5" w:rsidR="00F6165F" w:rsidRDefault="00F6165F" w:rsidP="00A00DEA">
            <w:pPr>
              <w:ind w:left="0"/>
            </w:pPr>
            <w:r>
              <w:t>How do we get there?</w:t>
            </w:r>
          </w:p>
        </w:tc>
        <w:tc>
          <w:tcPr>
            <w:tcW w:w="0" w:type="auto"/>
          </w:tcPr>
          <w:p w14:paraId="66E3A7F3" w14:textId="22650268" w:rsidR="00F6165F" w:rsidRDefault="00F6165F" w:rsidP="00A00DEA">
            <w:pPr>
              <w:ind w:left="0"/>
              <w:cnfStyle w:val="000000000000" w:firstRow="0" w:lastRow="0" w:firstColumn="0" w:lastColumn="0" w:oddVBand="0" w:evenVBand="0" w:oddHBand="0" w:evenHBand="0" w:firstRowFirstColumn="0" w:firstRowLastColumn="0" w:lastRowFirstColumn="0" w:lastRowLastColumn="0"/>
            </w:pPr>
            <w:r>
              <w:t>Define the improvement plan</w:t>
            </w:r>
          </w:p>
        </w:tc>
      </w:tr>
      <w:tr w:rsidR="00F6165F" w14:paraId="61FDEF84" w14:textId="77777777" w:rsidTr="00F6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FB07B7" w14:textId="50B614B6" w:rsidR="00F6165F" w:rsidRDefault="00F6165F" w:rsidP="00A00DEA">
            <w:pPr>
              <w:ind w:left="0"/>
            </w:pPr>
            <w:proofErr w:type="gramStart"/>
            <w:r>
              <w:t>Take action</w:t>
            </w:r>
            <w:proofErr w:type="gramEnd"/>
            <w:r w:rsidR="00DB0DC4">
              <w:t>.</w:t>
            </w:r>
          </w:p>
        </w:tc>
        <w:tc>
          <w:tcPr>
            <w:tcW w:w="0" w:type="auto"/>
          </w:tcPr>
          <w:p w14:paraId="5963BAB1" w14:textId="7C54A2EC" w:rsidR="00F6165F" w:rsidRDefault="00F6165F" w:rsidP="00A00DEA">
            <w:pPr>
              <w:ind w:left="0"/>
              <w:cnfStyle w:val="000000100000" w:firstRow="0" w:lastRow="0" w:firstColumn="0" w:lastColumn="0" w:oddVBand="0" w:evenVBand="0" w:oddHBand="1" w:evenHBand="0" w:firstRowFirstColumn="0" w:firstRowLastColumn="0" w:lastRowFirstColumn="0" w:lastRowLastColumn="0"/>
            </w:pPr>
            <w:r>
              <w:t>Execute improvement actions</w:t>
            </w:r>
          </w:p>
        </w:tc>
      </w:tr>
      <w:tr w:rsidR="00F6165F" w14:paraId="42F44EC1" w14:textId="77777777" w:rsidTr="00F6165F">
        <w:tc>
          <w:tcPr>
            <w:cnfStyle w:val="001000000000" w:firstRow="0" w:lastRow="0" w:firstColumn="1" w:lastColumn="0" w:oddVBand="0" w:evenVBand="0" w:oddHBand="0" w:evenHBand="0" w:firstRowFirstColumn="0" w:firstRowLastColumn="0" w:lastRowFirstColumn="0" w:lastRowLastColumn="0"/>
            <w:tcW w:w="0" w:type="auto"/>
          </w:tcPr>
          <w:p w14:paraId="1388E9FD" w14:textId="0D456B66" w:rsidR="00F6165F" w:rsidRDefault="00F6165F" w:rsidP="00A00DEA">
            <w:pPr>
              <w:ind w:left="0"/>
            </w:pPr>
            <w:r>
              <w:t>Did we get there?</w:t>
            </w:r>
          </w:p>
        </w:tc>
        <w:tc>
          <w:tcPr>
            <w:tcW w:w="0" w:type="auto"/>
          </w:tcPr>
          <w:p w14:paraId="06854D54" w14:textId="4F88D381" w:rsidR="00F6165F" w:rsidRDefault="00F6165F" w:rsidP="00A00DEA">
            <w:pPr>
              <w:ind w:left="0"/>
              <w:cnfStyle w:val="000000000000" w:firstRow="0" w:lastRow="0" w:firstColumn="0" w:lastColumn="0" w:oddVBand="0" w:evenVBand="0" w:oddHBand="0" w:evenHBand="0" w:firstRowFirstColumn="0" w:firstRowLastColumn="0" w:lastRowFirstColumn="0" w:lastRowLastColumn="0"/>
            </w:pPr>
            <w:r>
              <w:t>Evaluate metrics and KPIs</w:t>
            </w:r>
          </w:p>
        </w:tc>
      </w:tr>
      <w:tr w:rsidR="00F6165F" w14:paraId="6156B4C4" w14:textId="77777777" w:rsidTr="00F6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7154CD" w14:textId="2E47B318" w:rsidR="00F6165F" w:rsidRDefault="00F6165F" w:rsidP="00A00DEA">
            <w:pPr>
              <w:ind w:left="0"/>
            </w:pPr>
            <w:r>
              <w:t>How do we keep the momentum going?</w:t>
            </w:r>
          </w:p>
        </w:tc>
        <w:tc>
          <w:tcPr>
            <w:tcW w:w="0" w:type="auto"/>
          </w:tcPr>
          <w:p w14:paraId="14CEEC94" w14:textId="09EB8874" w:rsidR="00F6165F" w:rsidRDefault="00F6165F" w:rsidP="00A00DEA">
            <w:pPr>
              <w:ind w:left="0"/>
              <w:cnfStyle w:val="000000100000" w:firstRow="0" w:lastRow="0" w:firstColumn="0" w:lastColumn="0" w:oddVBand="0" w:evenVBand="0" w:oddHBand="1" w:evenHBand="0" w:firstRowFirstColumn="0" w:firstRowLastColumn="0" w:lastRowFirstColumn="0" w:lastRowLastColumn="0"/>
            </w:pPr>
            <w:r>
              <w:t>connect back to the 1</w:t>
            </w:r>
            <w:r w:rsidRPr="00F6165F">
              <w:rPr>
                <w:vertAlign w:val="superscript"/>
              </w:rPr>
              <w:t>st</w:t>
            </w:r>
            <w:r>
              <w:t xml:space="preserve"> step.</w:t>
            </w:r>
          </w:p>
        </w:tc>
      </w:tr>
    </w:tbl>
    <w:p w14:paraId="19FC4F81" w14:textId="77777777" w:rsidR="00AC0A2E" w:rsidRPr="00AC0A2E" w:rsidRDefault="00AC0A2E" w:rsidP="00A00DEA"/>
    <w:p w14:paraId="63272975" w14:textId="2F87E6D6" w:rsidR="00B4585E" w:rsidRDefault="00B4585E" w:rsidP="00A00DEA">
      <w:pPr>
        <w:pStyle w:val="Heading3"/>
      </w:pPr>
      <w:r w:rsidRPr="00B8695D">
        <w:t xml:space="preserve">b) Change control (5.2.4) </w:t>
      </w:r>
      <w:bookmarkStart w:id="0" w:name="_GoBack"/>
      <w:bookmarkEnd w:id="0"/>
    </w:p>
    <w:p w14:paraId="706E5E58" w14:textId="31563AD3" w:rsidR="00B4585E" w:rsidRDefault="00B4585E" w:rsidP="00A00DEA">
      <w:pPr>
        <w:pStyle w:val="Heading3"/>
      </w:pPr>
      <w:r w:rsidRPr="00B8695D">
        <w:t xml:space="preserve">c) Incident management (5.2.5) </w:t>
      </w:r>
    </w:p>
    <w:p w14:paraId="552644F0" w14:textId="280A92C0" w:rsidR="00B4585E" w:rsidRDefault="00B4585E" w:rsidP="00A00DEA">
      <w:pPr>
        <w:pStyle w:val="Heading3"/>
      </w:pPr>
      <w:r w:rsidRPr="00B8695D">
        <w:t xml:space="preserve">d) Problem management (5.2.8) </w:t>
      </w:r>
    </w:p>
    <w:p w14:paraId="382F857A" w14:textId="7204C9C4" w:rsidR="00B4585E" w:rsidRDefault="00B4585E" w:rsidP="00A00DEA">
      <w:pPr>
        <w:pStyle w:val="Heading3"/>
      </w:pPr>
      <w:r w:rsidRPr="00B8695D">
        <w:t xml:space="preserve">e) Service request management (5.2.16) </w:t>
      </w:r>
    </w:p>
    <w:p w14:paraId="12206E71" w14:textId="6C17E67D" w:rsidR="00B4585E" w:rsidRDefault="00B4585E" w:rsidP="00A00DEA">
      <w:pPr>
        <w:pStyle w:val="Heading3"/>
      </w:pPr>
      <w:r w:rsidRPr="00B8695D">
        <w:t xml:space="preserve">f) Service desk (5.2.14) </w:t>
      </w:r>
    </w:p>
    <w:p w14:paraId="0139A5B8" w14:textId="6053FB9E" w:rsidR="00B4585E" w:rsidRDefault="00B4585E" w:rsidP="00A00DEA">
      <w:pPr>
        <w:pStyle w:val="Heading3"/>
      </w:pPr>
      <w:r w:rsidRPr="00B8695D">
        <w:t xml:space="preserve">g) Service level management (5.2.15 – 5.2.15.1) </w:t>
      </w:r>
    </w:p>
    <w:p w14:paraId="3E590581" w14:textId="77777777" w:rsidR="00533201" w:rsidRDefault="00533201" w:rsidP="00A00DEA">
      <w:pPr>
        <w:pStyle w:val="Heading1"/>
      </w:pPr>
      <w:r>
        <w:t>Medium weighting</w:t>
      </w:r>
    </w:p>
    <w:p w14:paraId="11CAC6A2" w14:textId="4A15B8A2" w:rsidR="00B4585E" w:rsidRDefault="00B4585E" w:rsidP="00A00DEA">
      <w:pPr>
        <w:pStyle w:val="Heading2"/>
      </w:pPr>
      <w:r w:rsidRPr="00B8695D">
        <w:t xml:space="preserve">2.2 Explain the use of the guiding principles (4.3): </w:t>
      </w:r>
      <w:r>
        <w:t>x</w:t>
      </w:r>
      <w:r w:rsidR="00533201">
        <w:t>5</w:t>
      </w:r>
    </w:p>
    <w:p w14:paraId="2B32DD6D" w14:textId="21C8FD0E" w:rsidR="00B4585E" w:rsidRDefault="00B4585E" w:rsidP="00A00DEA">
      <w:pPr>
        <w:pStyle w:val="Heading3"/>
      </w:pPr>
      <w:r w:rsidRPr="00B8695D">
        <w:t>a) Focus on value (4.3.1 – 4.3.1.4)</w:t>
      </w:r>
    </w:p>
    <w:p w14:paraId="36A0C513" w14:textId="1AEAA444" w:rsidR="00D14344" w:rsidRPr="00D14344" w:rsidRDefault="00D14344" w:rsidP="00A00DEA">
      <w:r>
        <w:t>This principle aims at creating value for service consumers. To achieve this value, organizations need to tie back the different activities (directly or indirectly) that they do in a logical way.</w:t>
      </w:r>
    </w:p>
    <w:p w14:paraId="59657301" w14:textId="12AAC174" w:rsidR="00B4585E" w:rsidRDefault="00B4585E" w:rsidP="00A00DEA">
      <w:pPr>
        <w:pStyle w:val="Heading3"/>
      </w:pPr>
      <w:r w:rsidRPr="00B8695D">
        <w:t xml:space="preserve">b) </w:t>
      </w:r>
      <w:r w:rsidRPr="005F1A7B">
        <w:t>Start where you</w:t>
      </w:r>
      <w:r w:rsidRPr="00B8695D">
        <w:t xml:space="preserve"> are (4.3.2 – 4.3.2.3)</w:t>
      </w:r>
    </w:p>
    <w:p w14:paraId="3BCC3C0F" w14:textId="0607D147" w:rsidR="00D14344" w:rsidRPr="00D14344" w:rsidRDefault="00D14344" w:rsidP="00A00DEA">
      <w:r>
        <w:t>This principle focuses on considering what is already available instead of starting from scratch (or Reusability). To achieve this, analyzing the existing state is essential to identify what can be helpful in creating new value.</w:t>
      </w:r>
    </w:p>
    <w:p w14:paraId="23F9CBBD" w14:textId="0383630E" w:rsidR="00B4585E" w:rsidRDefault="00B4585E" w:rsidP="00A00DEA">
      <w:pPr>
        <w:pStyle w:val="Heading3"/>
      </w:pPr>
      <w:r w:rsidRPr="00B8695D">
        <w:t xml:space="preserve">c) Progress iteratively with feedback (4.3.3 – 4.3.3.3) </w:t>
      </w:r>
    </w:p>
    <w:p w14:paraId="627BB3C0" w14:textId="767E0E49" w:rsidR="00DF65A4" w:rsidRPr="00DF65A4" w:rsidRDefault="00DF65A4" w:rsidP="00A00DEA">
      <w:r>
        <w:t xml:space="preserve">This principle focuses on avoiding </w:t>
      </w:r>
      <w:r w:rsidR="00306A9F">
        <w:t xml:space="preserve">doing </w:t>
      </w:r>
      <w:r>
        <w:t xml:space="preserve">everything in </w:t>
      </w:r>
      <w:r w:rsidR="00306A9F">
        <w:t xml:space="preserve">one batch </w:t>
      </w:r>
      <w:r>
        <w:t>and gathering the timely feedback. To achieve this, breaking down the work into smaller, manageable components is essential to iteratively accomplish the initiative.</w:t>
      </w:r>
    </w:p>
    <w:p w14:paraId="4109CFB3" w14:textId="501160BD" w:rsidR="00B4585E" w:rsidRDefault="00B4585E" w:rsidP="00A00DEA">
      <w:pPr>
        <w:pStyle w:val="Heading3"/>
      </w:pPr>
      <w:r w:rsidRPr="00B8695D">
        <w:lastRenderedPageBreak/>
        <w:t xml:space="preserve">d) Collaborate and promote visibility (4.3.4 – 4.3.4.4) </w:t>
      </w:r>
    </w:p>
    <w:p w14:paraId="45B92394" w14:textId="289D4860" w:rsidR="00DF65A4" w:rsidRPr="00DF65A4" w:rsidRDefault="00DF65A4" w:rsidP="00A00DEA">
      <w:r>
        <w:t>This principle focuses on removing silos and building trust. To achieve this, the people of an organization need to work together and share information to the greatest degree possible.</w:t>
      </w:r>
    </w:p>
    <w:p w14:paraId="3071EF27" w14:textId="6EE2078C" w:rsidR="00B4585E" w:rsidRDefault="00B4585E" w:rsidP="00A00DEA">
      <w:pPr>
        <w:pStyle w:val="Heading3"/>
      </w:pPr>
      <w:r w:rsidRPr="00B8695D">
        <w:t xml:space="preserve">e) Think and work holistically (4.3.5 – 4.3.5.1) </w:t>
      </w:r>
    </w:p>
    <w:p w14:paraId="70488BAE" w14:textId="6BFFCC97" w:rsidR="00793895" w:rsidRPr="00793895" w:rsidRDefault="00793895" w:rsidP="00A00DEA">
      <w:r>
        <w:t>This principle focuses on working in an integrated way. To achieve this, the various activities of an organization should focus on the delivery of value.</w:t>
      </w:r>
    </w:p>
    <w:p w14:paraId="1DF07EF1" w14:textId="4F58B8F0" w:rsidR="00B4585E" w:rsidRDefault="00B4585E" w:rsidP="00A00DEA">
      <w:pPr>
        <w:pStyle w:val="Heading3"/>
      </w:pPr>
      <w:r w:rsidRPr="00B8695D">
        <w:t xml:space="preserve">f) Keep it simple and practical (4.3.6 – 4.3.6.3) </w:t>
      </w:r>
    </w:p>
    <w:p w14:paraId="19BBA13D" w14:textId="6D24A706" w:rsidR="00793895" w:rsidRPr="00793895" w:rsidRDefault="00793895" w:rsidP="00A00DEA">
      <w:r>
        <w:t>This principle focuses on simplifying the complex work methods. To achieve this, identify and eliminate processes, services, actions, or metrics that do not add any value to the outcome.</w:t>
      </w:r>
    </w:p>
    <w:p w14:paraId="2E4299E0" w14:textId="32288B8A" w:rsidR="00B4585E" w:rsidRDefault="00B4585E" w:rsidP="00A00DEA">
      <w:pPr>
        <w:pStyle w:val="Heading3"/>
      </w:pPr>
      <w:r w:rsidRPr="00B8695D">
        <w:t xml:space="preserve">g) Optimize and automate (4.3.7 – 4.3.7.3) </w:t>
      </w:r>
    </w:p>
    <w:p w14:paraId="587DF86F" w14:textId="02649D0E" w:rsidR="00793895" w:rsidRPr="00793895" w:rsidRDefault="00793895" w:rsidP="00A00DEA">
      <w:r>
        <w:t>This principle focuses on optimizing the work carried out by its human and technical resources. To achieve this, organizations should automate work to the possible extent that requires minimal human intervention.</w:t>
      </w:r>
    </w:p>
    <w:p w14:paraId="014A0438" w14:textId="77777777" w:rsidR="00B4585E" w:rsidRPr="00B8695D" w:rsidRDefault="00B4585E" w:rsidP="00A00DEA">
      <w:pPr>
        <w:pStyle w:val="Heading2"/>
      </w:pPr>
      <w:r w:rsidRPr="00B8695D">
        <w:t xml:space="preserve">6.1 Recall the purpose of the following ITIL practices: </w:t>
      </w:r>
      <w:r>
        <w:t>x5</w:t>
      </w:r>
    </w:p>
    <w:p w14:paraId="120E50B9" w14:textId="1B5FF805" w:rsidR="00143920" w:rsidRDefault="00143920" w:rsidP="00A00DEA">
      <w:pPr>
        <w:pStyle w:val="Heading3"/>
      </w:pPr>
      <w:r>
        <w:t>Top 7 (x1</w:t>
      </w:r>
      <w:r w:rsidR="00533201">
        <w:t>7)</w:t>
      </w:r>
    </w:p>
    <w:p w14:paraId="4A3B91F6" w14:textId="77777777" w:rsidR="00143920" w:rsidRPr="00B8695D" w:rsidRDefault="00143920" w:rsidP="00A00DEA">
      <w:pPr>
        <w:pStyle w:val="Heading4"/>
      </w:pPr>
      <w:r w:rsidRPr="00B8695D">
        <w:t xml:space="preserve">i) Continual improvement (5.1.2) </w:t>
      </w:r>
    </w:p>
    <w:p w14:paraId="6A5B7284" w14:textId="77777777" w:rsidR="00143920" w:rsidRDefault="00143920" w:rsidP="00A00DEA">
      <w:r>
        <w:t xml:space="preserve">Continual improvement is the practice of </w:t>
      </w:r>
      <w:r w:rsidRPr="00306A9F">
        <w:rPr>
          <w:b/>
          <w:bCs/>
        </w:rPr>
        <w:t>identifying and improving</w:t>
      </w:r>
      <w:r>
        <w:t xml:space="preserve"> services, service components, or any other element involved in the efficient and effective management of products and services to </w:t>
      </w:r>
      <w:r w:rsidRPr="00306A9F">
        <w:rPr>
          <w:b/>
          <w:bCs/>
        </w:rPr>
        <w:t>align the organization’s practices and services</w:t>
      </w:r>
      <w:r>
        <w:t xml:space="preserve"> with changing business needs.</w:t>
      </w:r>
    </w:p>
    <w:p w14:paraId="51451E39" w14:textId="77777777" w:rsidR="00143920" w:rsidRDefault="00143920" w:rsidP="00A00DEA">
      <w:pPr>
        <w:pStyle w:val="Heading4"/>
      </w:pPr>
      <w:r w:rsidRPr="00B8695D">
        <w:t xml:space="preserve">j) Change control (5.2.4) </w:t>
      </w:r>
    </w:p>
    <w:p w14:paraId="63A55C9A" w14:textId="77777777" w:rsidR="00143920" w:rsidRDefault="00143920" w:rsidP="00A00DEA">
      <w:r>
        <w:t>The change control practice maximizes successful IT changes by</w:t>
      </w:r>
    </w:p>
    <w:p w14:paraId="59DE6F5D" w14:textId="77777777" w:rsidR="00143920" w:rsidRDefault="00143920" w:rsidP="00A00DEA">
      <w:pPr>
        <w:pStyle w:val="ListParagraph"/>
        <w:numPr>
          <w:ilvl w:val="0"/>
          <w:numId w:val="41"/>
        </w:numPr>
      </w:pPr>
      <w:r>
        <w:t>confirming measurements of risk</w:t>
      </w:r>
    </w:p>
    <w:p w14:paraId="45632072" w14:textId="77777777" w:rsidR="00143920" w:rsidRDefault="00143920" w:rsidP="00A00DEA">
      <w:pPr>
        <w:pStyle w:val="ListParagraph"/>
        <w:numPr>
          <w:ilvl w:val="0"/>
          <w:numId w:val="41"/>
        </w:numPr>
      </w:pPr>
      <w:r>
        <w:t>consenting changes to proceed (towards approval)</w:t>
      </w:r>
    </w:p>
    <w:p w14:paraId="06E09134" w14:textId="77777777" w:rsidR="00143920" w:rsidRPr="00A35C4D" w:rsidRDefault="00143920" w:rsidP="00A00DEA">
      <w:pPr>
        <w:pStyle w:val="ListParagraph"/>
        <w:numPr>
          <w:ilvl w:val="0"/>
          <w:numId w:val="41"/>
        </w:numPr>
      </w:pPr>
      <w:r>
        <w:t>using a change schedule well.</w:t>
      </w:r>
    </w:p>
    <w:p w14:paraId="702F3EEC" w14:textId="77777777" w:rsidR="00143920" w:rsidRPr="00B8695D" w:rsidRDefault="00143920" w:rsidP="00A00DEA">
      <w:pPr>
        <w:pStyle w:val="Heading4"/>
      </w:pPr>
      <w:r w:rsidRPr="00B8695D">
        <w:t xml:space="preserve">k) Incident management (5.2.5) </w:t>
      </w:r>
    </w:p>
    <w:p w14:paraId="5F8DC511" w14:textId="77777777" w:rsidR="00143920" w:rsidRPr="00903CAF" w:rsidRDefault="00143920" w:rsidP="00A00DEA">
      <w:r>
        <w:t xml:space="preserve">The purpose of incident management is to reduce the undesirable impact of incidents by </w:t>
      </w:r>
      <w:r w:rsidRPr="00306A9F">
        <w:rPr>
          <w:b/>
          <w:bCs/>
        </w:rPr>
        <w:t>restoring normal service</w:t>
      </w:r>
      <w:r>
        <w:t xml:space="preserve"> operations as soon as possible.</w:t>
      </w:r>
    </w:p>
    <w:p w14:paraId="5CCDF537" w14:textId="77777777" w:rsidR="00143920" w:rsidRPr="00B8695D" w:rsidRDefault="00143920" w:rsidP="00A00DEA">
      <w:pPr>
        <w:pStyle w:val="Heading4"/>
      </w:pPr>
      <w:r w:rsidRPr="00B8695D">
        <w:t xml:space="preserve">l) Problem management (5.2.8) </w:t>
      </w:r>
    </w:p>
    <w:p w14:paraId="6445293A" w14:textId="4E545C74" w:rsidR="00143920" w:rsidRPr="00903CAF" w:rsidRDefault="00143920" w:rsidP="00A00DEA">
      <w:r>
        <w:t xml:space="preserve">The purpose of problem management is to </w:t>
      </w:r>
      <w:r w:rsidRPr="00306A9F">
        <w:rPr>
          <w:b/>
          <w:bCs/>
        </w:rPr>
        <w:t>minimize the probability and impact of incidents</w:t>
      </w:r>
      <w:r>
        <w:t xml:space="preserve"> by </w:t>
      </w:r>
      <w:r w:rsidRPr="00306A9F">
        <w:rPr>
          <w:b/>
          <w:bCs/>
        </w:rPr>
        <w:t>analyzing</w:t>
      </w:r>
      <w:r>
        <w:t xml:space="preserve"> actual and possible causes of incidents and </w:t>
      </w:r>
      <w:r w:rsidRPr="004F2D93">
        <w:rPr>
          <w:b/>
          <w:bCs/>
        </w:rPr>
        <w:t>managing workaround</w:t>
      </w:r>
      <w:r w:rsidR="004F2D93">
        <w:rPr>
          <w:b/>
          <w:bCs/>
        </w:rPr>
        <w:t>s</w:t>
      </w:r>
      <w:r>
        <w:t xml:space="preserve"> </w:t>
      </w:r>
      <w:r w:rsidRPr="004F2D93">
        <w:rPr>
          <w:b/>
          <w:bCs/>
        </w:rPr>
        <w:t>and known errors</w:t>
      </w:r>
      <w:r>
        <w:t>.</w:t>
      </w:r>
    </w:p>
    <w:p w14:paraId="4C4B85A3" w14:textId="77777777" w:rsidR="00143920" w:rsidRPr="00B8695D" w:rsidRDefault="00143920" w:rsidP="00A00DEA">
      <w:pPr>
        <w:pStyle w:val="Heading4"/>
      </w:pPr>
      <w:r w:rsidRPr="00B8695D">
        <w:t xml:space="preserve">m) Service request management (5.2.16) </w:t>
      </w:r>
    </w:p>
    <w:p w14:paraId="0852A9D1" w14:textId="77777777" w:rsidR="00143920" w:rsidRPr="00903CAF" w:rsidRDefault="00143920" w:rsidP="00A00DEA">
      <w:r>
        <w:t xml:space="preserve">The purpose of the service request management </w:t>
      </w:r>
      <w:r w:rsidRPr="004F2D93">
        <w:t>practice is to provide the promised quality</w:t>
      </w:r>
      <w:r>
        <w:t xml:space="preserve"> of a service by handling all </w:t>
      </w:r>
      <w:r w:rsidRPr="004F2D93">
        <w:rPr>
          <w:b/>
          <w:bCs/>
        </w:rPr>
        <w:t>pre-defined, user-initiated service requests</w:t>
      </w:r>
      <w:r>
        <w:t xml:space="preserve"> in an effective and comprehensible manner.</w:t>
      </w:r>
    </w:p>
    <w:p w14:paraId="6649641B" w14:textId="77777777" w:rsidR="00143920" w:rsidRPr="00B8695D" w:rsidRDefault="00143920" w:rsidP="00A00DEA">
      <w:pPr>
        <w:pStyle w:val="Heading4"/>
      </w:pPr>
      <w:r w:rsidRPr="00B8695D">
        <w:t xml:space="preserve">n) Service desk (5.2.14) </w:t>
      </w:r>
    </w:p>
    <w:p w14:paraId="28924DF4" w14:textId="660C417F" w:rsidR="00143920" w:rsidRPr="00903CAF" w:rsidRDefault="00143920" w:rsidP="00A00DEA">
      <w:r>
        <w:t xml:space="preserve">The purpose of the service desk practice is to </w:t>
      </w:r>
      <w:r w:rsidRPr="004F2D93">
        <w:rPr>
          <w:b/>
          <w:bCs/>
        </w:rPr>
        <w:t>understand demand for incident resolution and service requests</w:t>
      </w:r>
      <w:r>
        <w:t xml:space="preserve">, act as the </w:t>
      </w:r>
      <w:r w:rsidRPr="004F2D93">
        <w:rPr>
          <w:b/>
          <w:bCs/>
        </w:rPr>
        <w:t>point of contact</w:t>
      </w:r>
      <w:r>
        <w:t xml:space="preserve"> for the service provider along with its users and provide a </w:t>
      </w:r>
      <w:r w:rsidRPr="004F2D93">
        <w:rPr>
          <w:b/>
          <w:bCs/>
        </w:rPr>
        <w:t>clear</w:t>
      </w:r>
      <w:r>
        <w:t xml:space="preserve"> </w:t>
      </w:r>
      <w:r w:rsidRPr="004F2D93">
        <w:rPr>
          <w:b/>
          <w:bCs/>
        </w:rPr>
        <w:t>path for users to report issues, queries, and requests</w:t>
      </w:r>
      <w:r>
        <w:t xml:space="preserve">, and </w:t>
      </w:r>
      <w:r w:rsidRPr="004F2D93">
        <w:rPr>
          <w:b/>
          <w:bCs/>
        </w:rPr>
        <w:t xml:space="preserve">acknowledge, classify, own and </w:t>
      </w:r>
      <w:r w:rsidR="004F2D93" w:rsidRPr="004F2D93">
        <w:rPr>
          <w:b/>
          <w:bCs/>
        </w:rPr>
        <w:t>act</w:t>
      </w:r>
      <w:r>
        <w:t xml:space="preserve"> on them.</w:t>
      </w:r>
    </w:p>
    <w:p w14:paraId="0FC563EF" w14:textId="77777777" w:rsidR="00143920" w:rsidRPr="00B8695D" w:rsidRDefault="00143920" w:rsidP="00A00DEA">
      <w:pPr>
        <w:pStyle w:val="Heading4"/>
      </w:pPr>
      <w:r w:rsidRPr="00B8695D">
        <w:t xml:space="preserve">o) Service level management (5.2.15) </w:t>
      </w:r>
    </w:p>
    <w:p w14:paraId="22977695" w14:textId="77777777" w:rsidR="00143920" w:rsidRPr="00903CAF" w:rsidRDefault="00143920" w:rsidP="00A00DEA">
      <w:r>
        <w:t xml:space="preserve">The purpose of the service level management practice is to </w:t>
      </w:r>
      <w:r w:rsidRPr="00903CAF">
        <w:rPr>
          <w:b/>
          <w:bCs/>
        </w:rPr>
        <w:t>set clear business-based targets</w:t>
      </w:r>
      <w:r>
        <w:t xml:space="preserve"> for service performance, so that the delivery of a </w:t>
      </w:r>
      <w:r w:rsidRPr="00B821D2">
        <w:rPr>
          <w:b/>
          <w:bCs/>
        </w:rPr>
        <w:t>service can be properly assessed, monitored and managed</w:t>
      </w:r>
      <w:r>
        <w:t xml:space="preserve"> against these targets.</w:t>
      </w:r>
    </w:p>
    <w:p w14:paraId="7136069C" w14:textId="77777777" w:rsidR="0098149F" w:rsidRDefault="0098149F" w:rsidP="00A00DEA">
      <w:pPr>
        <w:pStyle w:val="Heading3"/>
      </w:pPr>
      <w:r>
        <w:t>Bottom 8 (x5)</w:t>
      </w:r>
    </w:p>
    <w:p w14:paraId="0F908E72" w14:textId="50B2AA24" w:rsidR="00B4585E" w:rsidRDefault="00B4585E" w:rsidP="00A00DEA">
      <w:pPr>
        <w:pStyle w:val="Heading4"/>
      </w:pPr>
      <w:r w:rsidRPr="00B8695D">
        <w:t xml:space="preserve">a) Information security management (5.1.3) </w:t>
      </w:r>
    </w:p>
    <w:p w14:paraId="4A1A4893" w14:textId="1DE55292" w:rsidR="002C22AF" w:rsidRDefault="002C22AF" w:rsidP="00A00DEA">
      <w:r>
        <w:t>The purpose of ISM is to</w:t>
      </w:r>
    </w:p>
    <w:p w14:paraId="019D7705" w14:textId="47A3E535" w:rsidR="002C22AF" w:rsidRDefault="002C22AF" w:rsidP="00A00DEA">
      <w:pPr>
        <w:pStyle w:val="ListParagraph"/>
        <w:numPr>
          <w:ilvl w:val="0"/>
          <w:numId w:val="36"/>
        </w:numPr>
      </w:pPr>
      <w:r>
        <w:t>safeguard information used to run business</w:t>
      </w:r>
    </w:p>
    <w:p w14:paraId="759D0275" w14:textId="1A56FA58" w:rsidR="002C22AF" w:rsidRDefault="002C22AF" w:rsidP="00A00DEA">
      <w:pPr>
        <w:pStyle w:val="ListParagraph"/>
        <w:numPr>
          <w:ilvl w:val="0"/>
          <w:numId w:val="36"/>
        </w:numPr>
      </w:pPr>
      <w:r>
        <w:t>understand and manage risk based on CIA principles</w:t>
      </w:r>
    </w:p>
    <w:p w14:paraId="15CED332" w14:textId="44E795AA" w:rsidR="002C22AF" w:rsidRPr="002C22AF" w:rsidRDefault="002C22AF" w:rsidP="00A00DEA">
      <w:pPr>
        <w:pStyle w:val="ListParagraph"/>
        <w:numPr>
          <w:ilvl w:val="0"/>
          <w:numId w:val="36"/>
        </w:numPr>
      </w:pPr>
      <w:r>
        <w:t>maintain authentication and non-repudiation</w:t>
      </w:r>
    </w:p>
    <w:p w14:paraId="37B56470" w14:textId="0AE56343" w:rsidR="00B4585E" w:rsidRDefault="00B4585E" w:rsidP="00A00DEA">
      <w:pPr>
        <w:pStyle w:val="Heading4"/>
      </w:pPr>
      <w:r w:rsidRPr="00B8695D">
        <w:lastRenderedPageBreak/>
        <w:t xml:space="preserve">b) Relationship management (5.1.9) </w:t>
      </w:r>
    </w:p>
    <w:p w14:paraId="1D1DBEDC" w14:textId="1845CE08" w:rsidR="00140D01" w:rsidRDefault="00140D01" w:rsidP="00A00DEA">
      <w:r>
        <w:t>The purpose of RM is to</w:t>
      </w:r>
    </w:p>
    <w:p w14:paraId="48FDBEDB" w14:textId="398CD162" w:rsidR="00140D01" w:rsidRDefault="00140D01" w:rsidP="00A00DEA">
      <w:pPr>
        <w:pStyle w:val="ListParagraph"/>
        <w:numPr>
          <w:ilvl w:val="0"/>
          <w:numId w:val="37"/>
        </w:numPr>
      </w:pPr>
      <w:r>
        <w:t>create and improve communication between the organization and the stakeholders</w:t>
      </w:r>
    </w:p>
    <w:p w14:paraId="6A497191" w14:textId="5CB1608F" w:rsidR="00140D01" w:rsidRPr="00140D01" w:rsidRDefault="00140D01" w:rsidP="00A00DEA">
      <w:pPr>
        <w:pStyle w:val="ListParagraph"/>
        <w:numPr>
          <w:ilvl w:val="0"/>
          <w:numId w:val="37"/>
        </w:numPr>
      </w:pPr>
      <w:r>
        <w:t>identify, analyze and monitor those relationships.</w:t>
      </w:r>
    </w:p>
    <w:p w14:paraId="44DAE46E" w14:textId="1BD2282A" w:rsidR="00B4585E" w:rsidRDefault="00B4585E" w:rsidP="00A00DEA">
      <w:pPr>
        <w:pStyle w:val="Heading4"/>
      </w:pPr>
      <w:r w:rsidRPr="00B8695D">
        <w:t xml:space="preserve">c) Supplier management (5.1.13) </w:t>
      </w:r>
    </w:p>
    <w:p w14:paraId="685BA168" w14:textId="3558C8F7" w:rsidR="00140D01" w:rsidRDefault="00140D01" w:rsidP="00A00DEA">
      <w:r>
        <w:t>The purpose of SM is to</w:t>
      </w:r>
    </w:p>
    <w:p w14:paraId="2A226BDF" w14:textId="0DB6093D" w:rsidR="00140D01" w:rsidRDefault="00140D01" w:rsidP="00A00DEA">
      <w:pPr>
        <w:pStyle w:val="ListParagraph"/>
        <w:numPr>
          <w:ilvl w:val="0"/>
          <w:numId w:val="38"/>
        </w:numPr>
      </w:pPr>
      <w:r>
        <w:t>manage supplier and their performance</w:t>
      </w:r>
    </w:p>
    <w:p w14:paraId="1B8D21F5" w14:textId="050DC07F" w:rsidR="00140D01" w:rsidRDefault="00140D01" w:rsidP="00A00DEA">
      <w:pPr>
        <w:pStyle w:val="ListParagraph"/>
        <w:numPr>
          <w:ilvl w:val="0"/>
          <w:numId w:val="38"/>
        </w:numPr>
      </w:pPr>
      <w:r>
        <w:t>improve relationships with key suppliers</w:t>
      </w:r>
    </w:p>
    <w:p w14:paraId="7B9E729E" w14:textId="1ECE56A2" w:rsidR="00140D01" w:rsidRDefault="00140D01" w:rsidP="00A00DEA">
      <w:pPr>
        <w:pStyle w:val="ListParagraph"/>
        <w:numPr>
          <w:ilvl w:val="0"/>
          <w:numId w:val="38"/>
        </w:numPr>
      </w:pPr>
      <w:r>
        <w:t>find and get new value</w:t>
      </w:r>
    </w:p>
    <w:p w14:paraId="6CDE43B7" w14:textId="4A817AD8" w:rsidR="00140D01" w:rsidRPr="00140D01" w:rsidRDefault="00140D01" w:rsidP="00A00DEA">
      <w:pPr>
        <w:pStyle w:val="ListParagraph"/>
        <w:numPr>
          <w:ilvl w:val="0"/>
          <w:numId w:val="38"/>
        </w:numPr>
      </w:pPr>
      <w:r>
        <w:t>reduce risk of failure</w:t>
      </w:r>
    </w:p>
    <w:p w14:paraId="1C7A39E9" w14:textId="04147E86" w:rsidR="00B4585E" w:rsidRDefault="00B4585E" w:rsidP="00A00DEA">
      <w:pPr>
        <w:pStyle w:val="Heading4"/>
      </w:pPr>
      <w:r w:rsidRPr="00B8695D">
        <w:t xml:space="preserve">d) IT asset management (5.2.6) </w:t>
      </w:r>
    </w:p>
    <w:p w14:paraId="2146901B" w14:textId="5D18A16D" w:rsidR="004B0826" w:rsidRPr="004B0826" w:rsidRDefault="00825EF6" w:rsidP="00A00DEA">
      <w:r>
        <w:t>Plans and manages the lifecycle of all assets to maximize value, control cost, deal with risk, make purchase decisions, and meet requirements.</w:t>
      </w:r>
    </w:p>
    <w:p w14:paraId="180C7358" w14:textId="1A3183A3" w:rsidR="00B4585E" w:rsidRDefault="00B4585E" w:rsidP="00A00DEA">
      <w:pPr>
        <w:pStyle w:val="Heading4"/>
      </w:pPr>
      <w:r w:rsidRPr="00B8695D">
        <w:t xml:space="preserve">e) Monitoring and event management (5.2.7) </w:t>
      </w:r>
    </w:p>
    <w:p w14:paraId="7893D55C" w14:textId="4A919E42" w:rsidR="008833FA" w:rsidRDefault="00A35C4D" w:rsidP="00A00DEA">
      <w:r>
        <w:t xml:space="preserve">The purpose of </w:t>
      </w:r>
      <w:r w:rsidRPr="00B8695D">
        <w:t>monitoring and event management</w:t>
      </w:r>
      <w:r>
        <w:t xml:space="preserve"> is to</w:t>
      </w:r>
    </w:p>
    <w:p w14:paraId="64C98288" w14:textId="0F318263" w:rsidR="00A35C4D" w:rsidRDefault="00A35C4D" w:rsidP="00A00DEA">
      <w:pPr>
        <w:pStyle w:val="ListParagraph"/>
        <w:numPr>
          <w:ilvl w:val="0"/>
          <w:numId w:val="39"/>
        </w:numPr>
      </w:pPr>
      <w:r>
        <w:t>analyze service components</w:t>
      </w:r>
    </w:p>
    <w:p w14:paraId="7963C995" w14:textId="08263641" w:rsidR="00A35C4D" w:rsidRDefault="00A35C4D" w:rsidP="00A00DEA">
      <w:pPr>
        <w:pStyle w:val="ListParagraph"/>
        <w:numPr>
          <w:ilvl w:val="0"/>
          <w:numId w:val="39"/>
        </w:numPr>
      </w:pPr>
      <w:r>
        <w:t>record and report changes (generate events)</w:t>
      </w:r>
    </w:p>
    <w:p w14:paraId="3CFC0BF1" w14:textId="37D23930" w:rsidR="00A35C4D" w:rsidRDefault="00A35C4D" w:rsidP="00A00DEA">
      <w:pPr>
        <w:pStyle w:val="ListParagraph"/>
        <w:numPr>
          <w:ilvl w:val="0"/>
          <w:numId w:val="39"/>
        </w:numPr>
      </w:pPr>
      <w:r>
        <w:t>prioritize infrastructure, services, business processes, and information security events</w:t>
      </w:r>
    </w:p>
    <w:p w14:paraId="30B1A653" w14:textId="0E7C6B24" w:rsidR="00B4585E" w:rsidRDefault="00B4585E" w:rsidP="00A00DEA">
      <w:pPr>
        <w:pStyle w:val="Heading4"/>
      </w:pPr>
      <w:r w:rsidRPr="00B8695D">
        <w:t xml:space="preserve">f) Release management (5.2.9) </w:t>
      </w:r>
    </w:p>
    <w:p w14:paraId="56270770" w14:textId="1AA8C97A" w:rsidR="00A35C4D" w:rsidRPr="00A35C4D" w:rsidRDefault="00A35C4D" w:rsidP="00A00DEA">
      <w:r>
        <w:t>Release management practice makes new and changed services and features available for use.</w:t>
      </w:r>
    </w:p>
    <w:p w14:paraId="2A469033" w14:textId="14621834" w:rsidR="00B4585E" w:rsidRDefault="00B4585E" w:rsidP="00A00DEA">
      <w:pPr>
        <w:pStyle w:val="Heading4"/>
      </w:pPr>
      <w:r w:rsidRPr="00B8695D">
        <w:t>g) Service configuration management (5.2.11)</w:t>
      </w:r>
    </w:p>
    <w:p w14:paraId="12472E34" w14:textId="46F77CCD" w:rsidR="00A35C4D" w:rsidRDefault="00A35C4D" w:rsidP="00A00DEA">
      <w:r>
        <w:t>SCM practice ensures that</w:t>
      </w:r>
    </w:p>
    <w:p w14:paraId="1F7B9CD1" w14:textId="6CE2C9AD" w:rsidR="00A35C4D" w:rsidRDefault="00A35C4D" w:rsidP="00A00DEA">
      <w:pPr>
        <w:pStyle w:val="ListParagraph"/>
        <w:numPr>
          <w:ilvl w:val="0"/>
          <w:numId w:val="40"/>
        </w:numPr>
      </w:pPr>
      <w:r>
        <w:t>Cis and service configuration is accurate, reliable, and available</w:t>
      </w:r>
    </w:p>
    <w:p w14:paraId="535FE2D7" w14:textId="3BAEAE85" w:rsidR="00A35C4D" w:rsidRDefault="00A35C4D" w:rsidP="00A00DEA">
      <w:pPr>
        <w:pStyle w:val="ListParagraph"/>
        <w:numPr>
          <w:ilvl w:val="0"/>
          <w:numId w:val="40"/>
        </w:numPr>
      </w:pPr>
      <w:r>
        <w:t>Cis are documented</w:t>
      </w:r>
    </w:p>
    <w:p w14:paraId="376A0340" w14:textId="06B23203" w:rsidR="00A35C4D" w:rsidRPr="00A35C4D" w:rsidRDefault="00A35C4D" w:rsidP="00A00DEA">
      <w:pPr>
        <w:pStyle w:val="ListParagraph"/>
        <w:numPr>
          <w:ilvl w:val="0"/>
          <w:numId w:val="40"/>
        </w:numPr>
      </w:pPr>
      <w:r>
        <w:t>Cis have information on interactions, relationships, and dependencies when value is important.</w:t>
      </w:r>
    </w:p>
    <w:p w14:paraId="7016CA64" w14:textId="5F8538B5" w:rsidR="00B4585E" w:rsidRDefault="00B4585E" w:rsidP="00A00DEA">
      <w:pPr>
        <w:pStyle w:val="Heading4"/>
      </w:pPr>
      <w:r w:rsidRPr="00B8695D">
        <w:t xml:space="preserve">h) Deployment management (5.3.1) </w:t>
      </w:r>
    </w:p>
    <w:p w14:paraId="14DD6860" w14:textId="2AF7F659" w:rsidR="00903CAF" w:rsidRPr="00903CAF" w:rsidRDefault="00903CAF" w:rsidP="00A00DEA">
      <w:r>
        <w:t xml:space="preserve">The purpose of deployment management is to </w:t>
      </w:r>
      <w:r w:rsidRPr="00903CAF">
        <w:rPr>
          <w:b/>
          <w:bCs/>
        </w:rPr>
        <w:t>move new or changed</w:t>
      </w:r>
      <w:r>
        <w:t xml:space="preserve"> hardware, software, documentation, processes, or any other component </w:t>
      </w:r>
      <w:r w:rsidRPr="00903CAF">
        <w:rPr>
          <w:b/>
          <w:bCs/>
        </w:rPr>
        <w:t>to</w:t>
      </w:r>
      <w:r>
        <w:t xml:space="preserve"> </w:t>
      </w:r>
      <w:r w:rsidRPr="00903CAF">
        <w:rPr>
          <w:b/>
          <w:bCs/>
        </w:rPr>
        <w:t>live environments</w:t>
      </w:r>
      <w:r>
        <w:t xml:space="preserve">. It may also be involved in deploying components to other environments for </w:t>
      </w:r>
      <w:r w:rsidRPr="00903CAF">
        <w:rPr>
          <w:b/>
          <w:bCs/>
        </w:rPr>
        <w:t>testing or staging</w:t>
      </w:r>
      <w:r>
        <w:t>.</w:t>
      </w:r>
    </w:p>
    <w:p w14:paraId="23623827" w14:textId="75663707" w:rsidR="00533201" w:rsidRDefault="00533201" w:rsidP="00A00DEA">
      <w:pPr>
        <w:pStyle w:val="Heading1"/>
      </w:pPr>
      <w:r>
        <w:t>Light weighting</w:t>
      </w:r>
    </w:p>
    <w:p w14:paraId="64E1404C" w14:textId="7834F9DB" w:rsidR="00B4585E" w:rsidRDefault="00B4585E" w:rsidP="00A00DEA">
      <w:pPr>
        <w:pStyle w:val="Heading2"/>
      </w:pPr>
      <w:r w:rsidRPr="00B8695D">
        <w:t xml:space="preserve">1.1 Recall the definition of: </w:t>
      </w:r>
      <w:r w:rsidR="00401875">
        <w:t>(</w:t>
      </w:r>
      <w:r w:rsidR="00401875" w:rsidRPr="00401875">
        <w:t>2.0, 2.2.2, 2.3.1, 2.5.4</w:t>
      </w:r>
      <w:r w:rsidR="00401875">
        <w:t xml:space="preserve">) </w:t>
      </w:r>
      <w:r>
        <w:t>x2</w:t>
      </w:r>
    </w:p>
    <w:p w14:paraId="528A7799" w14:textId="6049077E" w:rsidR="00B4585E" w:rsidRDefault="00B4585E" w:rsidP="00A00DEA">
      <w:pPr>
        <w:pStyle w:val="Heading3"/>
      </w:pPr>
      <w:r w:rsidRPr="00B8695D">
        <w:t xml:space="preserve">a) Service </w:t>
      </w:r>
    </w:p>
    <w:p w14:paraId="6CB15033" w14:textId="0B1B8388" w:rsidR="00F4611A" w:rsidRPr="00F4611A" w:rsidRDefault="00F4611A" w:rsidP="00A00DEA">
      <w:pPr>
        <w:pStyle w:val="definitionlined"/>
      </w:pPr>
      <w:r>
        <w:t>service – a means of enabling value co-creation by facilitating outcomes that customers want to achieve, without the customer having to manage specific costs and risks.</w:t>
      </w:r>
    </w:p>
    <w:p w14:paraId="251AFA08" w14:textId="77777777" w:rsidR="00B4585E" w:rsidRPr="00B8695D" w:rsidRDefault="00B4585E" w:rsidP="00A00DEA">
      <w:pPr>
        <w:pStyle w:val="Heading3"/>
      </w:pPr>
      <w:r w:rsidRPr="00B8695D">
        <w:t xml:space="preserve">b) Utility </w:t>
      </w:r>
    </w:p>
    <w:p w14:paraId="2D5AB9FF" w14:textId="77777777" w:rsidR="002C4EE4" w:rsidRPr="00AD519F" w:rsidRDefault="002C4EE4" w:rsidP="00A00DEA">
      <w:pPr>
        <w:pStyle w:val="definitionlined"/>
      </w:pPr>
      <w:r>
        <w:t xml:space="preserve">utility – the </w:t>
      </w:r>
      <w:r w:rsidRPr="00AD519F">
        <w:rPr>
          <w:b/>
          <w:bCs/>
        </w:rPr>
        <w:t>functionality</w:t>
      </w:r>
      <w:r>
        <w:t xml:space="preserve"> offered by a product or service to meet a particular need</w:t>
      </w:r>
    </w:p>
    <w:p w14:paraId="0C9E2E07" w14:textId="77777777" w:rsidR="002C4EE4" w:rsidRPr="0081211B" w:rsidRDefault="002C4EE4" w:rsidP="00A00DEA">
      <w:r>
        <w:t>What it does. Fit for purpose. Must support performance or remove constraints.</w:t>
      </w:r>
    </w:p>
    <w:p w14:paraId="16F6C965" w14:textId="77777777" w:rsidR="00B4585E" w:rsidRPr="00B8695D" w:rsidRDefault="00B4585E" w:rsidP="00A00DEA">
      <w:pPr>
        <w:pStyle w:val="Heading3"/>
      </w:pPr>
      <w:r w:rsidRPr="00B8695D">
        <w:t xml:space="preserve">c) Warranty </w:t>
      </w:r>
    </w:p>
    <w:p w14:paraId="2ECBD785" w14:textId="77777777" w:rsidR="002C4EE4" w:rsidRPr="00B8695D" w:rsidRDefault="002C4EE4" w:rsidP="00A00DEA">
      <w:pPr>
        <w:pStyle w:val="definitionlined"/>
      </w:pPr>
      <w:r>
        <w:t xml:space="preserve">warranty – the </w:t>
      </w:r>
      <w:r w:rsidRPr="00AD519F">
        <w:rPr>
          <w:b/>
          <w:bCs/>
        </w:rPr>
        <w:t>assurance</w:t>
      </w:r>
      <w:r>
        <w:t xml:space="preserve"> that a product or service will meet agreed requirements</w:t>
      </w:r>
    </w:p>
    <w:p w14:paraId="5D17CAE1" w14:textId="3257C0FB" w:rsidR="002C4EE4" w:rsidRPr="0081211B" w:rsidRDefault="002C4EE4" w:rsidP="00A00DEA">
      <w:r>
        <w:t xml:space="preserve">How it performs. Fit for use. Defined and agreed conditions. </w:t>
      </w:r>
      <w:r w:rsidR="00071A43">
        <w:t>Typically,</w:t>
      </w:r>
      <w:r>
        <w:t xml:space="preserve"> availability, capacity, service levels, and continuity.</w:t>
      </w:r>
    </w:p>
    <w:p w14:paraId="1498DBEB" w14:textId="3991A763" w:rsidR="00B4585E" w:rsidRDefault="00B4585E" w:rsidP="00A00DEA">
      <w:pPr>
        <w:pStyle w:val="Heading3"/>
      </w:pPr>
      <w:r w:rsidRPr="00B8695D">
        <w:t xml:space="preserve">d) Customer </w:t>
      </w:r>
    </w:p>
    <w:p w14:paraId="23CF5689" w14:textId="29E2C90F" w:rsidR="00F4611A" w:rsidRPr="00F4611A" w:rsidRDefault="00F4611A" w:rsidP="00A00DEA">
      <w:pPr>
        <w:pStyle w:val="definitionlined"/>
      </w:pPr>
      <w:r>
        <w:t>customer – a person who defines the requirements for a service and takes responsibility for the outcomes of service consumption.</w:t>
      </w:r>
    </w:p>
    <w:p w14:paraId="47399100" w14:textId="4C62F8E5" w:rsidR="00B4585E" w:rsidRDefault="00B4585E" w:rsidP="00A00DEA">
      <w:pPr>
        <w:pStyle w:val="Heading3"/>
      </w:pPr>
      <w:r w:rsidRPr="00B8695D">
        <w:lastRenderedPageBreak/>
        <w:t xml:space="preserve">e) User </w:t>
      </w:r>
    </w:p>
    <w:p w14:paraId="0BF352D8" w14:textId="389E390A" w:rsidR="00BB59F5" w:rsidRPr="00BB59F5" w:rsidRDefault="00BB59F5" w:rsidP="00A00DEA">
      <w:pPr>
        <w:pStyle w:val="definitionlined"/>
      </w:pPr>
      <w:r>
        <w:t>user – a person who uses services</w:t>
      </w:r>
    </w:p>
    <w:p w14:paraId="3C7949F2" w14:textId="660F41CB" w:rsidR="00F4611A" w:rsidRDefault="00B4585E" w:rsidP="00A00DEA">
      <w:pPr>
        <w:pStyle w:val="Heading3"/>
      </w:pPr>
      <w:r w:rsidRPr="00B8695D">
        <w:t xml:space="preserve">f) Service management </w:t>
      </w:r>
    </w:p>
    <w:p w14:paraId="725BEA13" w14:textId="089BE912" w:rsidR="00F4611A" w:rsidRPr="00F4611A" w:rsidRDefault="00F4611A" w:rsidP="00A00DEA">
      <w:pPr>
        <w:pStyle w:val="definitionlined"/>
      </w:pPr>
      <w:r>
        <w:t xml:space="preserve">Service management – a </w:t>
      </w:r>
      <w:r w:rsidRPr="00F4611A">
        <w:rPr>
          <w:b/>
          <w:bCs/>
        </w:rPr>
        <w:t>set of specialized organizational capabilities</w:t>
      </w:r>
      <w:r>
        <w:t xml:space="preserve"> for enabling value to customer in the form of services</w:t>
      </w:r>
    </w:p>
    <w:p w14:paraId="71CF3D77" w14:textId="28FF1644" w:rsidR="00B4585E" w:rsidRDefault="00B4585E" w:rsidP="00A00DEA">
      <w:pPr>
        <w:pStyle w:val="Heading3"/>
      </w:pPr>
      <w:r w:rsidRPr="00B8695D">
        <w:t xml:space="preserve">g) Sponsor </w:t>
      </w:r>
    </w:p>
    <w:p w14:paraId="5D05FC2D" w14:textId="76910BC6" w:rsidR="00BB59F5" w:rsidRPr="00BB59F5" w:rsidRDefault="00BB59F5" w:rsidP="00A00DEA">
      <w:pPr>
        <w:pStyle w:val="definitionlined"/>
      </w:pPr>
      <w:r>
        <w:t xml:space="preserve">sponsor – a person who authorizes budget for </w:t>
      </w:r>
      <w:r w:rsidRPr="00BB59F5">
        <w:rPr>
          <w:b/>
          <w:bCs/>
        </w:rPr>
        <w:t>service consumption</w:t>
      </w:r>
    </w:p>
    <w:p w14:paraId="3675F37F" w14:textId="77777777" w:rsidR="00B4585E" w:rsidRPr="00B8695D" w:rsidRDefault="00B4585E" w:rsidP="00A00DEA">
      <w:pPr>
        <w:pStyle w:val="cell"/>
      </w:pPr>
    </w:p>
    <w:p w14:paraId="660B0CF3" w14:textId="77777777" w:rsidR="00B4585E" w:rsidRDefault="00B4585E" w:rsidP="00A00DEA">
      <w:pPr>
        <w:pStyle w:val="Heading2"/>
      </w:pPr>
      <w:r w:rsidRPr="00B8695D">
        <w:t xml:space="preserve">1.2 Describe the key concepts of creating value with services: </w:t>
      </w:r>
      <w:r>
        <w:t>x2</w:t>
      </w:r>
    </w:p>
    <w:p w14:paraId="50FCC0DC" w14:textId="77777777" w:rsidR="00B4585E" w:rsidRPr="00B8695D" w:rsidRDefault="00B4585E" w:rsidP="00A00DEA">
      <w:pPr>
        <w:pStyle w:val="article-ref"/>
      </w:pPr>
      <w:r w:rsidRPr="00B8695D">
        <w:t>2.1, 2.1.1, 2.2 and all subsections of 2.5</w:t>
      </w:r>
    </w:p>
    <w:p w14:paraId="0B7F980F" w14:textId="3D897F5A" w:rsidR="00B4585E" w:rsidRDefault="00B4585E" w:rsidP="00A00DEA">
      <w:pPr>
        <w:pStyle w:val="Heading3"/>
      </w:pPr>
      <w:r w:rsidRPr="00B8695D">
        <w:t xml:space="preserve">a) Cost </w:t>
      </w:r>
    </w:p>
    <w:p w14:paraId="5EE76980" w14:textId="7C9981B3" w:rsidR="0081211B" w:rsidRDefault="0081211B" w:rsidP="00A00DEA">
      <w:pPr>
        <w:pStyle w:val="definitionlined"/>
      </w:pPr>
      <w:r>
        <w:t>cost – the amount of money spent on a specific activity or resource</w:t>
      </w:r>
    </w:p>
    <w:p w14:paraId="2811B27B" w14:textId="131823DD" w:rsidR="0081211B" w:rsidRPr="0081211B" w:rsidRDefault="0081211B" w:rsidP="00A00DEA">
      <w:r>
        <w:t>Two types – those removed by the service (value proposition) and those imposed on the consumer</w:t>
      </w:r>
    </w:p>
    <w:p w14:paraId="38F92CA6" w14:textId="3B83055F" w:rsidR="00B4585E" w:rsidRDefault="00B4585E" w:rsidP="00A00DEA">
      <w:pPr>
        <w:pStyle w:val="Heading3"/>
      </w:pPr>
      <w:r w:rsidRPr="00B8695D">
        <w:t xml:space="preserve">b) Value </w:t>
      </w:r>
    </w:p>
    <w:p w14:paraId="2C71F12B" w14:textId="1727F5E5" w:rsidR="00A96685" w:rsidRPr="00A96685" w:rsidRDefault="00A96685" w:rsidP="00A00DEA">
      <w:pPr>
        <w:pStyle w:val="definitionlined"/>
      </w:pPr>
      <w:r>
        <w:t>value – the perceived benefits, usefulness, and importance of something.</w:t>
      </w:r>
    </w:p>
    <w:p w14:paraId="4A32B4CB" w14:textId="48D6F4DC" w:rsidR="00B4585E" w:rsidRDefault="00B4585E" w:rsidP="00A00DEA">
      <w:pPr>
        <w:pStyle w:val="Heading3"/>
      </w:pPr>
      <w:r w:rsidRPr="00B8695D">
        <w:t xml:space="preserve">c) Organization </w:t>
      </w:r>
    </w:p>
    <w:p w14:paraId="797C863E" w14:textId="76DA5877" w:rsidR="00092FBE" w:rsidRPr="00092FBE" w:rsidRDefault="00092FBE" w:rsidP="00A00DEA">
      <w:pPr>
        <w:pStyle w:val="definitionlined"/>
      </w:pPr>
      <w:r>
        <w:t>organization – a person or group of people that has its own functions with responsibilities, authorities and relationships to  achieve objectives.</w:t>
      </w:r>
    </w:p>
    <w:p w14:paraId="164EBD72" w14:textId="03AE60EA" w:rsidR="00B4585E" w:rsidRDefault="00B4585E" w:rsidP="00A00DEA">
      <w:pPr>
        <w:pStyle w:val="Heading3"/>
      </w:pPr>
      <w:r w:rsidRPr="00B8695D">
        <w:t xml:space="preserve">d) Outcome </w:t>
      </w:r>
    </w:p>
    <w:p w14:paraId="12D400CE" w14:textId="77515B38" w:rsidR="008633C9" w:rsidRDefault="008633C9" w:rsidP="00A00DEA">
      <w:pPr>
        <w:pStyle w:val="definitionlined"/>
      </w:pPr>
      <w:r>
        <w:t xml:space="preserve">outcome – a </w:t>
      </w:r>
      <w:r w:rsidRPr="008633C9">
        <w:rPr>
          <w:b/>
          <w:bCs/>
        </w:rPr>
        <w:t>result</w:t>
      </w:r>
      <w:r>
        <w:t xml:space="preserve"> for a stakeholder </w:t>
      </w:r>
      <w:r w:rsidRPr="008633C9">
        <w:rPr>
          <w:b/>
          <w:bCs/>
        </w:rPr>
        <w:t>enabled by one or more outputs</w:t>
      </w:r>
    </w:p>
    <w:p w14:paraId="53C895DF" w14:textId="5636E3F5" w:rsidR="008633C9" w:rsidRPr="008633C9" w:rsidRDefault="008633C9" w:rsidP="00A00DEA">
      <w:pPr>
        <w:pStyle w:val="definitionlined"/>
      </w:pPr>
      <w:r>
        <w:t>outcome-based thinking – producing practical solutions that deliver valuable outcomes. The thinking focuses on eliminating processes, services, actions, or metrics, that do not contribute to adding any value to the outcome.</w:t>
      </w:r>
    </w:p>
    <w:p w14:paraId="65C66EE4" w14:textId="12550014" w:rsidR="00B4585E" w:rsidRDefault="00B4585E" w:rsidP="00A00DEA">
      <w:pPr>
        <w:pStyle w:val="Heading3"/>
      </w:pPr>
      <w:r w:rsidRPr="00B8695D">
        <w:t xml:space="preserve">e) Output </w:t>
      </w:r>
    </w:p>
    <w:p w14:paraId="61F0B97C" w14:textId="5A24570E" w:rsidR="005D5564" w:rsidRPr="005D5564" w:rsidRDefault="005D5564" w:rsidP="00A00DEA">
      <w:pPr>
        <w:pStyle w:val="definitionlined"/>
      </w:pPr>
      <w:r>
        <w:t xml:space="preserve">output – a tangible or intangible </w:t>
      </w:r>
      <w:r w:rsidRPr="004F2D93">
        <w:rPr>
          <w:b/>
          <w:bCs/>
        </w:rPr>
        <w:t>deliverable</w:t>
      </w:r>
      <w:r>
        <w:t xml:space="preserve"> of an activity</w:t>
      </w:r>
    </w:p>
    <w:p w14:paraId="08990EAD" w14:textId="06DA3D74" w:rsidR="00B4585E" w:rsidRDefault="00B4585E" w:rsidP="00A00DEA">
      <w:pPr>
        <w:pStyle w:val="Heading3"/>
      </w:pPr>
      <w:r w:rsidRPr="00B8695D">
        <w:t xml:space="preserve">f) Risk </w:t>
      </w:r>
    </w:p>
    <w:p w14:paraId="7D742EA7" w14:textId="35949D61" w:rsidR="00AD519F" w:rsidRPr="00AD519F" w:rsidRDefault="00AD519F" w:rsidP="00A00DEA">
      <w:pPr>
        <w:pStyle w:val="definitionlined"/>
      </w:pPr>
      <w:r>
        <w:t>risk – a possible event that could harm or loss, or make it more difficult to achieve objectives</w:t>
      </w:r>
    </w:p>
    <w:p w14:paraId="70923557" w14:textId="77777777" w:rsidR="00AD519F" w:rsidRPr="0081211B" w:rsidRDefault="00AD519F" w:rsidP="00A00DEA">
      <w:r>
        <w:t>Two types – those removed by the service (value proposition) and those imposed on the consumer</w:t>
      </w:r>
    </w:p>
    <w:p w14:paraId="72D4C143" w14:textId="341549AF" w:rsidR="00B4585E" w:rsidRDefault="00B4585E" w:rsidP="00A00DEA">
      <w:pPr>
        <w:pStyle w:val="Heading3"/>
      </w:pPr>
      <w:r w:rsidRPr="00B8695D">
        <w:t xml:space="preserve">g) Utility </w:t>
      </w:r>
    </w:p>
    <w:p w14:paraId="2FB89AD0" w14:textId="6785E635" w:rsidR="00AD519F" w:rsidRPr="00AD519F" w:rsidRDefault="00AD519F" w:rsidP="00A00DEA">
      <w:pPr>
        <w:pStyle w:val="definitionlined"/>
      </w:pPr>
      <w:r>
        <w:t xml:space="preserve">utility – the </w:t>
      </w:r>
      <w:r w:rsidRPr="00AD519F">
        <w:rPr>
          <w:b/>
          <w:bCs/>
        </w:rPr>
        <w:t>functionality</w:t>
      </w:r>
      <w:r>
        <w:t xml:space="preserve"> offered by a product or service to meet a particular need</w:t>
      </w:r>
    </w:p>
    <w:p w14:paraId="64DFEB2E" w14:textId="6731B906" w:rsidR="00AD519F" w:rsidRPr="0081211B" w:rsidRDefault="00822A77" w:rsidP="00A00DEA">
      <w:r>
        <w:t xml:space="preserve">What it does. </w:t>
      </w:r>
      <w:r w:rsidR="00AD519F">
        <w:t>Fit for purpose</w:t>
      </w:r>
      <w:r>
        <w:t>. Must support performance or remove constraints.</w:t>
      </w:r>
    </w:p>
    <w:p w14:paraId="67070CF1" w14:textId="16DD5DAB" w:rsidR="00B4585E" w:rsidRDefault="00B4585E" w:rsidP="00A00DEA">
      <w:pPr>
        <w:pStyle w:val="Heading3"/>
      </w:pPr>
      <w:r w:rsidRPr="00B8695D">
        <w:t xml:space="preserve">h) Warranty </w:t>
      </w:r>
    </w:p>
    <w:p w14:paraId="14885F15" w14:textId="56F302F0" w:rsidR="00B4585E" w:rsidRPr="00B8695D" w:rsidRDefault="00AD519F" w:rsidP="00A00DEA">
      <w:pPr>
        <w:pStyle w:val="definitionlined"/>
      </w:pPr>
      <w:r>
        <w:t xml:space="preserve">warranty – the </w:t>
      </w:r>
      <w:r w:rsidRPr="00AD519F">
        <w:rPr>
          <w:b/>
          <w:bCs/>
        </w:rPr>
        <w:t>assurance</w:t>
      </w:r>
      <w:r>
        <w:t xml:space="preserve"> that a product or service will meet agreed requirements</w:t>
      </w:r>
    </w:p>
    <w:p w14:paraId="128ABFDE" w14:textId="34919DE3" w:rsidR="00822A77" w:rsidRPr="0081211B" w:rsidRDefault="00822A77" w:rsidP="00A00DEA">
      <w:r>
        <w:t>How it performs. Fit for use. Defined and agreed conditions. Typically</w:t>
      </w:r>
      <w:r w:rsidR="00333943">
        <w:t xml:space="preserve">, </w:t>
      </w:r>
      <w:r>
        <w:t>availability, capacity, service levels, and continuity.</w:t>
      </w:r>
    </w:p>
    <w:p w14:paraId="39B8844D" w14:textId="77777777" w:rsidR="00533201" w:rsidRDefault="00533201" w:rsidP="00A00DEA">
      <w:pPr>
        <w:pStyle w:val="Heading2"/>
      </w:pPr>
      <w:r w:rsidRPr="00B8695D">
        <w:t>1.3 Describe the key concepts of service relationships:</w:t>
      </w:r>
      <w:r>
        <w:t xml:space="preserve"> (</w:t>
      </w:r>
      <w:r w:rsidRPr="00290BE6">
        <w:t>2.3.2, 2.4, 2.4.1</w:t>
      </w:r>
      <w:r>
        <w:t>) x1</w:t>
      </w:r>
    </w:p>
    <w:p w14:paraId="76B83EB5" w14:textId="77777777" w:rsidR="00533201" w:rsidRDefault="00533201" w:rsidP="00A00DEA">
      <w:pPr>
        <w:pStyle w:val="Heading3"/>
      </w:pPr>
      <w:r w:rsidRPr="00B8695D">
        <w:t xml:space="preserve">a) Service offering </w:t>
      </w:r>
    </w:p>
    <w:p w14:paraId="154AA390" w14:textId="77777777" w:rsidR="00533201" w:rsidRPr="00CC5B75" w:rsidRDefault="00533201" w:rsidP="00A00DEA">
      <w:pPr>
        <w:pStyle w:val="definitionlined"/>
      </w:pPr>
      <w:r>
        <w:t>service offering – a description of one or more services, designed to address the needs of a target consumer group. It may include goods, access to resources, and service actions.</w:t>
      </w:r>
    </w:p>
    <w:p w14:paraId="6B717DE3" w14:textId="77777777" w:rsidR="00533201" w:rsidRDefault="00533201" w:rsidP="00A00DEA">
      <w:pPr>
        <w:pStyle w:val="Heading3"/>
      </w:pPr>
      <w:r w:rsidRPr="00B8695D">
        <w:lastRenderedPageBreak/>
        <w:t xml:space="preserve">b) Service relationship management </w:t>
      </w:r>
    </w:p>
    <w:p w14:paraId="7BF75E9A" w14:textId="77777777" w:rsidR="00533201" w:rsidRPr="0098693F" w:rsidRDefault="00533201" w:rsidP="00A00DEA">
      <w:pPr>
        <w:pStyle w:val="definitionlined"/>
      </w:pPr>
      <w:r w:rsidRPr="0098693F">
        <w:t>Service relationship management</w:t>
      </w:r>
      <w:r>
        <w:t xml:space="preserve"> – joint activities performed by a service provider and a service consumer to ensure continual value co-creation based on agreed and available service offerings.</w:t>
      </w:r>
    </w:p>
    <w:p w14:paraId="5BF544F0" w14:textId="77777777" w:rsidR="00533201" w:rsidRPr="0098693F" w:rsidRDefault="00533201" w:rsidP="00A00DEA">
      <w:r>
        <w:t>A service relationship.</w:t>
      </w:r>
    </w:p>
    <w:p w14:paraId="6B6282ED" w14:textId="77777777" w:rsidR="00533201" w:rsidRDefault="00533201" w:rsidP="00A00DEA">
      <w:pPr>
        <w:pStyle w:val="Heading3"/>
      </w:pPr>
      <w:r w:rsidRPr="00B8695D">
        <w:t xml:space="preserve">c) Service provision </w:t>
      </w:r>
    </w:p>
    <w:p w14:paraId="3D45B2D6" w14:textId="77777777" w:rsidR="00533201" w:rsidRPr="0098693F" w:rsidRDefault="00533201" w:rsidP="00A00DEA">
      <w:pPr>
        <w:pStyle w:val="definitionlined"/>
      </w:pPr>
      <w:r>
        <w:t>service provision – activities performed by a service provider to provide services</w:t>
      </w:r>
    </w:p>
    <w:p w14:paraId="35EA9595" w14:textId="77777777" w:rsidR="00533201" w:rsidRPr="0098693F" w:rsidRDefault="00533201" w:rsidP="00A00DEA">
      <w:r>
        <w:t>A service relationship.</w:t>
      </w:r>
    </w:p>
    <w:p w14:paraId="037946CE" w14:textId="77777777" w:rsidR="00533201" w:rsidRPr="00B8695D" w:rsidRDefault="00533201" w:rsidP="00A00DEA">
      <w:pPr>
        <w:pStyle w:val="Heading3"/>
      </w:pPr>
      <w:r w:rsidRPr="00B8695D">
        <w:t xml:space="preserve">d) Service consumption </w:t>
      </w:r>
    </w:p>
    <w:p w14:paraId="5E9DFFDC" w14:textId="77777777" w:rsidR="00533201" w:rsidRPr="0098693F" w:rsidRDefault="00533201" w:rsidP="00A00DEA">
      <w:pPr>
        <w:pStyle w:val="definitionlined"/>
      </w:pPr>
      <w:r w:rsidRPr="0098693F">
        <w:t>Service consumption</w:t>
      </w:r>
      <w:r>
        <w:t xml:space="preserve"> – activities performed by a service consumer to consume services</w:t>
      </w:r>
    </w:p>
    <w:p w14:paraId="6E6D8F82" w14:textId="77777777" w:rsidR="00533201" w:rsidRPr="0098693F" w:rsidRDefault="00533201" w:rsidP="00A00DEA">
      <w:r>
        <w:t>A service relationship.</w:t>
      </w:r>
    </w:p>
    <w:p w14:paraId="1E93BDBF" w14:textId="77777777" w:rsidR="00533201" w:rsidRPr="00B8695D" w:rsidRDefault="00533201" w:rsidP="00A00DEA">
      <w:pPr>
        <w:pStyle w:val="Heading2"/>
      </w:pPr>
      <w:r w:rsidRPr="00B8695D">
        <w:t xml:space="preserve">2.1 Describe the nature, use and interaction of the guiding principles </w:t>
      </w:r>
      <w:r>
        <w:t>(</w:t>
      </w:r>
      <w:r w:rsidRPr="00B8695D">
        <w:t xml:space="preserve">4.3, </w:t>
      </w:r>
      <w:proofErr w:type="gramStart"/>
      <w:r w:rsidRPr="00B8695D">
        <w:t xml:space="preserve">4.3.8 </w:t>
      </w:r>
      <w:r>
        <w:t>)</w:t>
      </w:r>
      <w:proofErr w:type="gramEnd"/>
      <w:r>
        <w:t xml:space="preserve"> x1 </w:t>
      </w:r>
    </w:p>
    <w:p w14:paraId="4EB460D3" w14:textId="77777777" w:rsidR="00B4585E" w:rsidRPr="00B8695D" w:rsidRDefault="00B4585E" w:rsidP="00A00DEA">
      <w:pPr>
        <w:pStyle w:val="Heading2"/>
      </w:pPr>
      <w:r w:rsidRPr="00B8695D">
        <w:t xml:space="preserve">3.1 Describe the four dimensions of service management (3): </w:t>
      </w:r>
      <w:r>
        <w:t>x2</w:t>
      </w:r>
    </w:p>
    <w:p w14:paraId="78F36154" w14:textId="64647995" w:rsidR="00B4585E" w:rsidRDefault="00B4585E" w:rsidP="00A00DEA">
      <w:pPr>
        <w:pStyle w:val="Heading3"/>
      </w:pPr>
      <w:r w:rsidRPr="00B8695D">
        <w:t xml:space="preserve">a) Organizations and people (3.1) </w:t>
      </w:r>
    </w:p>
    <w:p w14:paraId="7D99353F" w14:textId="465D40CA" w:rsidR="00447D18" w:rsidRDefault="007B3ECB" w:rsidP="00A00DEA">
      <w:r>
        <w:t>Characteristics</w:t>
      </w:r>
      <w:r w:rsidR="000804B0">
        <w:t xml:space="preserve"> for organizational effectiveness</w:t>
      </w:r>
      <w:r w:rsidR="00706701">
        <w:t xml:space="preserve"> for providing a service</w:t>
      </w:r>
      <w:r w:rsidR="00447D18">
        <w:t>:</w:t>
      </w:r>
    </w:p>
    <w:p w14:paraId="75B8C95B" w14:textId="3425799A" w:rsidR="00447D18" w:rsidRDefault="00447D18" w:rsidP="00A00DEA">
      <w:pPr>
        <w:pStyle w:val="ListParagraph"/>
        <w:numPr>
          <w:ilvl w:val="0"/>
          <w:numId w:val="42"/>
        </w:numPr>
      </w:pPr>
      <w:r w:rsidRPr="005A7642">
        <w:rPr>
          <w:b/>
          <w:bCs/>
        </w:rPr>
        <w:t>well-defined organizational structure</w:t>
      </w:r>
      <w:r w:rsidR="005A7642">
        <w:t xml:space="preserve"> – reporting lines, roles and responsibilities, systems of authority (line, staff, functional), communication model</w:t>
      </w:r>
    </w:p>
    <w:p w14:paraId="63880BD4" w14:textId="59D7BB27" w:rsidR="00447D18" w:rsidRDefault="00447D18" w:rsidP="00A00DEA">
      <w:pPr>
        <w:pStyle w:val="ListParagraph"/>
        <w:numPr>
          <w:ilvl w:val="0"/>
          <w:numId w:val="42"/>
        </w:numPr>
      </w:pPr>
      <w:r w:rsidRPr="00702560">
        <w:rPr>
          <w:b/>
          <w:bCs/>
        </w:rPr>
        <w:t>healthy organizational culture</w:t>
      </w:r>
      <w:r w:rsidR="005A7642">
        <w:t xml:space="preserve"> – vision, values, norms, systems, symbols, language, assumptions, beliefs, habits</w:t>
      </w:r>
    </w:p>
    <w:p w14:paraId="3F329F27" w14:textId="6ED1C3A2" w:rsidR="009C7005" w:rsidRDefault="009C7005" w:rsidP="00A00DEA">
      <w:pPr>
        <w:pStyle w:val="ListParagraph"/>
        <w:numPr>
          <w:ilvl w:val="0"/>
          <w:numId w:val="42"/>
        </w:numPr>
      </w:pPr>
      <w:r w:rsidRPr="00702560">
        <w:rPr>
          <w:b/>
          <w:bCs/>
        </w:rPr>
        <w:t>common organizational objective</w:t>
      </w:r>
      <w:r w:rsidR="000804B0">
        <w:t xml:space="preserve"> – must be understood as their contribution to creating value</w:t>
      </w:r>
    </w:p>
    <w:p w14:paraId="27DC75B6" w14:textId="7BF03CF8" w:rsidR="009C7005" w:rsidRPr="00447D18" w:rsidRDefault="009C7005" w:rsidP="00A00DEA">
      <w:pPr>
        <w:pStyle w:val="ListParagraph"/>
        <w:numPr>
          <w:ilvl w:val="0"/>
          <w:numId w:val="42"/>
        </w:numPr>
      </w:pPr>
      <w:r w:rsidRPr="00702560">
        <w:rPr>
          <w:b/>
          <w:bCs/>
        </w:rPr>
        <w:t>up-to-date organizational skills and competencies</w:t>
      </w:r>
      <w:r w:rsidR="00F94E01">
        <w:t xml:space="preserve"> – management and leadership styles (motivation), communication and collaboration model (transparency), skilled people</w:t>
      </w:r>
    </w:p>
    <w:p w14:paraId="2BE9DC30" w14:textId="028B6200" w:rsidR="00B4585E" w:rsidRDefault="00B4585E" w:rsidP="00A00DEA">
      <w:pPr>
        <w:pStyle w:val="Heading3"/>
      </w:pPr>
      <w:r w:rsidRPr="00B8695D">
        <w:t xml:space="preserve">b) Information and technology (3.2) </w:t>
      </w:r>
    </w:p>
    <w:p w14:paraId="383B3A98" w14:textId="7D5D98DB" w:rsidR="00706701" w:rsidRDefault="00706701" w:rsidP="00A00DEA">
      <w:pPr>
        <w:pStyle w:val="ListParagraph"/>
        <w:numPr>
          <w:ilvl w:val="0"/>
          <w:numId w:val="43"/>
        </w:numPr>
      </w:pPr>
      <w:r>
        <w:t>Information management – define the info</w:t>
      </w:r>
    </w:p>
    <w:p w14:paraId="0ABE081E" w14:textId="52CA4727" w:rsidR="00706701" w:rsidRDefault="00706701" w:rsidP="00A00DEA">
      <w:pPr>
        <w:pStyle w:val="ListParagraph"/>
        <w:numPr>
          <w:ilvl w:val="0"/>
          <w:numId w:val="43"/>
        </w:numPr>
      </w:pPr>
      <w:r>
        <w:t>information exchange – define availability, reliability, accessibility, timeliness, information accuracy, and exchange. Architecture.</w:t>
      </w:r>
    </w:p>
    <w:p w14:paraId="5B626416" w14:textId="75D6CC0C" w:rsidR="00706701" w:rsidRPr="00706701" w:rsidRDefault="00706701" w:rsidP="00A00DEA">
      <w:pPr>
        <w:pStyle w:val="ListParagraph"/>
        <w:numPr>
          <w:ilvl w:val="0"/>
          <w:numId w:val="43"/>
        </w:numPr>
      </w:pPr>
      <w:r>
        <w:t>challenges – protection, management, archiving, disposal – security and regulatory compliance</w:t>
      </w:r>
    </w:p>
    <w:p w14:paraId="45B0DCE7" w14:textId="5744A0A0" w:rsidR="00B4585E" w:rsidRDefault="00B4585E" w:rsidP="00A00DEA">
      <w:pPr>
        <w:pStyle w:val="Heading3"/>
      </w:pPr>
      <w:r w:rsidRPr="00B8695D">
        <w:t xml:space="preserve">c) Partners and suppliers (3.3) </w:t>
      </w:r>
    </w:p>
    <w:p w14:paraId="7ED2FF6D" w14:textId="712410D5" w:rsidR="00492692" w:rsidRDefault="00492692" w:rsidP="00A00DEA">
      <w:r>
        <w:t>Organizational relationships</w:t>
      </w:r>
    </w:p>
    <w:p w14:paraId="0FA6AF39" w14:textId="7B5BF837" w:rsidR="00492692" w:rsidRDefault="00492692" w:rsidP="00A00DEA">
      <w:pPr>
        <w:pStyle w:val="ListParagraph"/>
        <w:numPr>
          <w:ilvl w:val="0"/>
          <w:numId w:val="44"/>
        </w:numPr>
      </w:pPr>
      <w:r>
        <w:t>goods supply</w:t>
      </w:r>
    </w:p>
    <w:p w14:paraId="124E6060" w14:textId="3008E603" w:rsidR="00492692" w:rsidRDefault="00492692" w:rsidP="00A00DEA">
      <w:pPr>
        <w:pStyle w:val="ListParagraph"/>
        <w:numPr>
          <w:ilvl w:val="0"/>
          <w:numId w:val="44"/>
        </w:numPr>
      </w:pPr>
      <w:r>
        <w:t>service delivery</w:t>
      </w:r>
    </w:p>
    <w:p w14:paraId="606CC44D" w14:textId="2B960790" w:rsidR="00492692" w:rsidRDefault="00492692" w:rsidP="00A00DEA">
      <w:pPr>
        <w:pStyle w:val="ListParagraph"/>
        <w:numPr>
          <w:ilvl w:val="0"/>
          <w:numId w:val="44"/>
        </w:numPr>
      </w:pPr>
      <w:r>
        <w:t>service partnership</w:t>
      </w:r>
    </w:p>
    <w:p w14:paraId="35ACF69B" w14:textId="5B5EE1AC" w:rsidR="007A37A3" w:rsidRDefault="007A37A3" w:rsidP="00A00DEA">
      <w:r w:rsidRPr="00702560">
        <w:rPr>
          <w:b/>
          <w:bCs/>
        </w:rPr>
        <w:t>SIAM</w:t>
      </w:r>
      <w:r>
        <w:t xml:space="preserve"> – Service Integration and Mana</w:t>
      </w:r>
      <w:r w:rsidR="003A4F59">
        <w:t>gement – an integration middleman who manages with the process</w:t>
      </w:r>
    </w:p>
    <w:p w14:paraId="62046B1C" w14:textId="2C72C85C" w:rsidR="001A0F7A" w:rsidRPr="00492692" w:rsidRDefault="001A0F7A" w:rsidP="00A00DEA">
      <w:r w:rsidRPr="00702560">
        <w:rPr>
          <w:b/>
          <w:bCs/>
        </w:rPr>
        <w:t>Factors affecting supplier strategy</w:t>
      </w:r>
      <w:r>
        <w:t xml:space="preserve"> – external constraints, subject matter expertise, demand patterns, strategic focus, cost concerns, corporate culture, and resource scarcity.</w:t>
      </w:r>
    </w:p>
    <w:p w14:paraId="2D175DFD" w14:textId="2F6F4820" w:rsidR="00B4585E" w:rsidRDefault="00B4585E" w:rsidP="00A00DEA">
      <w:pPr>
        <w:pStyle w:val="Heading3"/>
      </w:pPr>
      <w:r w:rsidRPr="00B8695D">
        <w:t>d) Value streams and processes (3.4-3.4.2)</w:t>
      </w:r>
    </w:p>
    <w:p w14:paraId="5B2EC4C5" w14:textId="1B25505B" w:rsidR="00301F73" w:rsidRDefault="00301F73" w:rsidP="00A00DEA">
      <w:pPr>
        <w:pStyle w:val="definitionlined"/>
      </w:pPr>
      <w:r>
        <w:t xml:space="preserve">value stream – a </w:t>
      </w:r>
      <w:r w:rsidRPr="00301F73">
        <w:rPr>
          <w:b/>
          <w:bCs/>
        </w:rPr>
        <w:t>series of steps</w:t>
      </w:r>
      <w:r>
        <w:t xml:space="preserve"> than an organization takes to </w:t>
      </w:r>
      <w:r w:rsidRPr="00301F73">
        <w:rPr>
          <w:b/>
          <w:bCs/>
        </w:rPr>
        <w:t>create and deliver products and services</w:t>
      </w:r>
      <w:r>
        <w:t xml:space="preserve"> to a consumer.</w:t>
      </w:r>
    </w:p>
    <w:p w14:paraId="01886258" w14:textId="2BE80364" w:rsidR="00FE6E3A" w:rsidRDefault="00FE6E3A" w:rsidP="00A00DEA">
      <w:pPr>
        <w:pStyle w:val="definitionlined"/>
      </w:pPr>
      <w:r>
        <w:t xml:space="preserve">process – a set of interrelated or interacting </w:t>
      </w:r>
      <w:r w:rsidRPr="00FE6E3A">
        <w:rPr>
          <w:b/>
          <w:bCs/>
        </w:rPr>
        <w:t>activities that transform inputs into outputs</w:t>
      </w:r>
      <w:r>
        <w:t>. They define the sequence of actions and their dependencies and takes one or more defined inputs and turns them into defined outputs.</w:t>
      </w:r>
    </w:p>
    <w:p w14:paraId="7464C18D" w14:textId="7C6072E9" w:rsidR="00FE6E3A" w:rsidRDefault="00FE6E3A" w:rsidP="00A00DEA">
      <w:r>
        <w:t>Characteristics of value streams – improved performance, better understanding, increased productivity, continual improvement</w:t>
      </w:r>
    </w:p>
    <w:p w14:paraId="51660DA2" w14:textId="77777777" w:rsidR="00533201" w:rsidRDefault="00533201" w:rsidP="00A00DEA">
      <w:pPr>
        <w:pStyle w:val="Heading2"/>
      </w:pPr>
      <w:r w:rsidRPr="00B8695D">
        <w:t xml:space="preserve">4.1 Describe the ITIL service value system (4.1) </w:t>
      </w:r>
      <w:r>
        <w:t>x1</w:t>
      </w:r>
    </w:p>
    <w:p w14:paraId="5325EC92" w14:textId="77777777" w:rsidR="00533201" w:rsidRPr="00301F73" w:rsidRDefault="00533201" w:rsidP="00A00DEA">
      <w:pPr>
        <w:pStyle w:val="definitionlined"/>
      </w:pPr>
      <w:r w:rsidRPr="00B8695D">
        <w:t>service value system</w:t>
      </w:r>
      <w:r>
        <w:t xml:space="preserve"> – an explanation of how the components and activities of the organization work together as a system to enable value creation.</w:t>
      </w:r>
    </w:p>
    <w:p w14:paraId="70F18C61" w14:textId="77777777" w:rsidR="00533201" w:rsidRPr="00301F73" w:rsidRDefault="00533201" w:rsidP="00A00DEA">
      <w:r>
        <w:lastRenderedPageBreak/>
        <w:t xml:space="preserve">The Service Value System is an organizational scope business model based on a </w:t>
      </w:r>
      <w:r w:rsidRPr="008564AA">
        <w:rPr>
          <w:b/>
          <w:bCs/>
        </w:rPr>
        <w:t>backbone of the service value chain</w:t>
      </w:r>
      <w:r>
        <w:t xml:space="preserve">, triggered by </w:t>
      </w:r>
      <w:r w:rsidRPr="00702560">
        <w:rPr>
          <w:b/>
          <w:bCs/>
        </w:rPr>
        <w:t>demand</w:t>
      </w:r>
      <w:r>
        <w:t xml:space="preserve">/opportunity (potential demand), aided by </w:t>
      </w:r>
      <w:r w:rsidRPr="00702560">
        <w:rPr>
          <w:b/>
          <w:bCs/>
        </w:rPr>
        <w:t>inputs</w:t>
      </w:r>
      <w:r>
        <w:t xml:space="preserve">, resulting in </w:t>
      </w:r>
      <w:r w:rsidRPr="00702560">
        <w:rPr>
          <w:b/>
          <w:bCs/>
        </w:rPr>
        <w:t>value</w:t>
      </w:r>
      <w:r>
        <w:t xml:space="preserve"> physically represented by </w:t>
      </w:r>
      <w:r w:rsidRPr="00702560">
        <w:rPr>
          <w:b/>
          <w:bCs/>
        </w:rPr>
        <w:t>outputs</w:t>
      </w:r>
      <w:r>
        <w:t xml:space="preserve">. The chain is controlled by </w:t>
      </w:r>
      <w:r w:rsidRPr="00702560">
        <w:rPr>
          <w:b/>
          <w:bCs/>
        </w:rPr>
        <w:t>governance</w:t>
      </w:r>
      <w:r>
        <w:t xml:space="preserve"> and </w:t>
      </w:r>
      <w:r w:rsidRPr="00702560">
        <w:rPr>
          <w:b/>
          <w:bCs/>
        </w:rPr>
        <w:t>practices</w:t>
      </w:r>
      <w:r>
        <w:t xml:space="preserve"> and aided through </w:t>
      </w:r>
      <w:r w:rsidRPr="00702560">
        <w:rPr>
          <w:b/>
          <w:bCs/>
        </w:rPr>
        <w:t>guiding principles</w:t>
      </w:r>
      <w:r>
        <w:t xml:space="preserve"> and </w:t>
      </w:r>
      <w:r w:rsidRPr="00702560">
        <w:rPr>
          <w:b/>
          <w:bCs/>
        </w:rPr>
        <w:t>continual improvement</w:t>
      </w:r>
      <w:r>
        <w:t>.</w:t>
      </w:r>
    </w:p>
    <w:p w14:paraId="5FAEDA55" w14:textId="77777777" w:rsidR="00533201" w:rsidRDefault="00533201" w:rsidP="00A00DEA">
      <w:pPr>
        <w:pStyle w:val="Heading2"/>
      </w:pPr>
      <w:r w:rsidRPr="00B8695D">
        <w:t xml:space="preserve">5.1 Describe the interconnected nature of the service value chain and how this supports value streams (4.5) </w:t>
      </w:r>
      <w:r>
        <w:t>x1</w:t>
      </w:r>
    </w:p>
    <w:p w14:paraId="51FAE4F7" w14:textId="77777777" w:rsidR="00533201" w:rsidRDefault="00533201" w:rsidP="00A00DEA">
      <w:pPr>
        <w:pStyle w:val="definitionlined"/>
      </w:pPr>
      <w:r w:rsidRPr="00245BAA">
        <w:t>service value chain</w:t>
      </w:r>
      <w:r>
        <w:t xml:space="preserve"> – an operating model that defines the </w:t>
      </w:r>
      <w:r w:rsidRPr="003C5E89">
        <w:rPr>
          <w:b/>
          <w:bCs/>
        </w:rPr>
        <w:t>key activities</w:t>
      </w:r>
      <w:r>
        <w:t xml:space="preserve"> required to </w:t>
      </w:r>
      <w:r w:rsidRPr="003C5E89">
        <w:rPr>
          <w:b/>
          <w:bCs/>
        </w:rPr>
        <w:t>respond to demand and enable value creation</w:t>
      </w:r>
      <w:r>
        <w:t xml:space="preserve"> through the formation and management of </w:t>
      </w:r>
      <w:r w:rsidRPr="003C5E89">
        <w:rPr>
          <w:b/>
          <w:bCs/>
        </w:rPr>
        <w:t>products and services</w:t>
      </w:r>
      <w:r>
        <w:t>.</w:t>
      </w:r>
    </w:p>
    <w:p w14:paraId="212EBBC3" w14:textId="77777777" w:rsidR="00533201" w:rsidRPr="00245BAA" w:rsidRDefault="00533201" w:rsidP="00A00DEA">
      <w:r>
        <w:t xml:space="preserve">The Service Value Chain is the backbone of the SVS triggered by demand and resulting in value. </w:t>
      </w:r>
    </w:p>
    <w:p w14:paraId="03F9DA6F" w14:textId="77777777" w:rsidR="00533201" w:rsidRDefault="00533201" w:rsidP="00A00DEA">
      <w:pPr>
        <w:pStyle w:val="Heading2"/>
      </w:pPr>
      <w:r w:rsidRPr="00B8695D">
        <w:t>5.2 Describe the purpose of each value chain activity</w:t>
      </w:r>
      <w:r>
        <w:t xml:space="preserve"> (</w:t>
      </w:r>
      <w:r w:rsidRPr="008564AA">
        <w:t>4.5.1-4.5.6</w:t>
      </w:r>
      <w:proofErr w:type="gramStart"/>
      <w:r>
        <w:t xml:space="preserve">) </w:t>
      </w:r>
      <w:r w:rsidRPr="00B8695D">
        <w:t>:</w:t>
      </w:r>
      <w:proofErr w:type="gramEnd"/>
      <w:r w:rsidRPr="00B8695D">
        <w:t xml:space="preserve"> </w:t>
      </w:r>
      <w:r>
        <w:t>x1</w:t>
      </w:r>
    </w:p>
    <w:p w14:paraId="233D7A9D" w14:textId="77777777" w:rsidR="00533201" w:rsidRDefault="00533201" w:rsidP="00A00DEA">
      <w:pPr>
        <w:pStyle w:val="Heading3"/>
      </w:pPr>
      <w:r>
        <w:t>Generic</w:t>
      </w:r>
    </w:p>
    <w:p w14:paraId="0895ABE9" w14:textId="77777777" w:rsidR="00533201" w:rsidRPr="00B8695D" w:rsidRDefault="00533201" w:rsidP="00A00DEA">
      <w:pPr>
        <w:pStyle w:val="Heading4"/>
      </w:pPr>
      <w:r w:rsidRPr="00B8695D">
        <w:t xml:space="preserve">a) Plan </w:t>
      </w:r>
    </w:p>
    <w:p w14:paraId="70F0B912" w14:textId="77777777" w:rsidR="00533201" w:rsidRPr="00B8695D" w:rsidRDefault="00533201" w:rsidP="00A00DEA">
      <w:r>
        <w:t xml:space="preserve">The plan activity is strategic and ensures a </w:t>
      </w:r>
      <w:r w:rsidRPr="00702560">
        <w:rPr>
          <w:b/>
          <w:bCs/>
        </w:rPr>
        <w:t>shared vision and status</w:t>
      </w:r>
      <w:r>
        <w:t xml:space="preserve"> for all dimensions, products, and services. </w:t>
      </w:r>
    </w:p>
    <w:p w14:paraId="5DF8E6EA" w14:textId="77777777" w:rsidR="00533201" w:rsidRPr="00B8695D" w:rsidRDefault="00533201" w:rsidP="00A00DEA">
      <w:pPr>
        <w:pStyle w:val="Heading4"/>
      </w:pPr>
      <w:r w:rsidRPr="00B8695D">
        <w:t xml:space="preserve">b) Improve </w:t>
      </w:r>
    </w:p>
    <w:p w14:paraId="30BF971E" w14:textId="77777777" w:rsidR="00533201" w:rsidRDefault="00533201" w:rsidP="00A00DEA">
      <w:r>
        <w:t>The improve activity is about continuous improvement.</w:t>
      </w:r>
    </w:p>
    <w:p w14:paraId="41153A42" w14:textId="77777777" w:rsidR="00533201" w:rsidRDefault="00533201" w:rsidP="00A00DEA">
      <w:pPr>
        <w:pStyle w:val="Heading3"/>
      </w:pPr>
      <w:r>
        <w:t>Specific / iterative</w:t>
      </w:r>
    </w:p>
    <w:p w14:paraId="6668C014" w14:textId="77777777" w:rsidR="00533201" w:rsidRPr="00B8695D" w:rsidRDefault="00533201" w:rsidP="00A00DEA">
      <w:pPr>
        <w:pStyle w:val="Heading4"/>
      </w:pPr>
      <w:r w:rsidRPr="00B8695D">
        <w:t xml:space="preserve">c) Engage </w:t>
      </w:r>
    </w:p>
    <w:p w14:paraId="5B9DB1C1" w14:textId="77777777" w:rsidR="00533201" w:rsidRPr="00B8695D" w:rsidRDefault="00533201" w:rsidP="00A00DEA">
      <w:r>
        <w:t xml:space="preserve">The engage activity is requirements oriented and provides an </w:t>
      </w:r>
      <w:r w:rsidRPr="00702560">
        <w:rPr>
          <w:b/>
          <w:bCs/>
        </w:rPr>
        <w:t>understanding of the stakeholder’s needs</w:t>
      </w:r>
      <w:r>
        <w:t xml:space="preserve">, transparency, and maintaining good </w:t>
      </w:r>
      <w:r w:rsidRPr="00702560">
        <w:rPr>
          <w:b/>
          <w:bCs/>
        </w:rPr>
        <w:t>communication</w:t>
      </w:r>
      <w:r>
        <w:t>.</w:t>
      </w:r>
    </w:p>
    <w:p w14:paraId="4BB927EF" w14:textId="77777777" w:rsidR="00533201" w:rsidRDefault="00533201" w:rsidP="00A00DEA">
      <w:pPr>
        <w:pStyle w:val="Heading4"/>
      </w:pPr>
      <w:r w:rsidRPr="00B8695D">
        <w:t>d) Design &amp; transition</w:t>
      </w:r>
    </w:p>
    <w:p w14:paraId="193DC81B" w14:textId="77777777" w:rsidR="00533201" w:rsidRPr="008564AA" w:rsidRDefault="00533201" w:rsidP="00A00DEA">
      <w:r>
        <w:t xml:space="preserve">The design and transition activity </w:t>
      </w:r>
      <w:r w:rsidRPr="00555DF2">
        <w:rPr>
          <w:b/>
          <w:bCs/>
        </w:rPr>
        <w:t>ties products and services back to stakeholder expectations</w:t>
      </w:r>
      <w:r>
        <w:t xml:space="preserve"> for quality, costs, and time-to-market.</w:t>
      </w:r>
    </w:p>
    <w:p w14:paraId="723263D6" w14:textId="77777777" w:rsidR="00533201" w:rsidRDefault="00533201" w:rsidP="00A00DEA">
      <w:pPr>
        <w:pStyle w:val="Heading4"/>
      </w:pPr>
      <w:r w:rsidRPr="00B8695D">
        <w:t xml:space="preserve">e) Obtain/build </w:t>
      </w:r>
    </w:p>
    <w:p w14:paraId="122CF325" w14:textId="77777777" w:rsidR="00533201" w:rsidRPr="006C5E31" w:rsidRDefault="00533201" w:rsidP="00A00DEA">
      <w:r>
        <w:t xml:space="preserve">The obtain and build activity </w:t>
      </w:r>
      <w:r w:rsidRPr="00555DF2">
        <w:rPr>
          <w:b/>
          <w:bCs/>
        </w:rPr>
        <w:t>ensures components are available when and where needed</w:t>
      </w:r>
      <w:r>
        <w:t xml:space="preserve"> and will meet the requirements.</w:t>
      </w:r>
    </w:p>
    <w:p w14:paraId="61788338" w14:textId="77777777" w:rsidR="00533201" w:rsidRDefault="00533201" w:rsidP="00A00DEA">
      <w:pPr>
        <w:pStyle w:val="Heading4"/>
      </w:pPr>
      <w:r w:rsidRPr="00B8695D">
        <w:t>f) Deliver &amp; support</w:t>
      </w:r>
    </w:p>
    <w:p w14:paraId="674EDEB2" w14:textId="77777777" w:rsidR="00533201" w:rsidRPr="006C5E31" w:rsidRDefault="00533201" w:rsidP="00A00DEA">
      <w:r>
        <w:t>The deliver and support activity ensures delivery and support supporting all requirements.</w:t>
      </w:r>
    </w:p>
    <w:p w14:paraId="57C24D52" w14:textId="77777777" w:rsidR="00533201" w:rsidRDefault="00533201" w:rsidP="00A00DEA">
      <w:pPr>
        <w:spacing w:before="0" w:after="160"/>
        <w:ind w:left="0" w:right="0"/>
        <w:rPr>
          <w:sz w:val="22"/>
          <w:szCs w:val="22"/>
          <w:lang w:bidi="he-IL"/>
        </w:rPr>
      </w:pPr>
    </w:p>
    <w:p w14:paraId="747D851B" w14:textId="738C7400" w:rsidR="00B4585E" w:rsidRDefault="00B4585E" w:rsidP="00A00DEA">
      <w:pPr>
        <w:pStyle w:val="Heading2"/>
      </w:pPr>
      <w:r w:rsidRPr="00B8695D">
        <w:t xml:space="preserve">6.2 Recall definitions of the following ITIL terms: </w:t>
      </w:r>
      <w:r w:rsidR="008D2D10">
        <w:t>(</w:t>
      </w:r>
      <w:r w:rsidR="008D2D10" w:rsidRPr="008D2D10">
        <w:t>5.2.4, 5.2.5, 5.2.6, 5.2.7, 5.2.8, 5.2.11</w:t>
      </w:r>
      <w:r w:rsidR="008D2D10">
        <w:t xml:space="preserve">) </w:t>
      </w:r>
      <w:r>
        <w:t>x2</w:t>
      </w:r>
    </w:p>
    <w:p w14:paraId="50839EC7" w14:textId="0401F58D" w:rsidR="00B4585E" w:rsidRDefault="00B4585E" w:rsidP="00A00DEA">
      <w:pPr>
        <w:pStyle w:val="Heading3"/>
      </w:pPr>
      <w:r w:rsidRPr="00B8695D">
        <w:t>a) IT asset</w:t>
      </w:r>
    </w:p>
    <w:p w14:paraId="5A35CDE8" w14:textId="108BBF2D" w:rsidR="00212C0D" w:rsidRPr="00212C0D" w:rsidRDefault="00212C0D" w:rsidP="00A00DEA">
      <w:pPr>
        <w:pStyle w:val="definitionlined"/>
      </w:pPr>
      <w:r>
        <w:t xml:space="preserve">IT asset – any </w:t>
      </w:r>
      <w:r w:rsidRPr="00212C0D">
        <w:rPr>
          <w:b/>
          <w:bCs/>
        </w:rPr>
        <w:t>valuable component</w:t>
      </w:r>
      <w:r>
        <w:t xml:space="preserve"> that can contribute to delivery of an IT product or service</w:t>
      </w:r>
    </w:p>
    <w:p w14:paraId="646F06AB" w14:textId="16899528" w:rsidR="00B4585E" w:rsidRDefault="00B4585E" w:rsidP="00A00DEA">
      <w:pPr>
        <w:pStyle w:val="Heading3"/>
      </w:pPr>
      <w:r w:rsidRPr="00B8695D">
        <w:t xml:space="preserve">b) Event </w:t>
      </w:r>
    </w:p>
    <w:p w14:paraId="372BDD33" w14:textId="2D873F41" w:rsidR="0003715C" w:rsidRPr="0003715C" w:rsidRDefault="0003715C" w:rsidP="00A00DEA">
      <w:pPr>
        <w:pStyle w:val="definitionlined"/>
      </w:pPr>
      <w:r>
        <w:t>event – any change of state that has significance for the management of a configuration item or IT service. Events are typically recognized through notifications created by an IT service, CI, or monitoring tool.</w:t>
      </w:r>
    </w:p>
    <w:p w14:paraId="125FA7D0" w14:textId="5254C76B" w:rsidR="00B4585E" w:rsidRDefault="00B4585E" w:rsidP="00A00DEA">
      <w:pPr>
        <w:pStyle w:val="Heading3"/>
      </w:pPr>
      <w:r w:rsidRPr="00B8695D">
        <w:t xml:space="preserve">c) Configuration item </w:t>
      </w:r>
    </w:p>
    <w:p w14:paraId="197345C4" w14:textId="1BA241E0" w:rsidR="00CC5B75" w:rsidRPr="00CC5B75" w:rsidRDefault="00CC5B75" w:rsidP="00A00DEA">
      <w:pPr>
        <w:pStyle w:val="definitionlined"/>
      </w:pPr>
      <w:r>
        <w:t xml:space="preserve">configuration item – any </w:t>
      </w:r>
      <w:r w:rsidRPr="00CC5B75">
        <w:rPr>
          <w:b/>
          <w:bCs/>
        </w:rPr>
        <w:t>component that needs to be managed</w:t>
      </w:r>
      <w:r>
        <w:t xml:space="preserve"> in order to deliver an IT service</w:t>
      </w:r>
    </w:p>
    <w:p w14:paraId="7AB59A4B" w14:textId="77777777" w:rsidR="00B4585E" w:rsidRPr="00B8695D" w:rsidRDefault="00B4585E" w:rsidP="00A00DEA">
      <w:pPr>
        <w:pStyle w:val="Heading3"/>
      </w:pPr>
      <w:r w:rsidRPr="00B8695D">
        <w:t xml:space="preserve">d) Change </w:t>
      </w:r>
    </w:p>
    <w:p w14:paraId="3EC690CA" w14:textId="77777777" w:rsidR="00212C0D" w:rsidRDefault="00212C0D" w:rsidP="00A00DEA">
      <w:pPr>
        <w:pStyle w:val="definitionlined"/>
      </w:pPr>
      <w:r>
        <w:t xml:space="preserve">change - an </w:t>
      </w:r>
      <w:r w:rsidRPr="00212C0D">
        <w:rPr>
          <w:b/>
          <w:bCs/>
        </w:rPr>
        <w:t>addition, deletion, or modification</w:t>
      </w:r>
      <w:r>
        <w:t xml:space="preserve"> of anything that could have a direct or indirect effect on services.</w:t>
      </w:r>
    </w:p>
    <w:p w14:paraId="23ED373E" w14:textId="283B9EE1" w:rsidR="00B4585E" w:rsidRPr="005D5564" w:rsidRDefault="00B4585E" w:rsidP="00A00DEA">
      <w:pPr>
        <w:pStyle w:val="Heading3"/>
      </w:pPr>
      <w:r w:rsidRPr="005D5564">
        <w:t>e) Incident</w:t>
      </w:r>
    </w:p>
    <w:p w14:paraId="614237D9" w14:textId="77777777" w:rsidR="00212C0D" w:rsidRPr="00825512" w:rsidRDefault="00212C0D" w:rsidP="00A00DEA">
      <w:pPr>
        <w:pStyle w:val="definitionlined"/>
      </w:pPr>
      <w:r w:rsidRPr="00825512">
        <w:t xml:space="preserve">incident – an </w:t>
      </w:r>
      <w:r w:rsidRPr="00212C0D">
        <w:rPr>
          <w:b/>
          <w:bCs/>
        </w:rPr>
        <w:t>unplanned interruption</w:t>
      </w:r>
      <w:r w:rsidRPr="00825512">
        <w:t xml:space="preserve"> to a service, or reduction in the quality of a service</w:t>
      </w:r>
    </w:p>
    <w:p w14:paraId="5E6D1313" w14:textId="38927668" w:rsidR="00B4585E" w:rsidRDefault="00B4585E" w:rsidP="00A00DEA">
      <w:pPr>
        <w:pStyle w:val="Heading3"/>
      </w:pPr>
      <w:r w:rsidRPr="00B8695D">
        <w:lastRenderedPageBreak/>
        <w:t xml:space="preserve">f) Problem </w:t>
      </w:r>
    </w:p>
    <w:p w14:paraId="65D54CCB" w14:textId="037E2D65" w:rsidR="0003715C" w:rsidRPr="0003715C" w:rsidRDefault="0003715C" w:rsidP="00A00DEA">
      <w:pPr>
        <w:pStyle w:val="definitionlined"/>
      </w:pPr>
      <w:r>
        <w:t xml:space="preserve"> problem – a </w:t>
      </w:r>
      <w:r w:rsidRPr="0003715C">
        <w:rPr>
          <w:b/>
          <w:bCs/>
        </w:rPr>
        <w:t>cause, or potential cause</w:t>
      </w:r>
      <w:r>
        <w:t>, or one or ore incidents</w:t>
      </w:r>
    </w:p>
    <w:p w14:paraId="198199AB" w14:textId="77777777" w:rsidR="00B4585E" w:rsidRPr="00B8695D" w:rsidRDefault="00B4585E" w:rsidP="00A00DEA">
      <w:pPr>
        <w:pStyle w:val="Heading3"/>
      </w:pPr>
      <w:r w:rsidRPr="00B8695D">
        <w:t xml:space="preserve">g) Known error </w:t>
      </w:r>
    </w:p>
    <w:p w14:paraId="1BF0FFD4" w14:textId="7CF3AD67" w:rsidR="00B4585E" w:rsidRPr="00B8695D" w:rsidRDefault="0003715C" w:rsidP="00A00DEA">
      <w:pPr>
        <w:pStyle w:val="definitionlined"/>
      </w:pPr>
      <w:r>
        <w:t xml:space="preserve">known error – a </w:t>
      </w:r>
      <w:r w:rsidRPr="0003715C">
        <w:rPr>
          <w:b/>
          <w:bCs/>
        </w:rPr>
        <w:t>problem</w:t>
      </w:r>
      <w:r>
        <w:t xml:space="preserve"> that has been </w:t>
      </w:r>
      <w:r w:rsidRPr="00CC5B75">
        <w:rPr>
          <w:b/>
          <w:bCs/>
        </w:rPr>
        <w:t>analyzed</w:t>
      </w:r>
      <w:r>
        <w:t xml:space="preserve"> and has </w:t>
      </w:r>
      <w:r w:rsidRPr="0003715C">
        <w:rPr>
          <w:b/>
          <w:bCs/>
        </w:rPr>
        <w:t>not been resolved</w:t>
      </w:r>
    </w:p>
    <w:sectPr w:rsidR="00B4585E" w:rsidRPr="00B8695D" w:rsidSect="00B23281">
      <w:headerReference w:type="default" r:id="rId7"/>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1A091A" w14:textId="77777777" w:rsidR="00001240" w:rsidRDefault="00001240" w:rsidP="00006929">
      <w:r>
        <w:separator/>
      </w:r>
    </w:p>
  </w:endnote>
  <w:endnote w:type="continuationSeparator" w:id="0">
    <w:p w14:paraId="2CA5AA4B" w14:textId="77777777" w:rsidR="00001240" w:rsidRDefault="00001240" w:rsidP="00006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rial Nova">
    <w:altName w:val="Arial Nova"/>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49024" w14:textId="77777777" w:rsidR="00001240" w:rsidRDefault="00001240" w:rsidP="00006929">
      <w:r>
        <w:separator/>
      </w:r>
    </w:p>
  </w:footnote>
  <w:footnote w:type="continuationSeparator" w:id="0">
    <w:p w14:paraId="104EAC7F" w14:textId="77777777" w:rsidR="00001240" w:rsidRDefault="00001240" w:rsidP="00006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73708" w14:textId="77777777" w:rsidR="00164D95" w:rsidRPr="00164D95" w:rsidRDefault="00164D95" w:rsidP="00006929">
    <w:pPr>
      <w:pStyle w:val="Header"/>
    </w:pPr>
    <w:r w:rsidRPr="00164D95">
      <w:t>ITILv4</w:t>
    </w:r>
  </w:p>
  <w:p w14:paraId="263279C7" w14:textId="77777777" w:rsidR="00164D95" w:rsidRDefault="00164D95" w:rsidP="000069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CF7203"/>
    <w:multiLevelType w:val="hybridMultilevel"/>
    <w:tmpl w:val="2059F43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EF03DF7"/>
    <w:multiLevelType w:val="hybridMultilevel"/>
    <w:tmpl w:val="AA3DD99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EC45FDE"/>
    <w:multiLevelType w:val="hybridMultilevel"/>
    <w:tmpl w:val="5D9D85A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88E0883"/>
    <w:multiLevelType w:val="hybridMultilevel"/>
    <w:tmpl w:val="24399CB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95CFA39"/>
    <w:multiLevelType w:val="hybridMultilevel"/>
    <w:tmpl w:val="AB3F465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2D6BBF"/>
    <w:multiLevelType w:val="multilevel"/>
    <w:tmpl w:val="B8B478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1F07861"/>
    <w:multiLevelType w:val="hybridMultilevel"/>
    <w:tmpl w:val="7EA87600"/>
    <w:lvl w:ilvl="0" w:tplc="5D96D39E">
      <w:start w:val="1"/>
      <w:numFmt w:val="bullet"/>
      <w:pStyle w:val="research-discuss-church"/>
      <w:lvlText w:val="†"/>
      <w:lvlJc w:val="left"/>
      <w:pPr>
        <w:ind w:left="720" w:hanging="288"/>
      </w:pPr>
      <w:rPr>
        <w:rFonts w:ascii="Arial Black" w:hAnsi="Arial Black" w:cs="Arial Black" w:hint="default"/>
        <w:color w:val="7030A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05912922"/>
    <w:multiLevelType w:val="hybridMultilevel"/>
    <w:tmpl w:val="4A94680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8" w15:restartNumberingAfterBreak="0">
    <w:nsid w:val="0699563A"/>
    <w:multiLevelType w:val="multilevel"/>
    <w:tmpl w:val="584E1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89C0209"/>
    <w:multiLevelType w:val="hybridMultilevel"/>
    <w:tmpl w:val="764CE5F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0" w15:restartNumberingAfterBreak="0">
    <w:nsid w:val="0A5A5BD2"/>
    <w:multiLevelType w:val="multilevel"/>
    <w:tmpl w:val="0409001D"/>
    <w:styleLink w:val="list-argumen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DC5C19"/>
    <w:multiLevelType w:val="multilevel"/>
    <w:tmpl w:val="16144F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0873A1"/>
    <w:multiLevelType w:val="hybridMultilevel"/>
    <w:tmpl w:val="3B0821FC"/>
    <w:lvl w:ilvl="0" w:tplc="07FA866C">
      <w:start w:val="1"/>
      <w:numFmt w:val="bullet"/>
      <w:lvlText w:val=""/>
      <w:lvlJc w:val="left"/>
      <w:pPr>
        <w:ind w:left="1195" w:hanging="288"/>
      </w:pPr>
      <w:rPr>
        <w:rFonts w:ascii="Symbol" w:hAnsi="Symbol" w:hint="default"/>
        <w:color w:val="7030A0"/>
      </w:rPr>
    </w:lvl>
    <w:lvl w:ilvl="1" w:tplc="04090003" w:tentative="1">
      <w:start w:val="1"/>
      <w:numFmt w:val="bullet"/>
      <w:lvlText w:val="o"/>
      <w:lvlJc w:val="left"/>
      <w:pPr>
        <w:ind w:left="2365" w:hanging="360"/>
      </w:pPr>
      <w:rPr>
        <w:rFonts w:ascii="Courier New" w:hAnsi="Courier New" w:cs="Courier New" w:hint="default"/>
      </w:rPr>
    </w:lvl>
    <w:lvl w:ilvl="2" w:tplc="04090005" w:tentative="1">
      <w:start w:val="1"/>
      <w:numFmt w:val="bullet"/>
      <w:lvlText w:val=""/>
      <w:lvlJc w:val="left"/>
      <w:pPr>
        <w:ind w:left="3085" w:hanging="360"/>
      </w:pPr>
      <w:rPr>
        <w:rFonts w:ascii="Wingdings" w:hAnsi="Wingdings" w:hint="default"/>
      </w:rPr>
    </w:lvl>
    <w:lvl w:ilvl="3" w:tplc="04090001" w:tentative="1">
      <w:start w:val="1"/>
      <w:numFmt w:val="bullet"/>
      <w:lvlText w:val=""/>
      <w:lvlJc w:val="left"/>
      <w:pPr>
        <w:ind w:left="3805" w:hanging="360"/>
      </w:pPr>
      <w:rPr>
        <w:rFonts w:ascii="Symbol" w:hAnsi="Symbol" w:hint="default"/>
      </w:rPr>
    </w:lvl>
    <w:lvl w:ilvl="4" w:tplc="04090003" w:tentative="1">
      <w:start w:val="1"/>
      <w:numFmt w:val="bullet"/>
      <w:lvlText w:val="o"/>
      <w:lvlJc w:val="left"/>
      <w:pPr>
        <w:ind w:left="4525" w:hanging="360"/>
      </w:pPr>
      <w:rPr>
        <w:rFonts w:ascii="Courier New" w:hAnsi="Courier New" w:cs="Courier New" w:hint="default"/>
      </w:rPr>
    </w:lvl>
    <w:lvl w:ilvl="5" w:tplc="04090005" w:tentative="1">
      <w:start w:val="1"/>
      <w:numFmt w:val="bullet"/>
      <w:lvlText w:val=""/>
      <w:lvlJc w:val="left"/>
      <w:pPr>
        <w:ind w:left="5245" w:hanging="360"/>
      </w:pPr>
      <w:rPr>
        <w:rFonts w:ascii="Wingdings" w:hAnsi="Wingdings" w:hint="default"/>
      </w:rPr>
    </w:lvl>
    <w:lvl w:ilvl="6" w:tplc="04090001" w:tentative="1">
      <w:start w:val="1"/>
      <w:numFmt w:val="bullet"/>
      <w:lvlText w:val=""/>
      <w:lvlJc w:val="left"/>
      <w:pPr>
        <w:ind w:left="5965" w:hanging="360"/>
      </w:pPr>
      <w:rPr>
        <w:rFonts w:ascii="Symbol" w:hAnsi="Symbol" w:hint="default"/>
      </w:rPr>
    </w:lvl>
    <w:lvl w:ilvl="7" w:tplc="04090003" w:tentative="1">
      <w:start w:val="1"/>
      <w:numFmt w:val="bullet"/>
      <w:lvlText w:val="o"/>
      <w:lvlJc w:val="left"/>
      <w:pPr>
        <w:ind w:left="6685" w:hanging="360"/>
      </w:pPr>
      <w:rPr>
        <w:rFonts w:ascii="Courier New" w:hAnsi="Courier New" w:cs="Courier New" w:hint="default"/>
      </w:rPr>
    </w:lvl>
    <w:lvl w:ilvl="8" w:tplc="04090005" w:tentative="1">
      <w:start w:val="1"/>
      <w:numFmt w:val="bullet"/>
      <w:lvlText w:val=""/>
      <w:lvlJc w:val="left"/>
      <w:pPr>
        <w:ind w:left="7405" w:hanging="360"/>
      </w:pPr>
      <w:rPr>
        <w:rFonts w:ascii="Wingdings" w:hAnsi="Wingdings" w:hint="default"/>
      </w:rPr>
    </w:lvl>
  </w:abstractNum>
  <w:abstractNum w:abstractNumId="13" w15:restartNumberingAfterBreak="0">
    <w:nsid w:val="0F057210"/>
    <w:multiLevelType w:val="hybridMultilevel"/>
    <w:tmpl w:val="01EAE372"/>
    <w:lvl w:ilvl="0" w:tplc="319EFADE">
      <w:start w:val="1"/>
      <w:numFmt w:val="bullet"/>
      <w:pStyle w:val="arg-premis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EB3D97"/>
    <w:multiLevelType w:val="hybridMultilevel"/>
    <w:tmpl w:val="3ABA5D0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5" w15:restartNumberingAfterBreak="0">
    <w:nsid w:val="12EE5E3D"/>
    <w:multiLevelType w:val="multilevel"/>
    <w:tmpl w:val="C4463244"/>
    <w:styleLink w:val="list-discussion"/>
    <w:lvl w:ilvl="0">
      <w:start w:val="1"/>
      <w:numFmt w:val="bullet"/>
      <w:pStyle w:val="list-q"/>
      <w:lvlText w:val="Q"/>
      <w:lvlJc w:val="left"/>
      <w:pPr>
        <w:ind w:left="648" w:hanging="360"/>
      </w:pPr>
      <w:rPr>
        <w:rFonts w:ascii="Arial Black" w:hAnsi="Arial Black" w:cs="Times New Roman" w:hint="default"/>
        <w:color w:val="833C0B" w:themeColor="accent2" w:themeShade="80"/>
      </w:rPr>
    </w:lvl>
    <w:lvl w:ilvl="1">
      <w:start w:val="1"/>
      <w:numFmt w:val="bullet"/>
      <w:lvlText w:val="A"/>
      <w:lvlJc w:val="left"/>
      <w:pPr>
        <w:ind w:left="936" w:hanging="360"/>
      </w:pPr>
      <w:rPr>
        <w:rFonts w:ascii="Arial Black" w:hAnsi="Arial Black" w:cs="Arial Black" w:hint="default"/>
        <w:color w:val="C45911" w:themeColor="accent2" w:themeShade="BF"/>
      </w:rPr>
    </w:lvl>
    <w:lvl w:ilvl="2">
      <w:start w:val="1"/>
      <w:numFmt w:val="bullet"/>
      <w:lvlText w:val="i"/>
      <w:lvlJc w:val="left"/>
      <w:pPr>
        <w:ind w:left="1224" w:hanging="360"/>
      </w:pPr>
      <w:rPr>
        <w:rFonts w:ascii="Arial Black" w:hAnsi="Arial Black" w:cs="Arial Black" w:hint="default"/>
        <w:color w:val="F4B083" w:themeColor="accent2" w:themeTint="99"/>
      </w:rPr>
    </w:lvl>
    <w:lvl w:ilvl="3">
      <w:start w:val="1"/>
      <w:numFmt w:val="bullet"/>
      <w:lvlText w:val=""/>
      <w:lvlJc w:val="left"/>
      <w:pPr>
        <w:ind w:left="1512" w:hanging="360"/>
      </w:pPr>
      <w:rPr>
        <w:rFonts w:ascii="Symbol" w:hAnsi="Symbol" w:cs="Times New Roman"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088" w:hanging="360"/>
      </w:pPr>
      <w:rPr>
        <w:rFonts w:ascii="Wingdings" w:hAnsi="Wingdings" w:hint="default"/>
      </w:rPr>
    </w:lvl>
    <w:lvl w:ilvl="6">
      <w:start w:val="1"/>
      <w:numFmt w:val="bullet"/>
      <w:lvlText w:val=""/>
      <w:lvlJc w:val="left"/>
      <w:pPr>
        <w:ind w:left="2376" w:hanging="360"/>
      </w:pPr>
      <w:rPr>
        <w:rFonts w:ascii="Symbol" w:hAnsi="Symbol" w:hint="default"/>
      </w:rPr>
    </w:lvl>
    <w:lvl w:ilvl="7">
      <w:start w:val="1"/>
      <w:numFmt w:val="bullet"/>
      <w:lvlText w:val="o"/>
      <w:lvlJc w:val="left"/>
      <w:pPr>
        <w:ind w:left="2664" w:hanging="360"/>
      </w:pPr>
      <w:rPr>
        <w:rFonts w:ascii="Courier New" w:hAnsi="Courier New" w:cs="Courier New" w:hint="default"/>
      </w:rPr>
    </w:lvl>
    <w:lvl w:ilvl="8">
      <w:start w:val="1"/>
      <w:numFmt w:val="bullet"/>
      <w:lvlText w:val=""/>
      <w:lvlJc w:val="left"/>
      <w:pPr>
        <w:ind w:left="2952" w:hanging="360"/>
      </w:pPr>
      <w:rPr>
        <w:rFonts w:ascii="Wingdings" w:hAnsi="Wingdings" w:hint="default"/>
      </w:rPr>
    </w:lvl>
  </w:abstractNum>
  <w:abstractNum w:abstractNumId="16" w15:restartNumberingAfterBreak="0">
    <w:nsid w:val="144A04EC"/>
    <w:multiLevelType w:val="hybridMultilevel"/>
    <w:tmpl w:val="12AEE16E"/>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17" w15:restartNumberingAfterBreak="0">
    <w:nsid w:val="14C743AC"/>
    <w:multiLevelType w:val="hybridMultilevel"/>
    <w:tmpl w:val="F8B28FB8"/>
    <w:lvl w:ilvl="0" w:tplc="1E88A358">
      <w:start w:val="1"/>
      <w:numFmt w:val="bullet"/>
      <w:pStyle w:val="article-bullet"/>
      <w:lvlText w:val=""/>
      <w:lvlJc w:val="left"/>
      <w:pPr>
        <w:ind w:left="1541" w:hanging="360"/>
      </w:pPr>
      <w:rPr>
        <w:rFonts w:ascii="Symbol" w:hAnsi="Symbol"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18" w15:restartNumberingAfterBreak="0">
    <w:nsid w:val="208A84F8"/>
    <w:multiLevelType w:val="hybridMultilevel"/>
    <w:tmpl w:val="64537ED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24103870"/>
    <w:multiLevelType w:val="multilevel"/>
    <w:tmpl w:val="C4463244"/>
    <w:numStyleLink w:val="list-discussion"/>
  </w:abstractNum>
  <w:abstractNum w:abstractNumId="20" w15:restartNumberingAfterBreak="0">
    <w:nsid w:val="269E24A5"/>
    <w:multiLevelType w:val="hybridMultilevel"/>
    <w:tmpl w:val="2DCEA9CC"/>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1" w15:restartNumberingAfterBreak="0">
    <w:nsid w:val="2BD11C8D"/>
    <w:multiLevelType w:val="multilevel"/>
    <w:tmpl w:val="4CCA62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18D1A86"/>
    <w:multiLevelType w:val="multilevel"/>
    <w:tmpl w:val="FC76D658"/>
    <w:styleLink w:val="ListBullet1"/>
    <w:lvl w:ilvl="0">
      <w:start w:val="1"/>
      <w:numFmt w:val="bullet"/>
      <w:lvlText w:val=""/>
      <w:lvlJc w:val="left"/>
      <w:pPr>
        <w:ind w:left="432" w:hanging="432"/>
      </w:pPr>
      <w:rPr>
        <w:rFonts w:ascii="Symbol" w:hAnsi="Symbol" w:cs="Times New Roman" w:hint="default"/>
      </w:rPr>
    </w:lvl>
    <w:lvl w:ilvl="1">
      <w:start w:val="1"/>
      <w:numFmt w:val="bullet"/>
      <w:lvlText w:val="o"/>
      <w:lvlJc w:val="left"/>
      <w:pPr>
        <w:ind w:left="864" w:hanging="432"/>
      </w:pPr>
      <w:rPr>
        <w:rFonts w:ascii="Courier New" w:hAnsi="Courier New" w:cs="Courier New" w:hint="default"/>
      </w:rPr>
    </w:lvl>
    <w:lvl w:ilvl="2">
      <w:start w:val="1"/>
      <w:numFmt w:val="bullet"/>
      <w:lvlText w:val=""/>
      <w:lvlJc w:val="left"/>
      <w:pPr>
        <w:ind w:left="1296" w:hanging="432"/>
      </w:pPr>
      <w:rPr>
        <w:rFonts w:ascii="Wingdings" w:hAnsi="Wingdings" w:hint="default"/>
      </w:rPr>
    </w:lvl>
    <w:lvl w:ilvl="3">
      <w:start w:val="1"/>
      <w:numFmt w:val="bullet"/>
      <w:lvlText w:val=""/>
      <w:lvlJc w:val="left"/>
      <w:pPr>
        <w:ind w:left="1728" w:hanging="432"/>
      </w:pPr>
      <w:rPr>
        <w:rFonts w:ascii="Symbol" w:hAnsi="Symbol" w:hint="default"/>
      </w:rPr>
    </w:lvl>
    <w:lvl w:ilvl="4">
      <w:start w:val="1"/>
      <w:numFmt w:val="bullet"/>
      <w:lvlText w:val="o"/>
      <w:lvlJc w:val="left"/>
      <w:pPr>
        <w:ind w:left="2160" w:hanging="432"/>
      </w:pPr>
      <w:rPr>
        <w:rFonts w:ascii="Courier New" w:hAnsi="Courier New" w:cs="Courier New" w:hint="default"/>
      </w:rPr>
    </w:lvl>
    <w:lvl w:ilvl="5">
      <w:start w:val="1"/>
      <w:numFmt w:val="bullet"/>
      <w:lvlText w:val=""/>
      <w:lvlJc w:val="left"/>
      <w:pPr>
        <w:ind w:left="2592" w:hanging="432"/>
      </w:pPr>
      <w:rPr>
        <w:rFonts w:ascii="Wingdings" w:hAnsi="Wingdings" w:hint="default"/>
      </w:rPr>
    </w:lvl>
    <w:lvl w:ilvl="6">
      <w:start w:val="1"/>
      <w:numFmt w:val="bullet"/>
      <w:lvlText w:val=""/>
      <w:lvlJc w:val="left"/>
      <w:pPr>
        <w:ind w:left="3024" w:hanging="432"/>
      </w:pPr>
      <w:rPr>
        <w:rFonts w:ascii="Symbol" w:hAnsi="Symbol" w:hint="default"/>
      </w:rPr>
    </w:lvl>
    <w:lvl w:ilvl="7">
      <w:start w:val="1"/>
      <w:numFmt w:val="bullet"/>
      <w:lvlText w:val="o"/>
      <w:lvlJc w:val="left"/>
      <w:pPr>
        <w:ind w:left="3456" w:hanging="432"/>
      </w:pPr>
      <w:rPr>
        <w:rFonts w:ascii="Courier New" w:hAnsi="Courier New" w:cs="Courier New" w:hint="default"/>
      </w:rPr>
    </w:lvl>
    <w:lvl w:ilvl="8">
      <w:start w:val="1"/>
      <w:numFmt w:val="bullet"/>
      <w:lvlText w:val=""/>
      <w:lvlJc w:val="left"/>
      <w:pPr>
        <w:ind w:left="3888" w:hanging="432"/>
      </w:pPr>
      <w:rPr>
        <w:rFonts w:ascii="Wingdings" w:hAnsi="Wingdings" w:hint="default"/>
      </w:rPr>
    </w:lvl>
  </w:abstractNum>
  <w:abstractNum w:abstractNumId="23" w15:restartNumberingAfterBreak="0">
    <w:nsid w:val="38C0598B"/>
    <w:multiLevelType w:val="hybridMultilevel"/>
    <w:tmpl w:val="C00C3260"/>
    <w:lvl w:ilvl="0" w:tplc="FB4AD554">
      <w:start w:val="1"/>
      <w:numFmt w:val="bullet"/>
      <w:pStyle w:val="arg-premise-taci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362687"/>
    <w:multiLevelType w:val="hybridMultilevel"/>
    <w:tmpl w:val="0FCC85DE"/>
    <w:lvl w:ilvl="0" w:tplc="10DE95B8">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5" w15:restartNumberingAfterBreak="0">
    <w:nsid w:val="498F2753"/>
    <w:multiLevelType w:val="hybridMultilevel"/>
    <w:tmpl w:val="8FD42C84"/>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6" w15:restartNumberingAfterBreak="0">
    <w:nsid w:val="4D10354B"/>
    <w:multiLevelType w:val="hybridMultilevel"/>
    <w:tmpl w:val="8EDC237E"/>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7" w15:restartNumberingAfterBreak="0">
    <w:nsid w:val="4EA26E77"/>
    <w:multiLevelType w:val="multilevel"/>
    <w:tmpl w:val="C4463244"/>
    <w:numStyleLink w:val="list-discussion"/>
  </w:abstractNum>
  <w:abstractNum w:abstractNumId="28" w15:restartNumberingAfterBreak="0">
    <w:nsid w:val="4F704013"/>
    <w:multiLevelType w:val="hybridMultilevel"/>
    <w:tmpl w:val="94E6B442"/>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29" w15:restartNumberingAfterBreak="0">
    <w:nsid w:val="50674A9A"/>
    <w:multiLevelType w:val="multilevel"/>
    <w:tmpl w:val="160AFD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23DFA91"/>
    <w:multiLevelType w:val="hybridMultilevel"/>
    <w:tmpl w:val="DA75328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5A401A92"/>
    <w:multiLevelType w:val="hybridMultilevel"/>
    <w:tmpl w:val="AE92A348"/>
    <w:lvl w:ilvl="0" w:tplc="C5FAAF16">
      <w:start w:val="1"/>
      <w:numFmt w:val="bullet"/>
      <w:pStyle w:val="a-question-me"/>
      <w:lvlText w:val="?"/>
      <w:lvlJc w:val="left"/>
      <w:pPr>
        <w:ind w:left="1008" w:hanging="288"/>
      </w:pPr>
      <w:rPr>
        <w:rFonts w:ascii="Arial Black" w:hAnsi="Arial Black" w:cs="Arial Black" w:hint="default"/>
        <w:color w:val="7030A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D7A5322"/>
    <w:multiLevelType w:val="multilevel"/>
    <w:tmpl w:val="55AC26BA"/>
    <w:styleLink w:val="list-args-style"/>
    <w:lvl w:ilvl="0">
      <w:start w:val="1"/>
      <w:numFmt w:val="bullet"/>
      <w:lvlText w:val="V"/>
      <w:lvlJc w:val="left"/>
      <w:pPr>
        <w:ind w:left="446" w:hanging="302"/>
      </w:pPr>
      <w:rPr>
        <w:rFonts w:ascii="Arial Black" w:hAnsi="Arial Black" w:cs="Times New Roman" w:hint="default"/>
        <w:color w:val="833C0B" w:themeColor="accent2" w:themeShade="80"/>
      </w:rPr>
    </w:lvl>
    <w:lvl w:ilvl="1">
      <w:start w:val="1"/>
      <w:numFmt w:val="bullet"/>
      <w:lvlText w:val="P"/>
      <w:lvlJc w:val="left"/>
      <w:pPr>
        <w:ind w:left="734" w:hanging="302"/>
      </w:pPr>
      <w:rPr>
        <w:rFonts w:ascii="Arial Black" w:hAnsi="Arial Black" w:cs="Arial Black" w:hint="default"/>
        <w:color w:val="C45911" w:themeColor="accent2" w:themeShade="BF"/>
      </w:rPr>
    </w:lvl>
    <w:lvl w:ilvl="2">
      <w:start w:val="1"/>
      <w:numFmt w:val="lowerRoman"/>
      <w:lvlText w:val="%3)"/>
      <w:lvlJc w:val="left"/>
      <w:pPr>
        <w:ind w:left="1022" w:hanging="302"/>
      </w:pPr>
      <w:rPr>
        <w:rFonts w:hint="default"/>
      </w:rPr>
    </w:lvl>
    <w:lvl w:ilvl="3">
      <w:start w:val="1"/>
      <w:numFmt w:val="decimal"/>
      <w:lvlText w:val="(%4)"/>
      <w:lvlJc w:val="left"/>
      <w:pPr>
        <w:ind w:left="1310" w:hanging="302"/>
      </w:pPr>
      <w:rPr>
        <w:rFonts w:hint="default"/>
      </w:rPr>
    </w:lvl>
    <w:lvl w:ilvl="4">
      <w:start w:val="1"/>
      <w:numFmt w:val="lowerLetter"/>
      <w:lvlText w:val="(%5)"/>
      <w:lvlJc w:val="left"/>
      <w:pPr>
        <w:ind w:left="1598" w:hanging="302"/>
      </w:pPr>
      <w:rPr>
        <w:rFonts w:hint="default"/>
      </w:rPr>
    </w:lvl>
    <w:lvl w:ilvl="5">
      <w:start w:val="1"/>
      <w:numFmt w:val="lowerRoman"/>
      <w:lvlText w:val="(%6)"/>
      <w:lvlJc w:val="left"/>
      <w:pPr>
        <w:ind w:left="1886" w:hanging="302"/>
      </w:pPr>
      <w:rPr>
        <w:rFonts w:hint="default"/>
      </w:rPr>
    </w:lvl>
    <w:lvl w:ilvl="6">
      <w:start w:val="1"/>
      <w:numFmt w:val="decimal"/>
      <w:lvlText w:val="%7."/>
      <w:lvlJc w:val="left"/>
      <w:pPr>
        <w:ind w:left="2174" w:hanging="302"/>
      </w:pPr>
      <w:rPr>
        <w:rFonts w:hint="default"/>
      </w:rPr>
    </w:lvl>
    <w:lvl w:ilvl="7">
      <w:start w:val="1"/>
      <w:numFmt w:val="lowerLetter"/>
      <w:lvlText w:val="%8."/>
      <w:lvlJc w:val="left"/>
      <w:pPr>
        <w:ind w:left="2462" w:hanging="302"/>
      </w:pPr>
      <w:rPr>
        <w:rFonts w:hint="default"/>
      </w:rPr>
    </w:lvl>
    <w:lvl w:ilvl="8">
      <w:start w:val="1"/>
      <w:numFmt w:val="lowerRoman"/>
      <w:lvlText w:val="%9."/>
      <w:lvlJc w:val="left"/>
      <w:pPr>
        <w:ind w:left="2750" w:hanging="302"/>
      </w:pPr>
      <w:rPr>
        <w:rFonts w:hint="default"/>
      </w:rPr>
    </w:lvl>
  </w:abstractNum>
  <w:abstractNum w:abstractNumId="33" w15:restartNumberingAfterBreak="0">
    <w:nsid w:val="5EC15C24"/>
    <w:multiLevelType w:val="hybridMultilevel"/>
    <w:tmpl w:val="771ABAFE"/>
    <w:lvl w:ilvl="0" w:tplc="DD42AD76">
      <w:start w:val="1"/>
      <w:numFmt w:val="bullet"/>
      <w:pStyle w:val="arg-premise-bad"/>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4" w15:restartNumberingAfterBreak="0">
    <w:nsid w:val="643A61F3"/>
    <w:multiLevelType w:val="hybridMultilevel"/>
    <w:tmpl w:val="027EFCC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35" w15:restartNumberingAfterBreak="0">
    <w:nsid w:val="64640CEF"/>
    <w:multiLevelType w:val="hybridMultilevel"/>
    <w:tmpl w:val="D0363DD2"/>
    <w:lvl w:ilvl="0" w:tplc="E89EB1D8">
      <w:start w:val="1"/>
      <w:numFmt w:val="bullet"/>
      <w:pStyle w:val="a-exegesi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5AC4C77"/>
    <w:multiLevelType w:val="hybridMultilevel"/>
    <w:tmpl w:val="D24E9536"/>
    <w:lvl w:ilvl="0" w:tplc="9E06CA0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892B7F"/>
    <w:multiLevelType w:val="hybridMultilevel"/>
    <w:tmpl w:val="5A60A4C0"/>
    <w:lvl w:ilvl="0" w:tplc="D9808BE6">
      <w:start w:val="1"/>
      <w:numFmt w:val="bullet"/>
      <w:pStyle w:val="research-discuss"/>
      <w:lvlText w:val="?"/>
      <w:lvlJc w:val="left"/>
      <w:pPr>
        <w:ind w:left="720" w:hanging="288"/>
      </w:pPr>
      <w:rPr>
        <w:rFonts w:ascii="Arial Black" w:hAnsi="Arial Black" w:cs="Arial Black" w:hint="default"/>
        <w:color w:val="C45911"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8C0C67"/>
    <w:multiLevelType w:val="hybridMultilevel"/>
    <w:tmpl w:val="085C116A"/>
    <w:lvl w:ilvl="0" w:tplc="019C270C">
      <w:start w:val="1"/>
      <w:numFmt w:val="bullet"/>
      <w:pStyle w:val="list-q-big"/>
      <w:lvlText w:val="Q"/>
      <w:lvlJc w:val="left"/>
      <w:pPr>
        <w:ind w:left="1512" w:hanging="360"/>
      </w:pPr>
      <w:rPr>
        <w:rFonts w:ascii="Arial Black" w:hAnsi="Arial Black" w:cs="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9" w15:restartNumberingAfterBreak="0">
    <w:nsid w:val="6B29471C"/>
    <w:multiLevelType w:val="hybridMultilevel"/>
    <w:tmpl w:val="6C5029C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6B2C546E"/>
    <w:multiLevelType w:val="multilevel"/>
    <w:tmpl w:val="6CB609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E078A70"/>
    <w:multiLevelType w:val="hybridMultilevel"/>
    <w:tmpl w:val="557BB28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779448E7"/>
    <w:multiLevelType w:val="hybridMultilevel"/>
    <w:tmpl w:val="1D2C98E0"/>
    <w:lvl w:ilvl="0" w:tplc="04090001">
      <w:start w:val="1"/>
      <w:numFmt w:val="bullet"/>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num w:numId="1">
    <w:abstractNumId w:val="11"/>
  </w:num>
  <w:num w:numId="2">
    <w:abstractNumId w:val="29"/>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0"/>
  </w:num>
  <w:num w:numId="5">
    <w:abstractNumId w:val="5"/>
  </w:num>
  <w:num w:numId="6">
    <w:abstractNumId w:val="8"/>
  </w:num>
  <w:num w:numId="7">
    <w:abstractNumId w:val="21"/>
  </w:num>
  <w:num w:numId="8">
    <w:abstractNumId w:val="3"/>
  </w:num>
  <w:num w:numId="9">
    <w:abstractNumId w:val="39"/>
  </w:num>
  <w:num w:numId="10">
    <w:abstractNumId w:val="41"/>
  </w:num>
  <w:num w:numId="11">
    <w:abstractNumId w:val="4"/>
  </w:num>
  <w:num w:numId="12">
    <w:abstractNumId w:val="1"/>
  </w:num>
  <w:num w:numId="13">
    <w:abstractNumId w:val="18"/>
  </w:num>
  <w:num w:numId="14">
    <w:abstractNumId w:val="30"/>
  </w:num>
  <w:num w:numId="15">
    <w:abstractNumId w:val="2"/>
  </w:num>
  <w:num w:numId="16">
    <w:abstractNumId w:val="0"/>
  </w:num>
  <w:num w:numId="17">
    <w:abstractNumId w:val="22"/>
  </w:num>
  <w:num w:numId="18">
    <w:abstractNumId w:val="6"/>
  </w:num>
  <w:num w:numId="19">
    <w:abstractNumId w:val="37"/>
  </w:num>
  <w:num w:numId="20">
    <w:abstractNumId w:val="15"/>
  </w:num>
  <w:num w:numId="21">
    <w:abstractNumId w:val="10"/>
  </w:num>
  <w:num w:numId="22">
    <w:abstractNumId w:val="27"/>
  </w:num>
  <w:num w:numId="23">
    <w:abstractNumId w:val="32"/>
  </w:num>
  <w:num w:numId="24">
    <w:abstractNumId w:val="19"/>
  </w:num>
  <w:num w:numId="25">
    <w:abstractNumId w:val="36"/>
  </w:num>
  <w:num w:numId="26">
    <w:abstractNumId w:val="17"/>
  </w:num>
  <w:num w:numId="27">
    <w:abstractNumId w:val="33"/>
  </w:num>
  <w:num w:numId="28">
    <w:abstractNumId w:val="31"/>
  </w:num>
  <w:num w:numId="29">
    <w:abstractNumId w:val="24"/>
  </w:num>
  <w:num w:numId="30">
    <w:abstractNumId w:val="35"/>
  </w:num>
  <w:num w:numId="31">
    <w:abstractNumId w:val="12"/>
  </w:num>
  <w:num w:numId="32">
    <w:abstractNumId w:val="38"/>
  </w:num>
  <w:num w:numId="33">
    <w:abstractNumId w:val="13"/>
  </w:num>
  <w:num w:numId="34">
    <w:abstractNumId w:val="23"/>
  </w:num>
  <w:num w:numId="35">
    <w:abstractNumId w:val="20"/>
  </w:num>
  <w:num w:numId="36">
    <w:abstractNumId w:val="14"/>
  </w:num>
  <w:num w:numId="37">
    <w:abstractNumId w:val="25"/>
  </w:num>
  <w:num w:numId="38">
    <w:abstractNumId w:val="7"/>
  </w:num>
  <w:num w:numId="39">
    <w:abstractNumId w:val="28"/>
  </w:num>
  <w:num w:numId="40">
    <w:abstractNumId w:val="34"/>
  </w:num>
  <w:num w:numId="41">
    <w:abstractNumId w:val="16"/>
  </w:num>
  <w:num w:numId="42">
    <w:abstractNumId w:val="26"/>
  </w:num>
  <w:num w:numId="43">
    <w:abstractNumId w:val="42"/>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6B0"/>
    <w:rsid w:val="00001240"/>
    <w:rsid w:val="00006929"/>
    <w:rsid w:val="00010D97"/>
    <w:rsid w:val="0003715C"/>
    <w:rsid w:val="00067F08"/>
    <w:rsid w:val="00071A43"/>
    <w:rsid w:val="000751D4"/>
    <w:rsid w:val="000804B0"/>
    <w:rsid w:val="00092FBE"/>
    <w:rsid w:val="00140D01"/>
    <w:rsid w:val="00143920"/>
    <w:rsid w:val="00164D95"/>
    <w:rsid w:val="001A0F7A"/>
    <w:rsid w:val="001C120B"/>
    <w:rsid w:val="00212C0D"/>
    <w:rsid w:val="00245BAA"/>
    <w:rsid w:val="0025478F"/>
    <w:rsid w:val="00290BE6"/>
    <w:rsid w:val="00296296"/>
    <w:rsid w:val="002A7F9B"/>
    <w:rsid w:val="002C22AF"/>
    <w:rsid w:val="002C4EE4"/>
    <w:rsid w:val="003019BC"/>
    <w:rsid w:val="00301F73"/>
    <w:rsid w:val="00306A9F"/>
    <w:rsid w:val="00333943"/>
    <w:rsid w:val="003A4F59"/>
    <w:rsid w:val="003A6589"/>
    <w:rsid w:val="003C5E89"/>
    <w:rsid w:val="003D2FA8"/>
    <w:rsid w:val="003E489A"/>
    <w:rsid w:val="00401875"/>
    <w:rsid w:val="00447D18"/>
    <w:rsid w:val="004623F0"/>
    <w:rsid w:val="00492692"/>
    <w:rsid w:val="004B0826"/>
    <w:rsid w:val="004F2D93"/>
    <w:rsid w:val="005076B0"/>
    <w:rsid w:val="00533201"/>
    <w:rsid w:val="00555DF2"/>
    <w:rsid w:val="005857B3"/>
    <w:rsid w:val="005A7642"/>
    <w:rsid w:val="005D5564"/>
    <w:rsid w:val="005F1A7B"/>
    <w:rsid w:val="006A54DD"/>
    <w:rsid w:val="006B04CF"/>
    <w:rsid w:val="006C5E31"/>
    <w:rsid w:val="00702560"/>
    <w:rsid w:val="00706701"/>
    <w:rsid w:val="00775F04"/>
    <w:rsid w:val="00782BB2"/>
    <w:rsid w:val="00793895"/>
    <w:rsid w:val="007A37A3"/>
    <w:rsid w:val="007B3ECB"/>
    <w:rsid w:val="007E4BCA"/>
    <w:rsid w:val="0081211B"/>
    <w:rsid w:val="00822A77"/>
    <w:rsid w:val="00825512"/>
    <w:rsid w:val="00825EF6"/>
    <w:rsid w:val="0084679F"/>
    <w:rsid w:val="008564AA"/>
    <w:rsid w:val="00861CF0"/>
    <w:rsid w:val="008633C9"/>
    <w:rsid w:val="008833FA"/>
    <w:rsid w:val="00894AD1"/>
    <w:rsid w:val="008D2D10"/>
    <w:rsid w:val="00903CAF"/>
    <w:rsid w:val="0098149F"/>
    <w:rsid w:val="0098693F"/>
    <w:rsid w:val="009C7005"/>
    <w:rsid w:val="009D22CC"/>
    <w:rsid w:val="00A00DEA"/>
    <w:rsid w:val="00A03489"/>
    <w:rsid w:val="00A05687"/>
    <w:rsid w:val="00A35C4D"/>
    <w:rsid w:val="00A96685"/>
    <w:rsid w:val="00AC0A2E"/>
    <w:rsid w:val="00AD2982"/>
    <w:rsid w:val="00AD519F"/>
    <w:rsid w:val="00B17678"/>
    <w:rsid w:val="00B20095"/>
    <w:rsid w:val="00B23281"/>
    <w:rsid w:val="00B4585E"/>
    <w:rsid w:val="00B821D2"/>
    <w:rsid w:val="00B8695D"/>
    <w:rsid w:val="00BB59F5"/>
    <w:rsid w:val="00BB64EB"/>
    <w:rsid w:val="00BD4D43"/>
    <w:rsid w:val="00BF56E4"/>
    <w:rsid w:val="00C01EB7"/>
    <w:rsid w:val="00C25294"/>
    <w:rsid w:val="00C31339"/>
    <w:rsid w:val="00C31A9C"/>
    <w:rsid w:val="00CC5B75"/>
    <w:rsid w:val="00CF1253"/>
    <w:rsid w:val="00D13764"/>
    <w:rsid w:val="00D14344"/>
    <w:rsid w:val="00D57493"/>
    <w:rsid w:val="00D76BF8"/>
    <w:rsid w:val="00D971E7"/>
    <w:rsid w:val="00DA128D"/>
    <w:rsid w:val="00DB0DC4"/>
    <w:rsid w:val="00DB5ADB"/>
    <w:rsid w:val="00DD03A3"/>
    <w:rsid w:val="00DF65A4"/>
    <w:rsid w:val="00E15157"/>
    <w:rsid w:val="00E41321"/>
    <w:rsid w:val="00E507BA"/>
    <w:rsid w:val="00ED61EA"/>
    <w:rsid w:val="00F4611A"/>
    <w:rsid w:val="00F60668"/>
    <w:rsid w:val="00F6165F"/>
    <w:rsid w:val="00F662DB"/>
    <w:rsid w:val="00F66A7E"/>
    <w:rsid w:val="00F8466D"/>
    <w:rsid w:val="00F94E01"/>
    <w:rsid w:val="00FE3CDB"/>
    <w:rsid w:val="00FE6E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0403F"/>
  <w15:chartTrackingRefBased/>
  <w15:docId w15:val="{54C126E3-DBF0-4B7C-9566-0FFBA2D0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DEA"/>
    <w:pPr>
      <w:spacing w:before="60" w:after="60"/>
      <w:ind w:left="446" w:right="720"/>
    </w:pPr>
    <w:rPr>
      <w:sz w:val="16"/>
      <w:szCs w:val="16"/>
      <w:lang w:bidi="ar-SA"/>
    </w:rPr>
  </w:style>
  <w:style w:type="paragraph" w:styleId="Heading1">
    <w:name w:val="heading 1"/>
    <w:next w:val="Heading2"/>
    <w:link w:val="Heading1Char"/>
    <w:uiPriority w:val="9"/>
    <w:qFormat/>
    <w:rsid w:val="00A00DEA"/>
    <w:pPr>
      <w:keepNext/>
      <w:keepLines/>
      <w:spacing w:before="480"/>
      <w:ind w:left="-360"/>
      <w:outlineLvl w:val="0"/>
    </w:pPr>
    <w:rPr>
      <w:rFonts w:ascii="Franklin Gothic Heavy" w:eastAsiaTheme="majorEastAsia" w:hAnsi="Franklin Gothic Heavy" w:cstheme="majorBidi"/>
      <w:bCs/>
      <w:color w:val="000000" w:themeColor="text1"/>
      <w:sz w:val="36"/>
      <w:szCs w:val="36"/>
      <w:lang w:bidi="ar-SA"/>
    </w:rPr>
  </w:style>
  <w:style w:type="paragraph" w:styleId="Heading2">
    <w:name w:val="heading 2"/>
    <w:next w:val="Heading3"/>
    <w:link w:val="Heading2Char"/>
    <w:uiPriority w:val="9"/>
    <w:unhideWhenUsed/>
    <w:qFormat/>
    <w:rsid w:val="00A00DEA"/>
    <w:pPr>
      <w:keepNext/>
      <w:keepLines/>
      <w:pBdr>
        <w:bottom w:val="single" w:sz="24" w:space="1" w:color="808080" w:themeColor="background1" w:themeShade="80"/>
      </w:pBdr>
      <w:spacing w:before="240" w:after="0"/>
      <w:ind w:hanging="360"/>
      <w:outlineLvl w:val="1"/>
    </w:pPr>
    <w:rPr>
      <w:rFonts w:ascii="Franklin Gothic Demi Cond" w:eastAsiaTheme="majorEastAsia" w:hAnsi="Franklin Gothic Demi Cond" w:cstheme="minorHAnsi"/>
      <w:bCs/>
      <w:noProof/>
      <w:color w:val="000000" w:themeColor="text1"/>
      <w:sz w:val="26"/>
      <w:szCs w:val="26"/>
      <w:lang w:bidi="ar-SA"/>
    </w:rPr>
  </w:style>
  <w:style w:type="paragraph" w:styleId="Heading3">
    <w:name w:val="heading 3"/>
    <w:next w:val="Heading4"/>
    <w:link w:val="Heading3Char"/>
    <w:uiPriority w:val="9"/>
    <w:unhideWhenUsed/>
    <w:qFormat/>
    <w:rsid w:val="00A00DEA"/>
    <w:pPr>
      <w:keepNext/>
      <w:keepLines/>
      <w:spacing w:before="240" w:after="0"/>
      <w:ind w:hanging="184"/>
      <w:outlineLvl w:val="2"/>
    </w:pPr>
    <w:rPr>
      <w:rFonts w:ascii="Franklin Gothic Heavy" w:eastAsiaTheme="majorEastAsia" w:hAnsi="Franklin Gothic Heavy" w:cstheme="majorBidi"/>
      <w:bCs/>
      <w:color w:val="1F3864" w:themeColor="accent1" w:themeShade="80"/>
      <w:lang w:bidi="ar-SA"/>
    </w:rPr>
  </w:style>
  <w:style w:type="paragraph" w:styleId="Heading4">
    <w:name w:val="heading 4"/>
    <w:next w:val="Heading5"/>
    <w:link w:val="Heading4Char"/>
    <w:uiPriority w:val="9"/>
    <w:unhideWhenUsed/>
    <w:qFormat/>
    <w:rsid w:val="00A00DEA"/>
    <w:pPr>
      <w:keepNext/>
      <w:keepLines/>
      <w:spacing w:before="120" w:after="0"/>
      <w:ind w:left="180" w:hanging="180"/>
      <w:outlineLvl w:val="3"/>
    </w:pPr>
    <w:rPr>
      <w:rFonts w:ascii="Franklin Gothic Heavy" w:eastAsia="Times New Roman" w:hAnsi="Franklin Gothic Heavy" w:cstheme="majorBidi"/>
      <w:iCs/>
      <w:noProof/>
      <w:color w:val="4472C4" w:themeColor="accent1"/>
      <w:sz w:val="20"/>
      <w:szCs w:val="20"/>
      <w:lang w:bidi="ar-SA"/>
    </w:rPr>
  </w:style>
  <w:style w:type="paragraph" w:styleId="Heading5">
    <w:name w:val="heading 5"/>
    <w:next w:val="Normal"/>
    <w:link w:val="Heading5Char"/>
    <w:uiPriority w:val="9"/>
    <w:unhideWhenUsed/>
    <w:qFormat/>
    <w:rsid w:val="00A00DEA"/>
    <w:pPr>
      <w:keepNext/>
      <w:keepLines/>
      <w:shd w:val="clear" w:color="auto" w:fill="FFFFFF" w:themeFill="background1"/>
      <w:spacing w:before="120" w:after="0"/>
      <w:ind w:left="450" w:hanging="177"/>
      <w:outlineLvl w:val="4"/>
    </w:pPr>
    <w:rPr>
      <w:rFonts w:ascii="Franklin Gothic Demi" w:eastAsiaTheme="majorEastAsia" w:hAnsi="Franklin Gothic Demi" w:cstheme="minorHAnsi"/>
      <w:noProof/>
      <w:color w:val="2E74B5" w:themeColor="accent5" w:themeShade="BF"/>
      <w:sz w:val="18"/>
      <w:szCs w:val="18"/>
      <w:lang w:bidi="ar-SA"/>
    </w:rPr>
  </w:style>
  <w:style w:type="paragraph" w:styleId="Heading6">
    <w:name w:val="heading 6"/>
    <w:next w:val="Normal"/>
    <w:link w:val="Heading6Char"/>
    <w:uiPriority w:val="9"/>
    <w:unhideWhenUsed/>
    <w:qFormat/>
    <w:rsid w:val="00A00DEA"/>
    <w:pPr>
      <w:keepNext/>
      <w:keepLines/>
      <w:pBdr>
        <w:top w:val="single" w:sz="4" w:space="1" w:color="A8D08D" w:themeColor="accent6" w:themeTint="99"/>
      </w:pBdr>
      <w:spacing w:before="120" w:after="60"/>
      <w:ind w:left="450" w:hanging="4"/>
      <w:outlineLvl w:val="5"/>
    </w:pPr>
    <w:rPr>
      <w:rFonts w:ascii="Franklin Gothic Medium" w:eastAsiaTheme="majorEastAsia" w:hAnsi="Franklin Gothic Medium" w:cstheme="majorBidi"/>
      <w:b/>
      <w:iCs/>
      <w:noProof/>
      <w:color w:val="2F5496" w:themeColor="accent1" w:themeShade="BF"/>
      <w:sz w:val="16"/>
      <w:szCs w:val="16"/>
      <w:lang w:bidi="ar-SA"/>
    </w:rPr>
  </w:style>
  <w:style w:type="paragraph" w:styleId="Heading7">
    <w:name w:val="heading 7"/>
    <w:next w:val="Normal"/>
    <w:link w:val="Heading7Char"/>
    <w:uiPriority w:val="9"/>
    <w:unhideWhenUsed/>
    <w:qFormat/>
    <w:rsid w:val="00A00DEA"/>
    <w:pPr>
      <w:keepNext/>
      <w:keepLines/>
      <w:shd w:val="clear" w:color="auto" w:fill="FFFFFF" w:themeFill="background1"/>
      <w:spacing w:before="120" w:after="0"/>
      <w:ind w:left="630" w:hanging="180"/>
      <w:outlineLvl w:val="6"/>
    </w:pPr>
    <w:rPr>
      <w:rFonts w:ascii="Franklin Gothic Demi Cond" w:eastAsiaTheme="majorEastAsia" w:hAnsi="Franklin Gothic Demi Cond" w:cstheme="majorBidi"/>
      <w:iCs/>
      <w:noProof/>
      <w:color w:val="2E74B5" w:themeColor="accent5" w:themeShade="BF"/>
      <w:sz w:val="16"/>
      <w:szCs w:val="16"/>
      <w:lang w:bidi="ar-SA"/>
    </w:rPr>
  </w:style>
  <w:style w:type="paragraph" w:styleId="Heading8">
    <w:name w:val="heading 8"/>
    <w:next w:val="Normal"/>
    <w:link w:val="Heading8Char"/>
    <w:uiPriority w:val="9"/>
    <w:unhideWhenUsed/>
    <w:qFormat/>
    <w:rsid w:val="00A00DEA"/>
    <w:pPr>
      <w:keepNext/>
      <w:keepLines/>
      <w:pBdr>
        <w:top w:val="dotted" w:sz="4" w:space="1" w:color="2F5496" w:themeColor="accent1" w:themeShade="BF"/>
        <w:bottom w:val="dotted" w:sz="4" w:space="1" w:color="2F5496" w:themeColor="accent1" w:themeShade="BF"/>
      </w:pBdr>
      <w:spacing w:before="240" w:after="0"/>
      <w:ind w:left="360" w:firstLine="90"/>
      <w:outlineLvl w:val="7"/>
    </w:pPr>
    <w:rPr>
      <w:rFonts w:asciiTheme="majorHAnsi" w:eastAsiaTheme="majorEastAsia" w:hAnsiTheme="majorHAnsi" w:cstheme="majorBidi"/>
      <w:noProof/>
      <w:color w:val="44546A" w:themeColor="text2"/>
      <w:sz w:val="20"/>
      <w:szCs w:val="21"/>
      <w:lang w:bidi="ar-SA"/>
    </w:rPr>
  </w:style>
  <w:style w:type="paragraph" w:styleId="Heading9">
    <w:name w:val="heading 9"/>
    <w:next w:val="Normal"/>
    <w:link w:val="Heading9Char"/>
    <w:uiPriority w:val="9"/>
    <w:unhideWhenUsed/>
    <w:qFormat/>
    <w:rsid w:val="00A00DEA"/>
    <w:pPr>
      <w:keepNext/>
      <w:keepLines/>
      <w:spacing w:before="120" w:after="0"/>
      <w:ind w:left="450"/>
      <w:outlineLvl w:val="8"/>
    </w:pPr>
    <w:rPr>
      <w:rFonts w:eastAsiaTheme="majorEastAsia" w:cstheme="minorHAnsi"/>
      <w:b/>
      <w:iCs/>
      <w:noProof/>
      <w:color w:val="808080" w:themeColor="background1" w:themeShade="80"/>
      <w:sz w:val="16"/>
      <w:szCs w:val="16"/>
      <w:lang w:bidi="ar-SA"/>
    </w:rPr>
  </w:style>
  <w:style w:type="character" w:default="1" w:styleId="DefaultParagraphFont">
    <w:name w:val="Default Paragraph Font"/>
    <w:uiPriority w:val="1"/>
    <w:semiHidden/>
    <w:unhideWhenUsed/>
    <w:rsid w:val="00A00D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0DEA"/>
  </w:style>
  <w:style w:type="paragraph" w:customStyle="1" w:styleId="lined">
    <w:name w:val="lined"/>
    <w:qFormat/>
    <w:rsid w:val="00F662DB"/>
    <w:pPr>
      <w:pBdr>
        <w:top w:val="dotted" w:sz="4" w:space="3" w:color="auto"/>
        <w:bottom w:val="dotted" w:sz="4" w:space="3" w:color="auto"/>
      </w:pBdr>
      <w:spacing w:before="60" w:after="60" w:line="240" w:lineRule="auto"/>
    </w:pPr>
    <w:rPr>
      <w:rFonts w:eastAsiaTheme="minorEastAsia"/>
      <w:noProof/>
      <w:sz w:val="21"/>
      <w:szCs w:val="21"/>
      <w:lang w:eastAsia="ja-JP" w:bidi="ar-SA"/>
    </w:rPr>
  </w:style>
  <w:style w:type="character" w:customStyle="1" w:styleId="Heading1Char">
    <w:name w:val="Heading 1 Char"/>
    <w:basedOn w:val="DefaultParagraphFont"/>
    <w:link w:val="Heading1"/>
    <w:uiPriority w:val="9"/>
    <w:rsid w:val="00A00DEA"/>
    <w:rPr>
      <w:rFonts w:ascii="Franklin Gothic Heavy" w:eastAsiaTheme="majorEastAsia" w:hAnsi="Franklin Gothic Heavy" w:cstheme="majorBidi"/>
      <w:bCs/>
      <w:color w:val="000000" w:themeColor="text1"/>
      <w:sz w:val="36"/>
      <w:szCs w:val="36"/>
      <w:lang w:bidi="ar-SA"/>
    </w:rPr>
  </w:style>
  <w:style w:type="paragraph" w:styleId="Header">
    <w:name w:val="header"/>
    <w:basedOn w:val="Normal"/>
    <w:link w:val="HeaderChar"/>
    <w:uiPriority w:val="99"/>
    <w:unhideWhenUsed/>
    <w:rsid w:val="00A00DEA"/>
    <w:pPr>
      <w:tabs>
        <w:tab w:val="center" w:pos="4680"/>
        <w:tab w:val="right" w:pos="9360"/>
      </w:tabs>
      <w:ind w:right="0"/>
      <w:jc w:val="right"/>
    </w:pPr>
    <w:rPr>
      <w:rFonts w:ascii="Arial Black" w:hAnsi="Arial Black"/>
      <w:noProof/>
      <w:color w:val="808080" w:themeColor="background1" w:themeShade="80"/>
    </w:rPr>
  </w:style>
  <w:style w:type="character" w:customStyle="1" w:styleId="Heading2Char">
    <w:name w:val="Heading 2 Char"/>
    <w:basedOn w:val="DefaultParagraphFont"/>
    <w:link w:val="Heading2"/>
    <w:uiPriority w:val="9"/>
    <w:rsid w:val="00A00DEA"/>
    <w:rPr>
      <w:rFonts w:ascii="Franklin Gothic Demi Cond" w:eastAsiaTheme="majorEastAsia" w:hAnsi="Franklin Gothic Demi Cond" w:cstheme="minorHAnsi"/>
      <w:bCs/>
      <w:noProof/>
      <w:color w:val="000000" w:themeColor="text1"/>
      <w:sz w:val="26"/>
      <w:szCs w:val="26"/>
      <w:lang w:bidi="ar-SA"/>
    </w:rPr>
  </w:style>
  <w:style w:type="character" w:customStyle="1" w:styleId="HeaderChar">
    <w:name w:val="Header Char"/>
    <w:basedOn w:val="DefaultParagraphFont"/>
    <w:link w:val="Header"/>
    <w:uiPriority w:val="99"/>
    <w:rsid w:val="00A00DEA"/>
    <w:rPr>
      <w:rFonts w:ascii="Arial Black" w:hAnsi="Arial Black"/>
      <w:noProof/>
      <w:color w:val="808080" w:themeColor="background1" w:themeShade="80"/>
      <w:sz w:val="16"/>
      <w:szCs w:val="16"/>
      <w:lang w:bidi="ar-SA"/>
    </w:rPr>
  </w:style>
  <w:style w:type="paragraph" w:styleId="Footer">
    <w:name w:val="footer"/>
    <w:basedOn w:val="Header"/>
    <w:link w:val="FooterChar"/>
    <w:uiPriority w:val="99"/>
    <w:unhideWhenUsed/>
    <w:rsid w:val="00A00DEA"/>
  </w:style>
  <w:style w:type="character" w:customStyle="1" w:styleId="FooterChar">
    <w:name w:val="Footer Char"/>
    <w:basedOn w:val="DefaultParagraphFont"/>
    <w:link w:val="Footer"/>
    <w:uiPriority w:val="99"/>
    <w:rsid w:val="00A00DEA"/>
    <w:rPr>
      <w:rFonts w:ascii="Arial Black" w:hAnsi="Arial Black"/>
      <w:noProof/>
      <w:color w:val="808080" w:themeColor="background1" w:themeShade="80"/>
      <w:sz w:val="16"/>
      <w:szCs w:val="16"/>
      <w:lang w:bidi="ar-SA"/>
    </w:rPr>
  </w:style>
  <w:style w:type="character" w:customStyle="1" w:styleId="Heading3Char">
    <w:name w:val="Heading 3 Char"/>
    <w:basedOn w:val="DefaultParagraphFont"/>
    <w:link w:val="Heading3"/>
    <w:uiPriority w:val="9"/>
    <w:rsid w:val="00A00DEA"/>
    <w:rPr>
      <w:rFonts w:ascii="Franklin Gothic Heavy" w:eastAsiaTheme="majorEastAsia" w:hAnsi="Franklin Gothic Heavy" w:cstheme="majorBidi"/>
      <w:bCs/>
      <w:color w:val="1F3864" w:themeColor="accent1" w:themeShade="80"/>
      <w:lang w:bidi="ar-SA"/>
    </w:rPr>
  </w:style>
  <w:style w:type="paragraph" w:customStyle="1" w:styleId="Default">
    <w:name w:val="Default"/>
    <w:rsid w:val="003A6589"/>
    <w:pPr>
      <w:autoSpaceDE w:val="0"/>
      <w:autoSpaceDN w:val="0"/>
      <w:adjustRightInd w:val="0"/>
      <w:spacing w:after="0" w:line="240" w:lineRule="auto"/>
    </w:pPr>
    <w:rPr>
      <w:rFonts w:ascii="Trebuchet MS" w:hAnsi="Trebuchet MS" w:cs="Trebuchet MS"/>
      <w:color w:val="000000"/>
      <w:sz w:val="24"/>
      <w:szCs w:val="24"/>
    </w:rPr>
  </w:style>
  <w:style w:type="table" w:styleId="TableGridLight">
    <w:name w:val="Grid Table Light"/>
    <w:basedOn w:val="TableNormal"/>
    <w:uiPriority w:val="40"/>
    <w:rsid w:val="003A65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A00DE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A658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ell">
    <w:name w:val="cell"/>
    <w:basedOn w:val="Default"/>
    <w:qFormat/>
    <w:rsid w:val="00B8695D"/>
    <w:rPr>
      <w:rFonts w:ascii="Franklin Gothic Book" w:hAnsi="Franklin Gothic Book"/>
      <w:sz w:val="18"/>
      <w:szCs w:val="18"/>
    </w:rPr>
  </w:style>
  <w:style w:type="paragraph" w:customStyle="1" w:styleId="cellheader">
    <w:name w:val="cell header"/>
    <w:basedOn w:val="cell"/>
    <w:qFormat/>
    <w:rsid w:val="004623F0"/>
    <w:rPr>
      <w:rFonts w:ascii="Franklin Gothic Demi" w:hAnsi="Franklin Gothic Demi"/>
    </w:rPr>
  </w:style>
  <w:style w:type="paragraph" w:customStyle="1" w:styleId="cellindent">
    <w:name w:val="cell indent"/>
    <w:basedOn w:val="cell"/>
    <w:qFormat/>
    <w:rsid w:val="00ED61EA"/>
    <w:pPr>
      <w:ind w:left="250"/>
    </w:pPr>
  </w:style>
  <w:style w:type="character" w:customStyle="1" w:styleId="Heading4Char">
    <w:name w:val="Heading 4 Char"/>
    <w:basedOn w:val="DefaultParagraphFont"/>
    <w:link w:val="Heading4"/>
    <w:uiPriority w:val="9"/>
    <w:rsid w:val="00A00DEA"/>
    <w:rPr>
      <w:rFonts w:ascii="Franklin Gothic Heavy" w:eastAsia="Times New Roman" w:hAnsi="Franklin Gothic Heavy" w:cstheme="majorBidi"/>
      <w:iCs/>
      <w:noProof/>
      <w:color w:val="4472C4" w:themeColor="accent1"/>
      <w:sz w:val="20"/>
      <w:szCs w:val="20"/>
      <w:lang w:bidi="ar-SA"/>
    </w:rPr>
  </w:style>
  <w:style w:type="character" w:customStyle="1" w:styleId="Heading5Char">
    <w:name w:val="Heading 5 Char"/>
    <w:basedOn w:val="DefaultParagraphFont"/>
    <w:link w:val="Heading5"/>
    <w:uiPriority w:val="9"/>
    <w:rsid w:val="00A00DEA"/>
    <w:rPr>
      <w:rFonts w:ascii="Franklin Gothic Demi" w:eastAsiaTheme="majorEastAsia" w:hAnsi="Franklin Gothic Demi" w:cstheme="minorHAnsi"/>
      <w:noProof/>
      <w:color w:val="2E74B5" w:themeColor="accent5" w:themeShade="BF"/>
      <w:sz w:val="18"/>
      <w:szCs w:val="18"/>
      <w:shd w:val="clear" w:color="auto" w:fill="FFFFFF" w:themeFill="background1"/>
      <w:lang w:bidi="ar-SA"/>
    </w:rPr>
  </w:style>
  <w:style w:type="character" w:customStyle="1" w:styleId="Heading6Char">
    <w:name w:val="Heading 6 Char"/>
    <w:basedOn w:val="DefaultParagraphFont"/>
    <w:link w:val="Heading6"/>
    <w:uiPriority w:val="9"/>
    <w:rsid w:val="00A00DEA"/>
    <w:rPr>
      <w:rFonts w:ascii="Franklin Gothic Medium" w:eastAsiaTheme="majorEastAsia" w:hAnsi="Franklin Gothic Medium" w:cstheme="majorBidi"/>
      <w:b/>
      <w:iCs/>
      <w:noProof/>
      <w:color w:val="2F5496" w:themeColor="accent1" w:themeShade="BF"/>
      <w:sz w:val="16"/>
      <w:szCs w:val="16"/>
      <w:lang w:bidi="ar-SA"/>
    </w:rPr>
  </w:style>
  <w:style w:type="character" w:customStyle="1" w:styleId="Heading7Char">
    <w:name w:val="Heading 7 Char"/>
    <w:basedOn w:val="DefaultParagraphFont"/>
    <w:link w:val="Heading7"/>
    <w:uiPriority w:val="9"/>
    <w:rsid w:val="00A00DEA"/>
    <w:rPr>
      <w:rFonts w:ascii="Franklin Gothic Demi Cond" w:eastAsiaTheme="majorEastAsia" w:hAnsi="Franklin Gothic Demi Cond" w:cstheme="majorBidi"/>
      <w:iCs/>
      <w:noProof/>
      <w:color w:val="2E74B5" w:themeColor="accent5" w:themeShade="BF"/>
      <w:sz w:val="16"/>
      <w:szCs w:val="16"/>
      <w:shd w:val="clear" w:color="auto" w:fill="FFFFFF" w:themeFill="background1"/>
      <w:lang w:bidi="ar-SA"/>
    </w:rPr>
  </w:style>
  <w:style w:type="character" w:customStyle="1" w:styleId="Heading8Char">
    <w:name w:val="Heading 8 Char"/>
    <w:basedOn w:val="DefaultParagraphFont"/>
    <w:link w:val="Heading8"/>
    <w:uiPriority w:val="9"/>
    <w:rsid w:val="00A00DEA"/>
    <w:rPr>
      <w:rFonts w:asciiTheme="majorHAnsi" w:eastAsiaTheme="majorEastAsia" w:hAnsiTheme="majorHAnsi" w:cstheme="majorBidi"/>
      <w:noProof/>
      <w:color w:val="44546A" w:themeColor="text2"/>
      <w:sz w:val="20"/>
      <w:szCs w:val="21"/>
      <w:lang w:bidi="ar-SA"/>
    </w:rPr>
  </w:style>
  <w:style w:type="character" w:customStyle="1" w:styleId="Heading9Char">
    <w:name w:val="Heading 9 Char"/>
    <w:basedOn w:val="DefaultParagraphFont"/>
    <w:link w:val="Heading9"/>
    <w:uiPriority w:val="9"/>
    <w:rsid w:val="00A00DEA"/>
    <w:rPr>
      <w:rFonts w:eastAsiaTheme="majorEastAsia" w:cstheme="minorHAnsi"/>
      <w:b/>
      <w:iCs/>
      <w:noProof/>
      <w:color w:val="808080" w:themeColor="background1" w:themeShade="80"/>
      <w:sz w:val="16"/>
      <w:szCs w:val="16"/>
      <w:lang w:bidi="ar-SA"/>
    </w:rPr>
  </w:style>
  <w:style w:type="table" w:styleId="TableGrid">
    <w:name w:val="Table Grid"/>
    <w:basedOn w:val="TableNormal"/>
    <w:uiPriority w:val="39"/>
    <w:rsid w:val="00A00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00DEA"/>
    <w:rPr>
      <w:color w:val="808080"/>
      <w:shd w:val="clear" w:color="auto" w:fill="E6E6E6"/>
    </w:rPr>
  </w:style>
  <w:style w:type="paragraph" w:customStyle="1" w:styleId="to-edit">
    <w:name w:val="to-edit"/>
    <w:basedOn w:val="Normal"/>
    <w:qFormat/>
    <w:rsid w:val="00A00DEA"/>
    <w:pPr>
      <w:pBdr>
        <w:top w:val="dotted" w:sz="8" w:space="1" w:color="833C0B" w:themeColor="accent2" w:themeShade="80"/>
        <w:left w:val="dotted" w:sz="8" w:space="4" w:color="833C0B" w:themeColor="accent2" w:themeShade="80"/>
        <w:bottom w:val="dotted" w:sz="8" w:space="1" w:color="833C0B" w:themeColor="accent2" w:themeShade="80"/>
        <w:right w:val="dotted" w:sz="8" w:space="4" w:color="833C0B" w:themeColor="accent2" w:themeShade="80"/>
      </w:pBdr>
      <w:shd w:val="clear" w:color="auto" w:fill="FBE4D5" w:themeFill="accent2" w:themeFillTint="33"/>
    </w:pPr>
    <w:rPr>
      <w:color w:val="ED7D31" w:themeColor="accent2"/>
    </w:rPr>
  </w:style>
  <w:style w:type="paragraph" w:styleId="FootnoteText">
    <w:name w:val="footnote text"/>
    <w:basedOn w:val="Normal"/>
    <w:link w:val="FootnoteTextChar"/>
    <w:uiPriority w:val="99"/>
    <w:unhideWhenUsed/>
    <w:rsid w:val="00A00DEA"/>
    <w:rPr>
      <w:sz w:val="14"/>
    </w:rPr>
  </w:style>
  <w:style w:type="character" w:customStyle="1" w:styleId="FootnoteTextChar">
    <w:name w:val="Footnote Text Char"/>
    <w:basedOn w:val="DefaultParagraphFont"/>
    <w:link w:val="FootnoteText"/>
    <w:uiPriority w:val="99"/>
    <w:rsid w:val="00A00DEA"/>
    <w:rPr>
      <w:sz w:val="14"/>
      <w:szCs w:val="16"/>
      <w:lang w:bidi="ar-SA"/>
    </w:rPr>
  </w:style>
  <w:style w:type="character" w:styleId="FootnoteReference">
    <w:name w:val="footnote reference"/>
    <w:basedOn w:val="DefaultParagraphFont"/>
    <w:uiPriority w:val="99"/>
    <w:semiHidden/>
    <w:unhideWhenUsed/>
    <w:rsid w:val="00A00DEA"/>
    <w:rPr>
      <w:vertAlign w:val="superscript"/>
    </w:rPr>
  </w:style>
  <w:style w:type="paragraph" w:styleId="Subtitle">
    <w:name w:val="Subtitle"/>
    <w:basedOn w:val="Normal"/>
    <w:next w:val="Normal"/>
    <w:link w:val="SubtitleChar"/>
    <w:uiPriority w:val="11"/>
    <w:qFormat/>
    <w:rsid w:val="00A00DEA"/>
    <w:pPr>
      <w:spacing w:before="0" w:after="120"/>
      <w:ind w:left="0"/>
      <w:jc w:val="center"/>
    </w:pPr>
    <w:rPr>
      <w:rFonts w:eastAsiaTheme="majorEastAsia" w:cstheme="majorBidi"/>
      <w:b/>
      <w:bCs/>
      <w:color w:val="1F3864" w:themeColor="accent1" w:themeShade="80"/>
      <w:sz w:val="40"/>
      <w:szCs w:val="56"/>
      <w:lang w:eastAsia="ja-JP"/>
    </w:rPr>
  </w:style>
  <w:style w:type="character" w:customStyle="1" w:styleId="SubtitleChar">
    <w:name w:val="Subtitle Char"/>
    <w:basedOn w:val="DefaultParagraphFont"/>
    <w:link w:val="Subtitle"/>
    <w:uiPriority w:val="11"/>
    <w:rsid w:val="00A00DEA"/>
    <w:rPr>
      <w:rFonts w:eastAsiaTheme="majorEastAsia" w:cstheme="majorBidi"/>
      <w:b/>
      <w:bCs/>
      <w:color w:val="1F3864" w:themeColor="accent1" w:themeShade="80"/>
      <w:sz w:val="40"/>
      <w:szCs w:val="56"/>
      <w:lang w:eastAsia="ja-JP" w:bidi="ar-SA"/>
    </w:rPr>
  </w:style>
  <w:style w:type="character" w:styleId="Hyperlink">
    <w:name w:val="Hyperlink"/>
    <w:basedOn w:val="DefaultParagraphFont"/>
    <w:uiPriority w:val="99"/>
    <w:unhideWhenUsed/>
    <w:rsid w:val="00A00DEA"/>
    <w:rPr>
      <w:color w:val="0563C1" w:themeColor="hyperlink"/>
      <w:u w:val="single"/>
    </w:rPr>
  </w:style>
  <w:style w:type="character" w:styleId="Strong">
    <w:name w:val="Strong"/>
    <w:basedOn w:val="DefaultParagraphFont"/>
    <w:uiPriority w:val="22"/>
    <w:qFormat/>
    <w:rsid w:val="00A00DEA"/>
    <w:rPr>
      <w:rFonts w:ascii="Franklin Gothic Medium" w:hAnsi="Franklin Gothic Medium"/>
      <w:b/>
      <w:bCs/>
      <w:color w:val="2F5496" w:themeColor="accent1" w:themeShade="BF"/>
    </w:rPr>
  </w:style>
  <w:style w:type="character" w:styleId="Emphasis">
    <w:name w:val="Emphasis"/>
    <w:basedOn w:val="DefaultParagraphFont"/>
    <w:uiPriority w:val="20"/>
    <w:qFormat/>
    <w:rsid w:val="00A00DEA"/>
    <w:rPr>
      <w:i/>
      <w:iCs/>
    </w:rPr>
  </w:style>
  <w:style w:type="paragraph" w:styleId="NormalWeb">
    <w:name w:val="Normal (Web)"/>
    <w:basedOn w:val="Normal"/>
    <w:uiPriority w:val="99"/>
    <w:semiHidden/>
    <w:unhideWhenUsed/>
    <w:rsid w:val="00A00DEA"/>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A00DEA"/>
    <w:rPr>
      <w:color w:val="808080"/>
    </w:rPr>
  </w:style>
  <w:style w:type="paragraph" w:styleId="NoSpacing">
    <w:name w:val="No Spacing"/>
    <w:uiPriority w:val="1"/>
    <w:qFormat/>
    <w:rsid w:val="00A00DEA"/>
    <w:pPr>
      <w:spacing w:after="0" w:line="240" w:lineRule="auto"/>
    </w:pPr>
  </w:style>
  <w:style w:type="paragraph" w:styleId="ListParagraph">
    <w:name w:val="List Paragraph"/>
    <w:basedOn w:val="Normal"/>
    <w:uiPriority w:val="34"/>
    <w:qFormat/>
    <w:rsid w:val="00A00DEA"/>
    <w:pPr>
      <w:numPr>
        <w:numId w:val="25"/>
      </w:numPr>
      <w:spacing w:before="0" w:line="240" w:lineRule="auto"/>
    </w:pPr>
    <w:rPr>
      <w:lang w:bidi="he-IL"/>
    </w:rPr>
  </w:style>
  <w:style w:type="paragraph" w:styleId="Bibliography">
    <w:name w:val="Bibliography"/>
    <w:basedOn w:val="Normal"/>
    <w:next w:val="Normal"/>
    <w:uiPriority w:val="37"/>
    <w:unhideWhenUsed/>
    <w:rsid w:val="00A00DEA"/>
  </w:style>
  <w:style w:type="character" w:customStyle="1" w:styleId="UnresolvedMention2">
    <w:name w:val="Unresolved Mention2"/>
    <w:basedOn w:val="DefaultParagraphFont"/>
    <w:uiPriority w:val="99"/>
    <w:semiHidden/>
    <w:unhideWhenUsed/>
    <w:rsid w:val="00A00DEA"/>
    <w:rPr>
      <w:color w:val="808080"/>
      <w:shd w:val="clear" w:color="auto" w:fill="E6E6E6"/>
    </w:rPr>
  </w:style>
  <w:style w:type="numbering" w:customStyle="1" w:styleId="ListBullet1">
    <w:name w:val="List Bullet1"/>
    <w:basedOn w:val="NoList"/>
    <w:uiPriority w:val="99"/>
    <w:rsid w:val="00A00DEA"/>
    <w:pPr>
      <w:numPr>
        <w:numId w:val="17"/>
      </w:numPr>
    </w:pPr>
  </w:style>
  <w:style w:type="paragraph" w:styleId="BalloonText">
    <w:name w:val="Balloon Text"/>
    <w:basedOn w:val="Normal"/>
    <w:link w:val="BalloonTextChar"/>
    <w:uiPriority w:val="99"/>
    <w:semiHidden/>
    <w:unhideWhenUsed/>
    <w:rsid w:val="00A00DEA"/>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DEA"/>
    <w:rPr>
      <w:rFonts w:ascii="Segoe UI" w:hAnsi="Segoe UI" w:cs="Segoe UI"/>
      <w:sz w:val="18"/>
      <w:szCs w:val="18"/>
      <w:lang w:bidi="ar-SA"/>
    </w:rPr>
  </w:style>
  <w:style w:type="paragraph" w:customStyle="1" w:styleId="boxed-blue-title">
    <w:name w:val="boxed-blue-title"/>
    <w:basedOn w:val="boxed-blue-text"/>
    <w:next w:val="boxed-blue-text"/>
    <w:qFormat/>
    <w:rsid w:val="00A00DEA"/>
    <w:pPr>
      <w:keepNext/>
      <w:spacing w:before="120" w:after="0"/>
    </w:pPr>
    <w:rPr>
      <w:rFonts w:ascii="Franklin Gothic Demi Cond" w:hAnsi="Franklin Gothic Demi Cond"/>
      <w:sz w:val="20"/>
      <w:szCs w:val="20"/>
    </w:rPr>
  </w:style>
  <w:style w:type="paragraph" w:customStyle="1" w:styleId="boxed-blue-text">
    <w:name w:val="boxed-blue-text"/>
    <w:basedOn w:val="Normal"/>
    <w:qFormat/>
    <w:rsid w:val="00A00DEA"/>
    <w:pPr>
      <w:pBdr>
        <w:top w:val="dotted" w:sz="8" w:space="4" w:color="2E74B5" w:themeColor="accent5" w:themeShade="BF"/>
        <w:left w:val="dotted" w:sz="8" w:space="4" w:color="2E74B5" w:themeColor="accent5" w:themeShade="BF"/>
        <w:bottom w:val="dotted" w:sz="8" w:space="4" w:color="2E74B5" w:themeColor="accent5" w:themeShade="BF"/>
        <w:right w:val="dotted" w:sz="8" w:space="4" w:color="2E74B5" w:themeColor="accent5" w:themeShade="BF"/>
      </w:pBdr>
      <w:shd w:val="clear" w:color="auto" w:fill="DEEAF6" w:themeFill="accent5" w:themeFillTint="33"/>
      <w:spacing w:before="40" w:after="40" w:line="245" w:lineRule="auto"/>
      <w:ind w:left="547"/>
    </w:pPr>
    <w:rPr>
      <w:color w:val="1F4E79" w:themeColor="accent5" w:themeShade="80"/>
    </w:rPr>
  </w:style>
  <w:style w:type="paragraph" w:customStyle="1" w:styleId="article-ref">
    <w:name w:val="article-ref"/>
    <w:basedOn w:val="Normal"/>
    <w:qFormat/>
    <w:rsid w:val="00B20095"/>
    <w:pPr>
      <w:pBdr>
        <w:left w:val="dotted" w:sz="6" w:space="4" w:color="5B9BD5" w:themeColor="accent5"/>
        <w:right w:val="dotted" w:sz="6" w:space="4" w:color="5B9BD5" w:themeColor="accent5"/>
      </w:pBdr>
      <w:spacing w:before="0" w:after="0"/>
      <w:ind w:left="720" w:right="1152" w:firstLine="4"/>
    </w:pPr>
    <w:rPr>
      <w:rFonts w:asciiTheme="majorHAnsi" w:hAnsiTheme="majorHAnsi" w:cstheme="majorHAnsi"/>
      <w:color w:val="5B9BD5" w:themeColor="accent5"/>
      <w:sz w:val="13"/>
      <w:szCs w:val="13"/>
      <w:lang w:eastAsia="ja-JP"/>
      <w14:ligatures w14:val="standard"/>
    </w:rPr>
  </w:style>
  <w:style w:type="paragraph" w:customStyle="1" w:styleId="article-head">
    <w:name w:val="article-head"/>
    <w:basedOn w:val="a-ref"/>
    <w:next w:val="a-ref"/>
    <w:qFormat/>
    <w:rsid w:val="00A00DEA"/>
    <w:pPr>
      <w:keepNext/>
      <w:pBdr>
        <w:top w:val="dotted" w:sz="6" w:space="1" w:color="5B9BD5" w:themeColor="accent5"/>
      </w:pBdr>
      <w:tabs>
        <w:tab w:val="left" w:pos="1373"/>
      </w:tabs>
      <w:spacing w:before="120" w:line="240" w:lineRule="auto"/>
      <w:ind w:firstLine="0"/>
    </w:pPr>
    <w:rPr>
      <w:rFonts w:asciiTheme="minorHAnsi" w:hAnsiTheme="minorHAnsi" w:cstheme="minorHAnsi"/>
      <w:b/>
      <w:bCs/>
      <w:color w:val="4472C4" w:themeColor="accent1"/>
      <w:sz w:val="18"/>
      <w:szCs w:val="11"/>
      <w14:textFill>
        <w14:solidFill>
          <w14:schemeClr w14:val="accent1">
            <w14:lumMod w14:val="75000"/>
            <w14:lumMod w14:val="60000"/>
            <w14:lumOff w14:val="40000"/>
            <w14:lumMod w14:val="75000"/>
          </w14:schemeClr>
        </w14:solidFill>
      </w14:textFill>
    </w:rPr>
  </w:style>
  <w:style w:type="paragraph" w:styleId="Title">
    <w:name w:val="Title"/>
    <w:next w:val="Normal"/>
    <w:link w:val="TitleChar"/>
    <w:uiPriority w:val="10"/>
    <w:qFormat/>
    <w:rsid w:val="00A00DEA"/>
    <w:pPr>
      <w:shd w:val="clear" w:color="auto" w:fill="44546A" w:themeFill="text2"/>
      <w:spacing w:after="0"/>
      <w:jc w:val="center"/>
    </w:pPr>
    <w:rPr>
      <w:rFonts w:ascii="Franklin Gothic Heavy" w:eastAsiaTheme="majorEastAsia" w:hAnsi="Franklin Gothic Heavy" w:cstheme="majorBidi"/>
      <w:bCs/>
      <w:color w:val="FFFFFF" w:themeColor="background1"/>
      <w:sz w:val="96"/>
      <w:szCs w:val="96"/>
      <w:lang w:bidi="ar-SA"/>
    </w:rPr>
  </w:style>
  <w:style w:type="character" w:customStyle="1" w:styleId="TitleChar">
    <w:name w:val="Title Char"/>
    <w:basedOn w:val="DefaultParagraphFont"/>
    <w:link w:val="Title"/>
    <w:uiPriority w:val="10"/>
    <w:rsid w:val="00A00DEA"/>
    <w:rPr>
      <w:rFonts w:ascii="Franklin Gothic Heavy" w:eastAsiaTheme="majorEastAsia" w:hAnsi="Franklin Gothic Heavy" w:cstheme="majorBidi"/>
      <w:bCs/>
      <w:color w:val="FFFFFF" w:themeColor="background1"/>
      <w:sz w:val="96"/>
      <w:szCs w:val="96"/>
      <w:shd w:val="clear" w:color="auto" w:fill="44546A" w:themeFill="text2"/>
      <w:lang w:bidi="ar-SA"/>
    </w:rPr>
  </w:style>
  <w:style w:type="paragraph" w:customStyle="1" w:styleId="markerh2">
    <w:name w:val="marker h2"/>
    <w:next w:val="Normal"/>
    <w:qFormat/>
    <w:rsid w:val="00A00DEA"/>
    <w:pPr>
      <w:shd w:val="clear" w:color="auto" w:fill="FF9F9F"/>
      <w:spacing w:before="240" w:after="240" w:line="240" w:lineRule="auto"/>
      <w:ind w:hanging="360"/>
      <w:outlineLvl w:val="1"/>
    </w:pPr>
    <w:rPr>
      <w:rFonts w:eastAsiaTheme="minorEastAsia"/>
      <w:b/>
      <w:noProof/>
      <w:sz w:val="16"/>
      <w:szCs w:val="16"/>
      <w:lang w:eastAsia="ja-JP" w:bidi="ar-SA"/>
    </w:rPr>
  </w:style>
  <w:style w:type="paragraph" w:customStyle="1" w:styleId="definitionlined">
    <w:name w:val="definition lined"/>
    <w:qFormat/>
    <w:rsid w:val="00A00DEA"/>
    <w:pPr>
      <w:pBdr>
        <w:top w:val="dotted" w:sz="4" w:space="2" w:color="C45911" w:themeColor="accent2" w:themeShade="BF"/>
        <w:bottom w:val="dotted" w:sz="4" w:space="2" w:color="C45911" w:themeColor="accent2" w:themeShade="BF"/>
        <w:right w:val="dotted" w:sz="4" w:space="4" w:color="C45911" w:themeColor="accent2" w:themeShade="BF"/>
      </w:pBdr>
      <w:shd w:val="clear" w:color="auto" w:fill="FEFCFC"/>
      <w:spacing w:before="60" w:after="60" w:line="240" w:lineRule="auto"/>
      <w:ind w:left="720" w:right="1170"/>
    </w:pPr>
    <w:rPr>
      <w:rFonts w:asciiTheme="majorHAnsi" w:eastAsiaTheme="minorEastAsia" w:hAnsiTheme="majorHAnsi" w:cstheme="majorHAnsi"/>
      <w:noProof/>
      <w:color w:val="833C0B" w:themeColor="accent2" w:themeShade="80"/>
      <w:sz w:val="14"/>
      <w:szCs w:val="12"/>
      <w:shd w:val="clear" w:color="auto" w:fill="FDFAF9"/>
      <w:lang w:bidi="ar-SA"/>
    </w:rPr>
  </w:style>
  <w:style w:type="paragraph" w:customStyle="1" w:styleId="notesboxed">
    <w:name w:val="notes boxed"/>
    <w:qFormat/>
    <w:rsid w:val="00A00DEA"/>
    <w:pPr>
      <w:pBdr>
        <w:top w:val="dotted" w:sz="4" w:space="4" w:color="B4C6E7" w:themeColor="accent1" w:themeTint="66"/>
        <w:left w:val="single" w:sz="24" w:space="3" w:color="B4C6E7" w:themeColor="accent1" w:themeTint="66"/>
        <w:bottom w:val="dotted" w:sz="4" w:space="4" w:color="B4C6E7" w:themeColor="accent1" w:themeTint="66"/>
      </w:pBdr>
      <w:spacing w:after="120"/>
      <w:ind w:left="806"/>
    </w:pPr>
    <w:rPr>
      <w:rFonts w:eastAsiaTheme="minorEastAsia" w:cstheme="majorHAnsi"/>
      <w:color w:val="2F5496" w:themeColor="accent1" w:themeShade="BF"/>
      <w:sz w:val="14"/>
      <w:szCs w:val="14"/>
    </w:rPr>
  </w:style>
  <w:style w:type="character" w:customStyle="1" w:styleId="defined">
    <w:name w:val="defined"/>
    <w:uiPriority w:val="1"/>
    <w:qFormat/>
    <w:rsid w:val="00A00DEA"/>
    <w:rPr>
      <w:b/>
      <w:bCs/>
      <w:color w:val="833C0B" w:themeColor="accent2" w:themeShade="80"/>
      <w:spacing w:val="8"/>
      <w:sz w:val="14"/>
      <w:szCs w:val="18"/>
      <w:bdr w:val="single" w:sz="8" w:space="0" w:color="F7CAAC" w:themeColor="accent2" w:themeTint="66"/>
      <w:shd w:val="clear" w:color="auto" w:fill="FBE4D5" w:themeFill="accent2" w:themeFillTint="33"/>
    </w:rPr>
  </w:style>
  <w:style w:type="paragraph" w:customStyle="1" w:styleId="summarylined">
    <w:name w:val="summary lined"/>
    <w:link w:val="summarylinedChar"/>
    <w:rsid w:val="00A00DEA"/>
    <w:pPr>
      <w:pBdr>
        <w:left w:val="dotted" w:sz="18" w:space="3" w:color="F7CAAC" w:themeColor="accent2" w:themeTint="66"/>
      </w:pBdr>
      <w:spacing w:before="60" w:after="60"/>
      <w:ind w:left="806"/>
    </w:pPr>
    <w:rPr>
      <w:rFonts w:eastAsiaTheme="minorEastAsia" w:cstheme="majorHAnsi"/>
      <w:color w:val="C45911" w:themeColor="accent2" w:themeShade="BF"/>
      <w:sz w:val="14"/>
      <w:szCs w:val="14"/>
      <w:lang w:bidi="ar-SA"/>
    </w:rPr>
  </w:style>
  <w:style w:type="character" w:customStyle="1" w:styleId="summarylinedChar">
    <w:name w:val="summary lined Char"/>
    <w:basedOn w:val="DefaultParagraphFont"/>
    <w:link w:val="summarylined"/>
    <w:rsid w:val="00A00DEA"/>
    <w:rPr>
      <w:rFonts w:eastAsiaTheme="minorEastAsia" w:cstheme="majorHAnsi"/>
      <w:color w:val="C45911" w:themeColor="accent2" w:themeShade="BF"/>
      <w:sz w:val="14"/>
      <w:szCs w:val="14"/>
      <w:lang w:bidi="ar-SA"/>
    </w:rPr>
  </w:style>
  <w:style w:type="paragraph" w:customStyle="1" w:styleId="quoteblock">
    <w:name w:val="quote block"/>
    <w:basedOn w:val="Normal"/>
    <w:next w:val="Normal"/>
    <w:qFormat/>
    <w:rsid w:val="00A00DEA"/>
    <w:pPr>
      <w:pBdr>
        <w:top w:val="dotted" w:sz="4" w:space="4" w:color="5B9BD5" w:themeColor="accent5"/>
        <w:bottom w:val="dotted" w:sz="4" w:space="4" w:color="5B9BD5" w:themeColor="accent5"/>
      </w:pBdr>
      <w:spacing w:before="120" w:after="120" w:line="240" w:lineRule="auto"/>
      <w:ind w:left="720" w:right="4500"/>
      <w:jc w:val="center"/>
    </w:pPr>
    <w:rPr>
      <w:rFonts w:ascii="Arial Black" w:hAnsi="Arial Black" w:cstheme="minorHAnsi"/>
      <w:color w:val="808080" w:themeColor="background1" w:themeShade="80"/>
      <w:lang w:bidi="he-IL"/>
      <w14:ligatures w14:val="standard"/>
    </w:rPr>
  </w:style>
  <w:style w:type="paragraph" w:customStyle="1" w:styleId="notesflush">
    <w:name w:val="notes flush"/>
    <w:basedOn w:val="Normal"/>
    <w:qFormat/>
    <w:rsid w:val="00A00DEA"/>
    <w:pPr>
      <w:pBdr>
        <w:bottom w:val="dotted" w:sz="4" w:space="1" w:color="auto"/>
      </w:pBdr>
      <w:spacing w:line="160" w:lineRule="atLeast"/>
      <w:ind w:left="0" w:right="72"/>
    </w:pPr>
    <w:rPr>
      <w:rFonts w:eastAsiaTheme="minorEastAsia"/>
      <w:color w:val="833C0B" w:themeColor="accent2" w:themeShade="80"/>
      <w:sz w:val="14"/>
      <w:szCs w:val="14"/>
      <w:lang w:eastAsia="ja-JP"/>
    </w:rPr>
  </w:style>
  <w:style w:type="paragraph" w:customStyle="1" w:styleId="noteslinedL3">
    <w:name w:val="notes lined L3"/>
    <w:next w:val="noteslined"/>
    <w:link w:val="noteslinedL3Char"/>
    <w:qFormat/>
    <w:rsid w:val="00A00DEA"/>
    <w:pPr>
      <w:keepNext/>
      <w:pBdr>
        <w:left w:val="thinThickSmallGap" w:sz="36" w:space="4" w:color="2E74B5" w:themeColor="accent5" w:themeShade="BF"/>
      </w:pBdr>
      <w:spacing w:before="240" w:after="0"/>
      <w:ind w:left="806"/>
      <w:outlineLvl w:val="2"/>
    </w:pPr>
    <w:rPr>
      <w:rFonts w:ascii="Franklin Gothic Heavy" w:eastAsiaTheme="minorEastAsia" w:hAnsi="Franklin Gothic Heavy" w:cstheme="majorHAnsi"/>
      <w:noProof/>
      <w:color w:val="1F3864" w:themeColor="accent1" w:themeShade="80"/>
      <w:sz w:val="16"/>
      <w:szCs w:val="16"/>
      <w:lang w:eastAsia="ja-JP" w:bidi="ar-SA"/>
    </w:rPr>
  </w:style>
  <w:style w:type="character" w:customStyle="1" w:styleId="noteslinedL3Char">
    <w:name w:val="notes lined L3 Char"/>
    <w:basedOn w:val="DefaultParagraphFont"/>
    <w:link w:val="noteslinedL3"/>
    <w:rsid w:val="00A00DEA"/>
    <w:rPr>
      <w:rFonts w:ascii="Franklin Gothic Heavy" w:eastAsiaTheme="minorEastAsia" w:hAnsi="Franklin Gothic Heavy" w:cstheme="majorHAnsi"/>
      <w:noProof/>
      <w:color w:val="1F3864" w:themeColor="accent1" w:themeShade="80"/>
      <w:sz w:val="16"/>
      <w:szCs w:val="16"/>
      <w:lang w:eastAsia="ja-JP" w:bidi="ar-SA"/>
    </w:rPr>
  </w:style>
  <w:style w:type="paragraph" w:customStyle="1" w:styleId="noteslined">
    <w:name w:val="notes lined"/>
    <w:basedOn w:val="Normal"/>
    <w:link w:val="noteslinedChar"/>
    <w:qFormat/>
    <w:rsid w:val="00A00DEA"/>
    <w:pPr>
      <w:pBdr>
        <w:left w:val="dotted" w:sz="4" w:space="4" w:color="2E74B5" w:themeColor="accent5" w:themeShade="BF"/>
      </w:pBdr>
      <w:spacing w:before="40" w:after="240" w:line="200" w:lineRule="atLeast"/>
      <w:ind w:left="900" w:hanging="94"/>
      <w:contextualSpacing/>
    </w:pPr>
    <w:rPr>
      <w:rFonts w:asciiTheme="majorHAnsi" w:eastAsiaTheme="minorEastAsia" w:hAnsiTheme="majorHAnsi" w:cstheme="majorHAnsi"/>
      <w:color w:val="0B1C2B"/>
    </w:rPr>
  </w:style>
  <w:style w:type="character" w:customStyle="1" w:styleId="noteslinedChar">
    <w:name w:val="notes lined Char"/>
    <w:basedOn w:val="DefaultParagraphFont"/>
    <w:link w:val="noteslined"/>
    <w:rsid w:val="00A00DEA"/>
    <w:rPr>
      <w:rFonts w:asciiTheme="majorHAnsi" w:eastAsiaTheme="minorEastAsia" w:hAnsiTheme="majorHAnsi" w:cstheme="majorHAnsi"/>
      <w:color w:val="0B1C2B"/>
      <w:sz w:val="16"/>
      <w:szCs w:val="16"/>
      <w:lang w:bidi="ar-SA"/>
    </w:rPr>
  </w:style>
  <w:style w:type="character" w:styleId="IntenseReference">
    <w:name w:val="Intense Reference"/>
    <w:uiPriority w:val="32"/>
    <w:rsid w:val="00A00DEA"/>
    <w:rPr>
      <w:b/>
      <w:bCs/>
      <w:i/>
      <w:iCs/>
      <w:caps/>
      <w:color w:val="4472C4" w:themeColor="accent1"/>
    </w:rPr>
  </w:style>
  <w:style w:type="character" w:styleId="PageNumber">
    <w:name w:val="page number"/>
    <w:basedOn w:val="DefaultParagraphFont"/>
    <w:uiPriority w:val="99"/>
    <w:unhideWhenUsed/>
    <w:rsid w:val="00A00DEA"/>
    <w:rPr>
      <w:b/>
      <w:bCs/>
      <w:sz w:val="28"/>
      <w:szCs w:val="28"/>
    </w:rPr>
  </w:style>
  <w:style w:type="character" w:styleId="SubtleEmphasis">
    <w:name w:val="Subtle Emphasis"/>
    <w:uiPriority w:val="19"/>
    <w:rsid w:val="00A00DEA"/>
    <w:rPr>
      <w:i/>
      <w:iCs/>
      <w:color w:val="1F3763" w:themeColor="accent1" w:themeShade="7F"/>
    </w:rPr>
  </w:style>
  <w:style w:type="character" w:styleId="SubtleReference">
    <w:name w:val="Subtle Reference"/>
    <w:uiPriority w:val="31"/>
    <w:rsid w:val="00A00DEA"/>
    <w:rPr>
      <w:b/>
      <w:bCs/>
      <w:color w:val="4472C4" w:themeColor="accent1"/>
    </w:rPr>
  </w:style>
  <w:style w:type="character" w:customStyle="1" w:styleId="person">
    <w:name w:val="person"/>
    <w:basedOn w:val="DefaultParagraphFont"/>
    <w:uiPriority w:val="1"/>
    <w:qFormat/>
    <w:rsid w:val="00A00DEA"/>
    <w:rPr>
      <w:b/>
      <w:bCs/>
      <w:color w:val="2E74B5" w:themeColor="accent5" w:themeShade="BF"/>
    </w:rPr>
  </w:style>
  <w:style w:type="paragraph" w:customStyle="1" w:styleId="blockquote">
    <w:name w:val="blockquote"/>
    <w:basedOn w:val="Normal"/>
    <w:qFormat/>
    <w:rsid w:val="00A00DEA"/>
    <w:pPr>
      <w:spacing w:line="240" w:lineRule="auto"/>
      <w:ind w:left="1526"/>
    </w:pPr>
    <w:rPr>
      <w:color w:val="385623" w:themeColor="accent6" w:themeShade="80"/>
      <w:sz w:val="18"/>
      <w:szCs w:val="18"/>
    </w:rPr>
  </w:style>
  <w:style w:type="paragraph" w:customStyle="1" w:styleId="noteslinedL4">
    <w:name w:val="notes lined L4"/>
    <w:basedOn w:val="noteslinedL3"/>
    <w:next w:val="noteslined"/>
    <w:qFormat/>
    <w:rsid w:val="00A00DEA"/>
    <w:pPr>
      <w:pBdr>
        <w:left w:val="thinThickSmallGap" w:sz="36" w:space="4" w:color="4472C4" w:themeColor="accent1"/>
      </w:pBdr>
      <w:contextualSpacing/>
      <w:outlineLvl w:val="9"/>
    </w:pPr>
    <w:rPr>
      <w:color w:val="4472C4" w:themeColor="accent1"/>
    </w:rPr>
  </w:style>
  <w:style w:type="paragraph" w:customStyle="1" w:styleId="noteslinedL5">
    <w:name w:val="notes lined L5"/>
    <w:basedOn w:val="noteslinedL3"/>
    <w:next w:val="noteslined"/>
    <w:qFormat/>
    <w:rsid w:val="00A00DEA"/>
    <w:pPr>
      <w:pBdr>
        <w:left w:val="thinThickSmallGap" w:sz="36" w:space="4" w:color="317785"/>
      </w:pBdr>
      <w:contextualSpacing/>
      <w:outlineLvl w:val="9"/>
    </w:pPr>
    <w:rPr>
      <w:rFonts w:ascii="Franklin Gothic Book" w:hAnsi="Franklin Gothic Book"/>
      <w:color w:val="317785"/>
    </w:rPr>
  </w:style>
  <w:style w:type="paragraph" w:customStyle="1" w:styleId="boxed-orange-title">
    <w:name w:val="boxed-orange-title"/>
    <w:basedOn w:val="boxed-blue-title"/>
    <w:next w:val="boxed-orange"/>
    <w:qFormat/>
    <w:rsid w:val="00A00DEA"/>
    <w:pPr>
      <w:pBdr>
        <w:top w:val="dotted" w:sz="8" w:space="4" w:color="ED7D31" w:themeColor="accent2"/>
        <w:left w:val="dotted" w:sz="8" w:space="4" w:color="ED7D31" w:themeColor="accent2"/>
        <w:bottom w:val="dotted" w:sz="8" w:space="4" w:color="ED7D31" w:themeColor="accent2"/>
        <w:right w:val="dotted" w:sz="8" w:space="4" w:color="ED7D31" w:themeColor="accent2"/>
      </w:pBdr>
      <w:shd w:val="clear" w:color="auto" w:fill="FFFFFF" w:themeFill="background1"/>
    </w:pPr>
    <w:rPr>
      <w:color w:val="ED7D31" w:themeColor="accent2"/>
    </w:rPr>
  </w:style>
  <w:style w:type="paragraph" w:customStyle="1" w:styleId="boxed-orange">
    <w:name w:val="boxed-orange"/>
    <w:basedOn w:val="boxed-blue-text"/>
    <w:qFormat/>
    <w:rsid w:val="00A00DEA"/>
    <w:pPr>
      <w:pBdr>
        <w:top w:val="dotted" w:sz="8" w:space="4" w:color="ED7D31" w:themeColor="accent2"/>
        <w:left w:val="dotted" w:sz="8" w:space="4" w:color="ED7D31" w:themeColor="accent2"/>
        <w:bottom w:val="dotted" w:sz="8" w:space="4" w:color="ED7D31" w:themeColor="accent2"/>
        <w:right w:val="dotted" w:sz="8" w:space="4" w:color="ED7D31" w:themeColor="accent2"/>
      </w:pBdr>
      <w:shd w:val="clear" w:color="auto" w:fill="FFFFFF" w:themeFill="background1"/>
      <w:ind w:firstLine="173"/>
    </w:pPr>
    <w:rPr>
      <w:rFonts w:ascii="Franklin Gothic Medium Cond" w:hAnsi="Franklin Gothic Medium Cond"/>
      <w:color w:val="C45911" w:themeColor="accent2" w:themeShade="BF"/>
    </w:rPr>
  </w:style>
  <w:style w:type="paragraph" w:customStyle="1" w:styleId="noteslinedL5dark">
    <w:name w:val="notes lined L5 dark"/>
    <w:basedOn w:val="noteslinedL3"/>
    <w:next w:val="noteslined"/>
    <w:qFormat/>
    <w:rsid w:val="00A00DEA"/>
    <w:pPr>
      <w:pBdr>
        <w:left w:val="thinThickSmallGap" w:sz="36" w:space="4" w:color="317785"/>
      </w:pBdr>
      <w:spacing w:before="0"/>
      <w:outlineLvl w:val="4"/>
    </w:pPr>
    <w:rPr>
      <w:color w:val="317785"/>
    </w:rPr>
  </w:style>
  <w:style w:type="paragraph" w:customStyle="1" w:styleId="noteslinedL4dark">
    <w:name w:val="notes lined L4 dark"/>
    <w:basedOn w:val="noteslinedL4"/>
    <w:next w:val="noteslined"/>
    <w:qFormat/>
    <w:rsid w:val="00A00DEA"/>
    <w:pPr>
      <w:spacing w:before="0"/>
      <w:outlineLvl w:val="3"/>
    </w:pPr>
    <w:rPr>
      <w:color w:val="1F3864" w:themeColor="accent1" w:themeShade="80"/>
    </w:rPr>
  </w:style>
  <w:style w:type="paragraph" w:customStyle="1" w:styleId="article-bullet">
    <w:name w:val="article-bullet"/>
    <w:basedOn w:val="article-text"/>
    <w:qFormat/>
    <w:rsid w:val="00A00DEA"/>
    <w:pPr>
      <w:numPr>
        <w:numId w:val="26"/>
      </w:numPr>
      <w:spacing w:after="0"/>
    </w:pPr>
    <w:rPr>
      <w:lang w:val="en"/>
    </w:rPr>
  </w:style>
  <w:style w:type="paragraph" w:customStyle="1" w:styleId="h2pagebreak">
    <w:name w:val="h2 page break"/>
    <w:basedOn w:val="Heading2"/>
    <w:next w:val="Normal"/>
    <w:qFormat/>
    <w:rsid w:val="00A00DEA"/>
  </w:style>
  <w:style w:type="paragraph" w:customStyle="1" w:styleId="tablecell">
    <w:name w:val="table cell"/>
    <w:basedOn w:val="Normal"/>
    <w:qFormat/>
    <w:rsid w:val="00A00DEA"/>
    <w:pPr>
      <w:keepNext/>
      <w:keepLines/>
      <w:spacing w:before="120" w:after="120" w:line="276" w:lineRule="auto"/>
      <w:ind w:left="245" w:right="86" w:hanging="245"/>
      <w:contextualSpacing/>
    </w:pPr>
    <w:rPr>
      <w:sz w:val="18"/>
      <w:szCs w:val="18"/>
    </w:rPr>
  </w:style>
  <w:style w:type="paragraph" w:customStyle="1" w:styleId="cell-no-space">
    <w:name w:val="cell-no-space"/>
    <w:qFormat/>
    <w:rsid w:val="00A00DEA"/>
    <w:pPr>
      <w:spacing w:line="240" w:lineRule="auto"/>
    </w:pPr>
    <w:rPr>
      <w:rFonts w:asciiTheme="majorHAnsi" w:hAnsiTheme="majorHAnsi" w:cstheme="majorHAnsi"/>
      <w:sz w:val="16"/>
      <w:szCs w:val="16"/>
      <w:lang w:bidi="ar-SA"/>
    </w:rPr>
  </w:style>
  <w:style w:type="paragraph" w:customStyle="1" w:styleId="cell-margin">
    <w:name w:val="cell-margin"/>
    <w:basedOn w:val="Normal"/>
    <w:qFormat/>
    <w:rsid w:val="00A00DEA"/>
    <w:pPr>
      <w:ind w:left="14"/>
    </w:pPr>
    <w:rPr>
      <w:sz w:val="18"/>
    </w:rPr>
  </w:style>
  <w:style w:type="paragraph" w:customStyle="1" w:styleId="research-discuss">
    <w:name w:val="research-discuss"/>
    <w:basedOn w:val="Normal"/>
    <w:next w:val="research-answer"/>
    <w:qFormat/>
    <w:rsid w:val="00A00DEA"/>
    <w:pPr>
      <w:keepNext/>
      <w:numPr>
        <w:numId w:val="19"/>
      </w:numPr>
      <w:spacing w:before="120" w:line="160" w:lineRule="atLeast"/>
      <w:ind w:right="72"/>
    </w:pPr>
    <w:rPr>
      <w:rFonts w:asciiTheme="majorHAnsi" w:eastAsiaTheme="minorEastAsia" w:hAnsiTheme="majorHAnsi" w:cstheme="majorHAnsi"/>
      <w:b/>
      <w:bCs/>
      <w:color w:val="833C0B" w:themeColor="accent2" w:themeShade="80"/>
      <w:lang w:eastAsia="ja-JP"/>
    </w:rPr>
  </w:style>
  <w:style w:type="paragraph" w:customStyle="1" w:styleId="research-answer">
    <w:name w:val="research-answer"/>
    <w:next w:val="research-discuss"/>
    <w:qFormat/>
    <w:rsid w:val="00A00DEA"/>
    <w:pPr>
      <w:spacing w:after="60"/>
      <w:ind w:left="720"/>
      <w:contextualSpacing/>
    </w:pPr>
    <w:rPr>
      <w:rFonts w:asciiTheme="majorHAnsi" w:eastAsiaTheme="minorEastAsia" w:hAnsiTheme="majorHAnsi" w:cstheme="majorHAnsi"/>
      <w:noProof/>
      <w:color w:val="000000" w:themeColor="text1"/>
      <w:sz w:val="14"/>
      <w:szCs w:val="14"/>
      <w:lang w:eastAsia="ja-JP" w:bidi="ar-SA"/>
    </w:rPr>
  </w:style>
  <w:style w:type="paragraph" w:customStyle="1" w:styleId="research-discuss-church">
    <w:name w:val="research-discuss-church"/>
    <w:basedOn w:val="Normal"/>
    <w:next w:val="research-answer"/>
    <w:qFormat/>
    <w:rsid w:val="00A00DEA"/>
    <w:pPr>
      <w:numPr>
        <w:numId w:val="18"/>
      </w:numPr>
    </w:pPr>
    <w:rPr>
      <w:rFonts w:ascii="Agency FB" w:eastAsiaTheme="minorEastAsia" w:hAnsi="Agency FB" w:cstheme="majorHAnsi"/>
      <w:b/>
      <w:bCs/>
      <w:color w:val="7030A0"/>
      <w:lang w:eastAsia="ja-JP"/>
    </w:rPr>
  </w:style>
  <w:style w:type="paragraph" w:customStyle="1" w:styleId="article-question">
    <w:name w:val="article-question"/>
    <w:basedOn w:val="Normal"/>
    <w:next w:val="Normal"/>
    <w:qFormat/>
    <w:rsid w:val="00A00DEA"/>
    <w:pPr>
      <w:pBdr>
        <w:top w:val="dotted" w:sz="6" w:space="1" w:color="5B9BD5" w:themeColor="accent5"/>
        <w:left w:val="dotted" w:sz="6" w:space="4" w:color="5B9BD5" w:themeColor="accent5"/>
        <w:bottom w:val="dotted" w:sz="6" w:space="1" w:color="5B9BD5" w:themeColor="accent5"/>
        <w:right w:val="dotted" w:sz="6" w:space="4" w:color="5B9BD5" w:themeColor="accent5"/>
      </w:pBdr>
      <w:ind w:left="0" w:right="1152"/>
    </w:pPr>
    <w:rPr>
      <w:rFonts w:cstheme="minorHAnsi"/>
      <w:b/>
      <w:color w:val="262626" w:themeColor="text1" w:themeTint="D9"/>
      <w:sz w:val="14"/>
      <w:szCs w:val="14"/>
      <w:lang w:eastAsia="ja-JP"/>
      <w14:ligatures w14:val="standard"/>
    </w:rPr>
  </w:style>
  <w:style w:type="paragraph" w:customStyle="1" w:styleId="article-quote">
    <w:name w:val="article-quote"/>
    <w:basedOn w:val="Normal"/>
    <w:qFormat/>
    <w:rsid w:val="00A00DEA"/>
    <w:pPr>
      <w:pBdr>
        <w:left w:val="dotted" w:sz="6" w:space="4" w:color="5B9BD5" w:themeColor="accent5"/>
        <w:right w:val="dotted" w:sz="6" w:space="4" w:color="5B9BD5" w:themeColor="accent5"/>
      </w:pBdr>
      <w:ind w:left="1170" w:right="1530" w:hanging="86"/>
    </w:pPr>
    <w:rPr>
      <w:rFonts w:ascii="Times New Roman" w:hAnsi="Times New Roman" w:cs="Times New Roman"/>
      <w:i/>
      <w:iCs/>
      <w:color w:val="2E74B5" w:themeColor="accent5" w:themeShade="BF"/>
      <w:sz w:val="14"/>
      <w:szCs w:val="14"/>
      <w:lang w:eastAsia="ja-JP"/>
      <w14:ligatures w14:val="standard"/>
    </w:rPr>
  </w:style>
  <w:style w:type="paragraph" w:customStyle="1" w:styleId="article-subhead">
    <w:name w:val="article-subhead"/>
    <w:basedOn w:val="article-text"/>
    <w:next w:val="article-text"/>
    <w:qFormat/>
    <w:rsid w:val="00A00DEA"/>
    <w:rPr>
      <w:rFonts w:ascii="Franklin Gothic Demi Cond" w:hAnsi="Franklin Gothic Demi Cond" w:cstheme="majorHAnsi"/>
      <w:sz w:val="16"/>
      <w:szCs w:val="16"/>
    </w:rPr>
  </w:style>
  <w:style w:type="paragraph" w:customStyle="1" w:styleId="quote-scripture">
    <w:name w:val="quote-scripture"/>
    <w:next w:val="Normal"/>
    <w:qFormat/>
    <w:rsid w:val="00A00DEA"/>
    <w:pPr>
      <w:pBdr>
        <w:top w:val="single" w:sz="4" w:space="1" w:color="F4B083" w:themeColor="accent2" w:themeTint="99"/>
        <w:bottom w:val="single" w:sz="4" w:space="1" w:color="F4B083" w:themeColor="accent2" w:themeTint="99"/>
        <w:between w:val="single" w:sz="4" w:space="1" w:color="F4B083" w:themeColor="accent2" w:themeTint="99"/>
      </w:pBdr>
      <w:ind w:left="270" w:right="630" w:hanging="270"/>
    </w:pPr>
    <w:rPr>
      <w:rFonts w:ascii="Bodoni MT Condensed" w:hAnsi="Bodoni MT Condensed"/>
      <w:color w:val="A94D0F"/>
      <w:sz w:val="24"/>
      <w:szCs w:val="24"/>
      <w:lang w:bidi="ar-SA"/>
    </w:rPr>
  </w:style>
  <w:style w:type="paragraph" w:customStyle="1" w:styleId="cell-scripture">
    <w:name w:val="cell-scripture"/>
    <w:qFormat/>
    <w:rsid w:val="00A00DEA"/>
    <w:pPr>
      <w:spacing w:before="60" w:after="60" w:line="240" w:lineRule="auto"/>
    </w:pPr>
    <w:rPr>
      <w:rFonts w:ascii="Franklin Gothic Medium" w:hAnsi="Franklin Gothic Medium"/>
      <w:noProof/>
      <w:color w:val="ED7D31" w:themeColor="accent2"/>
      <w:sz w:val="14"/>
      <w:szCs w:val="12"/>
      <w:lang w:bidi="ar-SA"/>
    </w:rPr>
  </w:style>
  <w:style w:type="character" w:styleId="BookTitle">
    <w:name w:val="Book Title"/>
    <w:uiPriority w:val="33"/>
    <w:qFormat/>
    <w:rsid w:val="00A00DEA"/>
    <w:rPr>
      <w:rFonts w:asciiTheme="minorHAnsi" w:hAnsiTheme="minorHAnsi" w:cstheme="minorHAnsi"/>
      <w:b/>
      <w:bCs/>
      <w:i/>
      <w:iCs/>
    </w:rPr>
  </w:style>
  <w:style w:type="paragraph" w:customStyle="1" w:styleId="definitionlinedref">
    <w:name w:val="definition lined ref"/>
    <w:next w:val="definitionlined"/>
    <w:qFormat/>
    <w:rsid w:val="00A00DEA"/>
    <w:rPr>
      <w:rFonts w:asciiTheme="majorHAnsi" w:eastAsiaTheme="minorEastAsia" w:hAnsiTheme="majorHAnsi" w:cstheme="majorHAnsi"/>
      <w:noProof/>
      <w:color w:val="4472C4" w:themeColor="accent1"/>
      <w:sz w:val="14"/>
      <w:szCs w:val="12"/>
      <w:shd w:val="clear" w:color="auto" w:fill="FDFAF9"/>
      <w:lang w:bidi="ar-SA"/>
    </w:rPr>
  </w:style>
  <w:style w:type="paragraph" w:customStyle="1" w:styleId="quoteblock2">
    <w:name w:val="quote block 2"/>
    <w:qFormat/>
    <w:rsid w:val="00A00DEA"/>
    <w:pPr>
      <w:spacing w:before="120" w:after="120"/>
      <w:ind w:left="1080" w:right="2794"/>
      <w:jc w:val="center"/>
    </w:pPr>
    <w:rPr>
      <w:rFonts w:ascii="Agency FB" w:hAnsi="Agency FB" w:cstheme="minorHAnsi"/>
      <w:noProof/>
      <w:color w:val="808080" w:themeColor="background1" w:themeShade="80"/>
      <w:sz w:val="16"/>
      <w:szCs w:val="16"/>
      <w14:ligatures w14:val="standard"/>
    </w:rPr>
  </w:style>
  <w:style w:type="paragraph" w:customStyle="1" w:styleId="quoteblocksimple">
    <w:name w:val="quote block simple"/>
    <w:basedOn w:val="Normal"/>
    <w:next w:val="Normal"/>
    <w:qFormat/>
    <w:rsid w:val="00A00DEA"/>
    <w:pPr>
      <w:spacing w:before="120" w:after="120"/>
      <w:ind w:left="1440"/>
    </w:pPr>
  </w:style>
  <w:style w:type="paragraph" w:customStyle="1" w:styleId="article-text">
    <w:name w:val="article-text"/>
    <w:basedOn w:val="Normal"/>
    <w:qFormat/>
    <w:rsid w:val="00A00DEA"/>
    <w:pPr>
      <w:pBdr>
        <w:left w:val="dotted" w:sz="6" w:space="4" w:color="5B9BD5" w:themeColor="accent5"/>
        <w:right w:val="dotted" w:sz="6" w:space="4" w:color="5B9BD5" w:themeColor="accent5"/>
      </w:pBdr>
      <w:ind w:left="806" w:right="1152" w:hanging="86"/>
    </w:pPr>
    <w:rPr>
      <w:rFonts w:cstheme="minorHAnsi"/>
      <w:color w:val="262626" w:themeColor="text1" w:themeTint="D9"/>
      <w:sz w:val="14"/>
      <w:szCs w:val="14"/>
      <w:lang w:eastAsia="ja-JP"/>
      <w14:ligatures w14:val="standard"/>
    </w:rPr>
  </w:style>
  <w:style w:type="numbering" w:customStyle="1" w:styleId="list-discussion">
    <w:name w:val="list-discussion"/>
    <w:uiPriority w:val="99"/>
    <w:rsid w:val="00A00DEA"/>
    <w:pPr>
      <w:numPr>
        <w:numId w:val="20"/>
      </w:numPr>
    </w:pPr>
  </w:style>
  <w:style w:type="numbering" w:customStyle="1" w:styleId="list-argument">
    <w:name w:val="list-argument"/>
    <w:uiPriority w:val="99"/>
    <w:rsid w:val="00A00DEA"/>
    <w:pPr>
      <w:numPr>
        <w:numId w:val="21"/>
      </w:numPr>
    </w:pPr>
  </w:style>
  <w:style w:type="paragraph" w:customStyle="1" w:styleId="story">
    <w:name w:val="story"/>
    <w:next w:val="Normal"/>
    <w:qFormat/>
    <w:rsid w:val="00A00DEA"/>
    <w:pPr>
      <w:pBdr>
        <w:left w:val="single" w:sz="4" w:space="4" w:color="F4B083" w:themeColor="accent2" w:themeTint="99"/>
      </w:pBdr>
      <w:spacing w:after="0"/>
      <w:ind w:left="1080" w:right="1440" w:hanging="180"/>
    </w:pPr>
    <w:rPr>
      <w:color w:val="C45911" w:themeColor="accent2" w:themeShade="BF"/>
      <w:sz w:val="14"/>
      <w:szCs w:val="14"/>
      <w:lang w:bidi="ar-SA"/>
    </w:rPr>
  </w:style>
  <w:style w:type="numbering" w:customStyle="1" w:styleId="list-args-style">
    <w:name w:val="list-args-style"/>
    <w:uiPriority w:val="99"/>
    <w:rsid w:val="00A00DEA"/>
    <w:pPr>
      <w:numPr>
        <w:numId w:val="23"/>
      </w:numPr>
    </w:pPr>
  </w:style>
  <w:style w:type="paragraph" w:customStyle="1" w:styleId="arg-premise">
    <w:name w:val="arg-premise"/>
    <w:basedOn w:val="Normal"/>
    <w:rsid w:val="00A00DEA"/>
    <w:pPr>
      <w:numPr>
        <w:numId w:val="33"/>
      </w:numPr>
      <w:spacing w:before="20" w:after="20"/>
    </w:pPr>
    <w:rPr>
      <w:rFonts w:ascii="Franklin Gothic Book" w:hAnsi="Franklin Gothic Book"/>
      <w:color w:val="538135" w:themeColor="accent6" w:themeShade="BF"/>
      <w:sz w:val="14"/>
      <w:szCs w:val="14"/>
      <w:lang w:eastAsia="ja-JP"/>
    </w:rPr>
  </w:style>
  <w:style w:type="paragraph" w:customStyle="1" w:styleId="arg-deduction">
    <w:name w:val="arg-deduction"/>
    <w:next w:val="arg-premise"/>
    <w:qFormat/>
    <w:rsid w:val="00A00DEA"/>
    <w:pPr>
      <w:pBdr>
        <w:top w:val="dotted" w:sz="4" w:space="1" w:color="BFBFBF" w:themeColor="background1" w:themeShade="BF"/>
      </w:pBdr>
      <w:spacing w:before="60" w:after="120"/>
      <w:ind w:left="994" w:right="1440"/>
      <w:contextualSpacing/>
    </w:pPr>
    <w:rPr>
      <w:rFonts w:ascii="Franklin Gothic Medium" w:hAnsi="Franklin Gothic Medium"/>
      <w:b/>
      <w:bCs/>
      <w:color w:val="C45911" w:themeColor="accent2" w:themeShade="BF"/>
      <w:sz w:val="16"/>
      <w:szCs w:val="16"/>
      <w:lang w:bidi="ar-SA"/>
    </w:rPr>
  </w:style>
  <w:style w:type="paragraph" w:customStyle="1" w:styleId="arg-deduction-bad">
    <w:name w:val="arg-deduction-bad"/>
    <w:basedOn w:val="arg-deduction"/>
    <w:qFormat/>
    <w:rsid w:val="00A00DEA"/>
    <w:rPr>
      <w:color w:val="A6A6A6" w:themeColor="background1" w:themeShade="A6"/>
    </w:rPr>
  </w:style>
  <w:style w:type="paragraph" w:customStyle="1" w:styleId="arg-auth">
    <w:name w:val="arg-auth"/>
    <w:next w:val="arg-reason"/>
    <w:qFormat/>
    <w:rsid w:val="00A00DEA"/>
    <w:pPr>
      <w:pBdr>
        <w:left w:val="single" w:sz="48" w:space="4" w:color="FBE4D5" w:themeColor="accent2" w:themeTint="33"/>
      </w:pBdr>
      <w:spacing w:before="120" w:after="40"/>
      <w:ind w:left="907" w:right="1440" w:hanging="187"/>
      <w:contextualSpacing/>
    </w:pPr>
    <w:rPr>
      <w:rFonts w:ascii="Arial Nova" w:hAnsi="Arial Nova"/>
      <w:color w:val="A94D0F"/>
      <w:sz w:val="12"/>
      <w:szCs w:val="12"/>
      <w:lang w:bidi="ar-SA"/>
    </w:rPr>
  </w:style>
  <w:style w:type="paragraph" w:customStyle="1" w:styleId="arg-auth-bad">
    <w:name w:val="arg-auth-bad"/>
    <w:basedOn w:val="arg-auth"/>
    <w:qFormat/>
    <w:rsid w:val="00A00DEA"/>
    <w:pPr>
      <w:pBdr>
        <w:left w:val="single" w:sz="48" w:space="4" w:color="F2F2F2" w:themeColor="background1" w:themeShade="F2"/>
      </w:pBdr>
    </w:pPr>
    <w:rPr>
      <w:color w:val="808080" w:themeColor="background1" w:themeShade="80"/>
    </w:rPr>
  </w:style>
  <w:style w:type="paragraph" w:customStyle="1" w:styleId="arg-premise-bad">
    <w:name w:val="arg-premise-bad"/>
    <w:qFormat/>
    <w:rsid w:val="00A00DEA"/>
    <w:pPr>
      <w:numPr>
        <w:numId w:val="27"/>
      </w:numPr>
      <w:spacing w:before="40" w:after="0"/>
    </w:pPr>
    <w:rPr>
      <w:rFonts w:ascii="Franklin Gothic Book" w:hAnsi="Franklin Gothic Book"/>
      <w:color w:val="808080" w:themeColor="background1" w:themeShade="80"/>
      <w:sz w:val="14"/>
      <w:szCs w:val="14"/>
      <w:lang w:bidi="ar-SA"/>
    </w:rPr>
  </w:style>
  <w:style w:type="paragraph" w:customStyle="1" w:styleId="arg-premise-tacit">
    <w:name w:val="arg-premise-tacit"/>
    <w:qFormat/>
    <w:rsid w:val="00A00DEA"/>
    <w:pPr>
      <w:numPr>
        <w:numId w:val="34"/>
      </w:numPr>
    </w:pPr>
    <w:rPr>
      <w:rFonts w:ascii="Franklin Gothic Book" w:hAnsi="Franklin Gothic Book"/>
      <w:color w:val="BFBFBF" w:themeColor="background1" w:themeShade="BF"/>
      <w:sz w:val="14"/>
      <w:szCs w:val="14"/>
      <w:lang w:eastAsia="ja-JP" w:bidi="ar-SA"/>
    </w:rPr>
  </w:style>
  <w:style w:type="paragraph" w:customStyle="1" w:styleId="arg-reason">
    <w:name w:val="arg-reason"/>
    <w:basedOn w:val="a-exegesis"/>
    <w:qFormat/>
    <w:rsid w:val="00A00DEA"/>
    <w:pPr>
      <w:contextualSpacing w:val="0"/>
    </w:pPr>
    <w:rPr>
      <w:color w:val="2F5496" w:themeColor="accent1" w:themeShade="BF"/>
      <w:lang w:bidi="he-IL"/>
      <w14:textFill>
        <w14:solidFill>
          <w14:schemeClr w14:val="accent1">
            <w14:lumMod w14:val="75000"/>
            <w14:lumMod w14:val="75000"/>
          </w14:schemeClr>
        </w14:solidFill>
      </w14:textFill>
    </w:rPr>
  </w:style>
  <w:style w:type="paragraph" w:customStyle="1" w:styleId="arg-reason-bad">
    <w:name w:val="arg-reason-bad"/>
    <w:basedOn w:val="arg-reason"/>
    <w:qFormat/>
    <w:rsid w:val="00A00DEA"/>
    <w:rPr>
      <w:color w:val="BFBFBF" w:themeColor="background1" w:themeShade="BF"/>
      <w14:textFill>
        <w14:solidFill>
          <w14:schemeClr w14:val="bg1">
            <w14:lumMod w14:val="75000"/>
            <w14:lumMod w14:val="75000"/>
          </w14:schemeClr>
        </w14:solidFill>
      </w14:textFill>
    </w:rPr>
  </w:style>
  <w:style w:type="paragraph" w:customStyle="1" w:styleId="article-summary">
    <w:name w:val="article-summary"/>
    <w:qFormat/>
    <w:rsid w:val="00A00DEA"/>
    <w:pPr>
      <w:pBdr>
        <w:top w:val="dotted" w:sz="6" w:space="1" w:color="5B9BD5" w:themeColor="accent5"/>
        <w:left w:val="dotted" w:sz="6" w:space="4" w:color="5B9BD5" w:themeColor="accent5"/>
        <w:bottom w:val="dotted" w:sz="6" w:space="1" w:color="5B9BD5" w:themeColor="accent5"/>
        <w:right w:val="dotted" w:sz="6" w:space="4" w:color="5B9BD5" w:themeColor="accent5"/>
      </w:pBdr>
      <w:spacing w:before="60" w:after="60"/>
      <w:ind w:left="806" w:right="1152" w:hanging="86"/>
    </w:pPr>
    <w:rPr>
      <w:rFonts w:cstheme="minorHAnsi"/>
      <w:color w:val="BF8F00" w:themeColor="accent4" w:themeShade="BF"/>
      <w:sz w:val="14"/>
      <w:szCs w:val="14"/>
      <w:lang w:eastAsia="ja-JP" w:bidi="ar-SA"/>
      <w14:ligatures w14:val="standard"/>
    </w:rPr>
  </w:style>
  <w:style w:type="paragraph" w:customStyle="1" w:styleId="arg-NIV">
    <w:name w:val="arg-NIV"/>
    <w:basedOn w:val="arg-auth"/>
    <w:next w:val="a-exegesis"/>
    <w:qFormat/>
    <w:rsid w:val="00A00DEA"/>
    <w:pPr>
      <w:pBdr>
        <w:left w:val="thinThickThinSmallGap" w:sz="24" w:space="4" w:color="F8B3AC"/>
      </w:pBdr>
      <w:spacing w:after="0"/>
    </w:pPr>
    <w:rPr>
      <w:rFonts w:ascii="Franklin Gothic Book" w:hAnsi="Franklin Gothic Book"/>
      <w:color w:val="AA1220"/>
    </w:rPr>
  </w:style>
  <w:style w:type="paragraph" w:customStyle="1" w:styleId="a-question">
    <w:name w:val="a-question"/>
    <w:basedOn w:val="Normal"/>
    <w:next w:val="Normal"/>
    <w:qFormat/>
    <w:rsid w:val="00A00DEA"/>
    <w:pPr>
      <w:pBdr>
        <w:top w:val="dotted" w:sz="6" w:space="1" w:color="5B9BD5" w:themeColor="accent5"/>
        <w:left w:val="dotted" w:sz="6" w:space="4" w:color="5B9BD5" w:themeColor="accent5"/>
        <w:bottom w:val="dotted" w:sz="6" w:space="1" w:color="5B9BD5" w:themeColor="accent5"/>
        <w:right w:val="dotted" w:sz="6" w:space="4" w:color="5B9BD5" w:themeColor="accent5"/>
      </w:pBdr>
      <w:ind w:left="0"/>
    </w:pPr>
    <w:rPr>
      <w:rFonts w:cstheme="minorHAnsi"/>
      <w:bCs/>
      <w:color w:val="7030A0"/>
      <w:sz w:val="12"/>
      <w:szCs w:val="12"/>
      <w:lang w:eastAsia="ja-JP"/>
      <w14:ligatures w14:val="standard"/>
    </w:rPr>
  </w:style>
  <w:style w:type="paragraph" w:customStyle="1" w:styleId="a-text">
    <w:name w:val="a-text"/>
    <w:basedOn w:val="Normal"/>
    <w:qFormat/>
    <w:rsid w:val="00A00DEA"/>
    <w:pPr>
      <w:pBdr>
        <w:top w:val="dotted" w:sz="6" w:space="1" w:color="5B9BD5" w:themeColor="accent5"/>
        <w:left w:val="dotted" w:sz="6" w:space="4" w:color="5B9BD5" w:themeColor="accent5"/>
        <w:bottom w:val="dotted" w:sz="6" w:space="1" w:color="5B9BD5" w:themeColor="accent5"/>
        <w:right w:val="dotted" w:sz="6" w:space="4" w:color="5B9BD5" w:themeColor="accent5"/>
      </w:pBdr>
      <w:spacing w:before="0"/>
      <w:ind w:left="806" w:right="1152" w:hanging="86"/>
    </w:pPr>
    <w:rPr>
      <w:rFonts w:cstheme="minorHAnsi"/>
      <w:color w:val="262626" w:themeColor="text1" w:themeTint="D9"/>
      <w:sz w:val="14"/>
      <w:szCs w:val="14"/>
      <w:lang w:eastAsia="ja-JP"/>
      <w14:ligatures w14:val="standard"/>
    </w:rPr>
  </w:style>
  <w:style w:type="paragraph" w:customStyle="1" w:styleId="a-comment">
    <w:name w:val="a-comment"/>
    <w:next w:val="article-text"/>
    <w:qFormat/>
    <w:rsid w:val="00A00DEA"/>
    <w:pPr>
      <w:pBdr>
        <w:left w:val="dotted" w:sz="6" w:space="4" w:color="auto"/>
      </w:pBdr>
      <w:spacing w:before="40" w:after="40"/>
      <w:ind w:left="990" w:right="2880" w:hanging="87"/>
    </w:pPr>
    <w:rPr>
      <w:rFonts w:cstheme="minorHAnsi"/>
      <w:i/>
      <w:iCs/>
      <w:color w:val="7030A0"/>
      <w:sz w:val="12"/>
      <w:szCs w:val="12"/>
      <w:lang w:eastAsia="ja-JP" w:bidi="ar-SA"/>
      <w14:ligatures w14:val="standard"/>
    </w:rPr>
  </w:style>
  <w:style w:type="paragraph" w:customStyle="1" w:styleId="arg-NIV-big">
    <w:name w:val="arg-NIV-big"/>
    <w:basedOn w:val="arg-NIV"/>
    <w:qFormat/>
    <w:rsid w:val="00A00DEA"/>
    <w:pPr>
      <w:ind w:left="180"/>
      <w:contextualSpacing w:val="0"/>
    </w:pPr>
    <w:rPr>
      <w:sz w:val="16"/>
      <w:szCs w:val="16"/>
    </w:rPr>
  </w:style>
  <w:style w:type="paragraph" w:customStyle="1" w:styleId="a-exegesis">
    <w:name w:val="a-exegesis"/>
    <w:qFormat/>
    <w:rsid w:val="00A00DEA"/>
    <w:pPr>
      <w:numPr>
        <w:numId w:val="30"/>
      </w:numPr>
      <w:spacing w:before="40" w:after="0"/>
      <w:ind w:right="1440"/>
      <w:contextualSpacing/>
    </w:pPr>
    <w:rPr>
      <w:rFonts w:ascii="Franklin Gothic Book" w:hAnsi="Franklin Gothic Book"/>
      <w:color w:val="EB701D"/>
      <w:sz w:val="12"/>
      <w:szCs w:val="12"/>
      <w:lang w:bidi="ar-SA"/>
      <w14:textFill>
        <w14:solidFill>
          <w14:srgbClr w14:val="EB701D">
            <w14:lumMod w14:val="75000"/>
          </w14:srgbClr>
        </w14:solidFill>
      </w14:textFill>
    </w:rPr>
  </w:style>
  <w:style w:type="paragraph" w:customStyle="1" w:styleId="a-xref">
    <w:name w:val="a-xref"/>
    <w:qFormat/>
    <w:rsid w:val="00A00DEA"/>
    <w:pPr>
      <w:pBdr>
        <w:top w:val="dotted" w:sz="6" w:space="1" w:color="C45911" w:themeColor="accent2" w:themeShade="BF"/>
        <w:left w:val="dotted" w:sz="6" w:space="4" w:color="C45911" w:themeColor="accent2" w:themeShade="BF"/>
        <w:bottom w:val="dotted" w:sz="6" w:space="1" w:color="C45911" w:themeColor="accent2" w:themeShade="BF"/>
        <w:right w:val="dotted" w:sz="6" w:space="4" w:color="C45911" w:themeColor="accent2" w:themeShade="BF"/>
        <w:between w:val="dotted" w:sz="6" w:space="1" w:color="C45911" w:themeColor="accent2" w:themeShade="BF"/>
        <w:bar w:val="dotted" w:sz="6" w:color="C45911" w:themeColor="accent2" w:themeShade="BF"/>
      </w:pBdr>
      <w:spacing w:before="40" w:after="0"/>
      <w:ind w:left="1440" w:right="1440"/>
      <w:contextualSpacing/>
      <w:jc w:val="right"/>
    </w:pPr>
    <w:rPr>
      <w:rFonts w:ascii="Franklin Gothic Book" w:hAnsi="Franklin Gothic Book" w:cstheme="majorHAnsi"/>
      <w:i/>
      <w:iCs/>
      <w:color w:val="C45911" w:themeColor="accent2" w:themeShade="BF"/>
      <w:sz w:val="12"/>
      <w:szCs w:val="12"/>
      <w:lang w:eastAsia="ja-JP" w:bidi="ar-SA"/>
      <w14:ligatures w14:val="standard"/>
    </w:rPr>
  </w:style>
  <w:style w:type="paragraph" w:customStyle="1" w:styleId="a-quote">
    <w:name w:val="a-quote"/>
    <w:basedOn w:val="Normal"/>
    <w:qFormat/>
    <w:rsid w:val="00A00DEA"/>
    <w:pPr>
      <w:pBdr>
        <w:left w:val="dotted" w:sz="6" w:space="4" w:color="5B9BD5" w:themeColor="accent5"/>
        <w:right w:val="dotted" w:sz="6" w:space="4" w:color="5B9BD5" w:themeColor="accent5"/>
      </w:pBdr>
      <w:ind w:left="1170" w:right="1530" w:hanging="86"/>
    </w:pPr>
    <w:rPr>
      <w:rFonts w:ascii="Times New Roman" w:hAnsi="Times New Roman" w:cs="Times New Roman"/>
      <w:i/>
      <w:iCs/>
      <w:color w:val="2E74B5" w:themeColor="accent5" w:themeShade="BF"/>
      <w:sz w:val="14"/>
      <w:szCs w:val="14"/>
      <w:lang w:eastAsia="ja-JP"/>
      <w14:ligatures w14:val="standard"/>
    </w:rPr>
  </w:style>
  <w:style w:type="paragraph" w:customStyle="1" w:styleId="list-q-big">
    <w:name w:val="list-q-big"/>
    <w:basedOn w:val="Normal"/>
    <w:qFormat/>
    <w:rsid w:val="00A00DEA"/>
    <w:pPr>
      <w:numPr>
        <w:numId w:val="32"/>
      </w:numPr>
      <w:pBdr>
        <w:top w:val="single" w:sz="12" w:space="6" w:color="F7CAAC" w:themeColor="accent2" w:themeTint="66"/>
        <w:left w:val="single" w:sz="12" w:space="4" w:color="F7CAAC" w:themeColor="accent2" w:themeTint="66"/>
        <w:bottom w:val="single" w:sz="12" w:space="6" w:color="F7CAAC" w:themeColor="accent2" w:themeTint="66"/>
        <w:right w:val="single" w:sz="12" w:space="4" w:color="F7CAAC" w:themeColor="accent2" w:themeTint="66"/>
      </w:pBdr>
      <w:spacing w:before="120" w:after="40"/>
    </w:pPr>
    <w:rPr>
      <w:sz w:val="20"/>
      <w:szCs w:val="20"/>
      <w:lang w:bidi="he-IL"/>
    </w:rPr>
  </w:style>
  <w:style w:type="paragraph" w:customStyle="1" w:styleId="list-q">
    <w:name w:val="list-q"/>
    <w:qFormat/>
    <w:rsid w:val="00A00DEA"/>
    <w:pPr>
      <w:numPr>
        <w:numId w:val="24"/>
      </w:numPr>
      <w:spacing w:before="40" w:after="40"/>
      <w:ind w:right="2160"/>
    </w:pPr>
    <w:rPr>
      <w:rFonts w:ascii="Franklin Gothic Book" w:hAnsi="Franklin Gothic Book"/>
      <w:noProof/>
      <w:color w:val="000000" w:themeColor="text1"/>
      <w:sz w:val="12"/>
      <w:szCs w:val="12"/>
    </w:rPr>
  </w:style>
  <w:style w:type="paragraph" w:customStyle="1" w:styleId="article-head-bad">
    <w:name w:val="article-head-bad"/>
    <w:basedOn w:val="article-head"/>
    <w:qFormat/>
    <w:rsid w:val="00A00DEA"/>
    <w:rPr>
      <w:color w:val="A5A5A5" w:themeColor="accent3"/>
      <w14:textFill>
        <w14:solidFill>
          <w14:schemeClr w14:val="accent3">
            <w14:lumMod w14:val="75000"/>
            <w14:lumMod w14:val="75000"/>
            <w14:lumMod w14:val="60000"/>
            <w14:lumOff w14:val="40000"/>
            <w14:lumMod w14:val="75000"/>
          </w14:schemeClr>
        </w14:solidFill>
      </w14:textFill>
    </w:rPr>
  </w:style>
  <w:style w:type="paragraph" w:customStyle="1" w:styleId="a-question-me">
    <w:name w:val="a-question-me"/>
    <w:basedOn w:val="Normal"/>
    <w:next w:val="Normal"/>
    <w:qFormat/>
    <w:rsid w:val="00A00DEA"/>
    <w:pPr>
      <w:numPr>
        <w:numId w:val="28"/>
      </w:numPr>
      <w:pBdr>
        <w:top w:val="dotted" w:sz="6" w:space="1" w:color="5B9BD5" w:themeColor="accent5"/>
        <w:left w:val="dotted" w:sz="6" w:space="4" w:color="5B9BD5" w:themeColor="accent5"/>
        <w:bottom w:val="dotted" w:sz="6" w:space="1" w:color="5B9BD5" w:themeColor="accent5"/>
        <w:right w:val="dotted" w:sz="6" w:space="4" w:color="5B9BD5" w:themeColor="accent5"/>
      </w:pBdr>
      <w:ind w:right="2160"/>
    </w:pPr>
    <w:rPr>
      <w:rFonts w:cstheme="minorHAnsi"/>
      <w:bCs/>
      <w:color w:val="7030A0"/>
      <w:sz w:val="12"/>
      <w:szCs w:val="12"/>
      <w:lang w:eastAsia="ja-JP"/>
      <w14:ligatures w14:val="standard"/>
    </w:rPr>
  </w:style>
  <w:style w:type="paragraph" w:customStyle="1" w:styleId="quote-big">
    <w:name w:val="quote-big"/>
    <w:next w:val="Normal"/>
    <w:qFormat/>
    <w:rsid w:val="00A00DEA"/>
    <w:pPr>
      <w:pBdr>
        <w:top w:val="single" w:sz="4" w:space="1" w:color="F4B083" w:themeColor="accent2" w:themeTint="99"/>
        <w:bottom w:val="single" w:sz="4" w:space="1" w:color="F4B083" w:themeColor="accent2" w:themeTint="99"/>
        <w:between w:val="single" w:sz="4" w:space="1" w:color="F4B083" w:themeColor="accent2" w:themeTint="99"/>
      </w:pBdr>
      <w:ind w:left="270" w:right="630" w:hanging="270"/>
    </w:pPr>
    <w:rPr>
      <w:rFonts w:ascii="Bodoni MT Condensed" w:hAnsi="Bodoni MT Condensed"/>
      <w:color w:val="A94D0F"/>
      <w:sz w:val="24"/>
      <w:szCs w:val="24"/>
      <w:lang w:bidi="ar-SA"/>
    </w:rPr>
  </w:style>
  <w:style w:type="table" w:styleId="PlainTable5">
    <w:name w:val="Plain Table 5"/>
    <w:basedOn w:val="TableNormal"/>
    <w:uiPriority w:val="45"/>
    <w:rsid w:val="00F616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6165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ref">
    <w:name w:val="a-ref"/>
    <w:basedOn w:val="Normal"/>
    <w:qFormat/>
    <w:rsid w:val="00A00DEA"/>
    <w:pPr>
      <w:pBdr>
        <w:left w:val="dotted" w:sz="6" w:space="4" w:color="5B9BD5" w:themeColor="accent5"/>
        <w:right w:val="dotted" w:sz="6" w:space="4" w:color="5B9BD5" w:themeColor="accent5"/>
      </w:pBdr>
      <w:spacing w:before="0" w:after="0"/>
      <w:ind w:left="720" w:right="1152" w:firstLine="4"/>
    </w:pPr>
    <w:rPr>
      <w:rFonts w:asciiTheme="majorHAnsi" w:hAnsiTheme="majorHAnsi" w:cstheme="majorHAnsi"/>
      <w:color w:val="5B9BD5" w:themeColor="accent5"/>
      <w:sz w:val="13"/>
      <w:szCs w:val="13"/>
      <w:lang w:eastAsia="ja-JP"/>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comple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complex.dotx</Template>
  <TotalTime>507</TotalTime>
  <Pages>7</Pages>
  <Words>2126</Words>
  <Characters>12122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Hoff</dc:creator>
  <cp:keywords/>
  <dc:description/>
  <cp:lastModifiedBy>Doug Hoff</cp:lastModifiedBy>
  <cp:revision>86</cp:revision>
  <dcterms:created xsi:type="dcterms:W3CDTF">2019-03-20T19:31:00Z</dcterms:created>
  <dcterms:modified xsi:type="dcterms:W3CDTF">2019-04-29T20:14:00Z</dcterms:modified>
</cp:coreProperties>
</file>