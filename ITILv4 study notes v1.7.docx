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483018">
      <w:r>
        <w:t xml:space="preserve">Continual </w:t>
      </w:r>
      <w:r w:rsidRPr="00483018">
        <w:t>improvement</w:t>
      </w:r>
      <w:r>
        <w:t xml:space="preserve">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958"/>
        <w:gridCol w:w="426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483018">
            <w:r>
              <w:t>What is the vision?</w:t>
            </w:r>
          </w:p>
        </w:tc>
        <w:tc>
          <w:tcPr>
            <w:tcW w:w="0" w:type="auto"/>
          </w:tcPr>
          <w:p w14:paraId="3FBEAA06"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483018">
            <w:r>
              <w:t>Where are we now?</w:t>
            </w:r>
          </w:p>
        </w:tc>
        <w:tc>
          <w:tcPr>
            <w:tcW w:w="0" w:type="auto"/>
          </w:tcPr>
          <w:p w14:paraId="2570A663"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483018">
            <w:r>
              <w:t>Where do we want to be?</w:t>
            </w:r>
          </w:p>
        </w:tc>
        <w:tc>
          <w:tcPr>
            <w:tcW w:w="0" w:type="auto"/>
          </w:tcPr>
          <w:p w14:paraId="2091D972"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483018">
            <w:r>
              <w:t>How do we get there?</w:t>
            </w:r>
          </w:p>
        </w:tc>
        <w:tc>
          <w:tcPr>
            <w:tcW w:w="0" w:type="auto"/>
          </w:tcPr>
          <w:p w14:paraId="64EBBCF4"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483018">
            <w:proofErr w:type="gramStart"/>
            <w:r>
              <w:t>Take action</w:t>
            </w:r>
            <w:proofErr w:type="gramEnd"/>
            <w:r>
              <w:t>.</w:t>
            </w:r>
          </w:p>
        </w:tc>
        <w:tc>
          <w:tcPr>
            <w:tcW w:w="0" w:type="auto"/>
          </w:tcPr>
          <w:p w14:paraId="605DF9B7"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483018">
            <w:r>
              <w:t>Did we get there?</w:t>
            </w:r>
          </w:p>
        </w:tc>
        <w:tc>
          <w:tcPr>
            <w:tcW w:w="0" w:type="auto"/>
          </w:tcPr>
          <w:p w14:paraId="10A9C18A" w14:textId="77777777" w:rsidR="003C4916" w:rsidRDefault="003C4916" w:rsidP="00483018">
            <w:pPr>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483018">
            <w:r>
              <w:t>How do we keep the momentum going?</w:t>
            </w:r>
          </w:p>
        </w:tc>
        <w:tc>
          <w:tcPr>
            <w:tcW w:w="0" w:type="auto"/>
          </w:tcPr>
          <w:p w14:paraId="5786C0B9" w14:textId="77777777" w:rsidR="003C4916" w:rsidRDefault="003C4916" w:rsidP="00483018">
            <w:pPr>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61C18B19" w:rsidR="00B4585E" w:rsidRDefault="00B4585E" w:rsidP="00A00DEA">
      <w:pPr>
        <w:pStyle w:val="Heading3"/>
      </w:pPr>
      <w:r w:rsidRPr="00B8695D">
        <w:t xml:space="preserve">b) Change </w:t>
      </w:r>
      <w:r w:rsidR="00E960EB">
        <w:t>enablement</w:t>
      </w:r>
      <w:r w:rsidRPr="00B8695D">
        <w:t xml:space="preserve"> (5.2.4) </w:t>
      </w:r>
    </w:p>
    <w:p w14:paraId="0DF8F664" w14:textId="77777777" w:rsidR="00352980" w:rsidRDefault="003C4916" w:rsidP="00483018">
      <w:r w:rsidRPr="003C4916">
        <w:t xml:space="preserve">The </w:t>
      </w:r>
      <w:r w:rsidRPr="001C3B95">
        <w:rPr>
          <w:b/>
          <w:bCs/>
        </w:rPr>
        <w:t>purpose of the change control</w:t>
      </w:r>
      <w:r w:rsidRPr="003C4916">
        <w:t xml:space="preserve"> practice is to </w:t>
      </w:r>
      <w:r w:rsidRPr="00CF4656">
        <w:rPr>
          <w:b/>
          <w:bCs/>
        </w:rPr>
        <w:t>maximize</w:t>
      </w:r>
      <w:r w:rsidRPr="003C4916">
        <w:t xml:space="preserve"> the number of </w:t>
      </w:r>
      <w:r w:rsidRPr="00CF4656">
        <w:rPr>
          <w:b/>
          <w:bCs/>
        </w:rPr>
        <w:t>successful IT changes</w:t>
      </w:r>
      <w:r w:rsidRPr="003C4916">
        <w:t xml:space="preserve"> by ensuring that risks </w:t>
      </w:r>
    </w:p>
    <w:p w14:paraId="25AF788A" w14:textId="77777777" w:rsidR="00352980" w:rsidRDefault="003C4916" w:rsidP="00483018">
      <w:pPr>
        <w:pStyle w:val="ListParagraph"/>
        <w:numPr>
          <w:ilvl w:val="0"/>
          <w:numId w:val="35"/>
        </w:numPr>
      </w:pPr>
      <w:r w:rsidRPr="003C4916">
        <w:t xml:space="preserve">have been properly assessed, </w:t>
      </w:r>
    </w:p>
    <w:p w14:paraId="18BC3CAB" w14:textId="77777777" w:rsidR="00352980" w:rsidRDefault="003C4916" w:rsidP="00483018">
      <w:pPr>
        <w:pStyle w:val="ListParagraph"/>
        <w:numPr>
          <w:ilvl w:val="0"/>
          <w:numId w:val="35"/>
        </w:numPr>
      </w:pPr>
      <w:r w:rsidRPr="003C4916">
        <w:t xml:space="preserve">authorizing changes to proceed, and </w:t>
      </w:r>
    </w:p>
    <w:p w14:paraId="6CE5CFF2" w14:textId="57B01255" w:rsidR="003C4916" w:rsidRPr="003C4916" w:rsidRDefault="003C4916" w:rsidP="00483018">
      <w:pPr>
        <w:pStyle w:val="ListParagraph"/>
        <w:numPr>
          <w:ilvl w:val="0"/>
          <w:numId w:val="35"/>
        </w:numPr>
      </w:pPr>
      <w:r w:rsidRPr="003C4916">
        <w:t xml:space="preserve">managing a change schedule. </w:t>
      </w:r>
    </w:p>
    <w:p w14:paraId="476770D3" w14:textId="5A42FED4" w:rsidR="003C4916" w:rsidRDefault="003C4916" w:rsidP="00483018">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483018">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483018">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483018">
      <w:r>
        <w:t xml:space="preserve">The person or group who authorizes a change is known as a </w:t>
      </w:r>
      <w:r w:rsidRPr="00CF4656">
        <w:rPr>
          <w:b/>
          <w:bCs/>
        </w:rPr>
        <w:t>change authority</w:t>
      </w:r>
      <w:r>
        <w:t>. It is essential that the correct change authority is assigned to each type of change to ensure 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483018">
      <w:r>
        <w:t xml:space="preserve">The </w:t>
      </w:r>
      <w:r w:rsidRPr="00CF4656">
        <w:rPr>
          <w:b/>
          <w:bCs/>
        </w:rPr>
        <w:t>change schedule</w:t>
      </w:r>
      <w:r>
        <w:t xml:space="preserve"> is used to help plan changes, assist in communication, avoid </w:t>
      </w:r>
      <w:proofErr w:type="gramStart"/>
      <w:r>
        <w:t>conflicts</w:t>
      </w:r>
      <w:proofErr w:type="gramEnd"/>
      <w:r>
        <w:t xml:space="preserve"> and assign resources. It can also be used after changes have been deployed to provide information needed for incident management, problem management and improvement planning.</w:t>
      </w:r>
    </w:p>
    <w:p w14:paraId="5FBFC314" w14:textId="77777777" w:rsidR="00117BAC" w:rsidRDefault="00117BAC" w:rsidP="00483018">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483018">
      <w:r w:rsidRPr="003C4916">
        <w:t>The change control practice maximizes successful IT changes by</w:t>
      </w:r>
    </w:p>
    <w:p w14:paraId="0F4C5A7D" w14:textId="77777777" w:rsidR="003C4916" w:rsidRDefault="003C4916" w:rsidP="00483018">
      <w:pPr>
        <w:pStyle w:val="ListParagraph"/>
        <w:numPr>
          <w:ilvl w:val="0"/>
          <w:numId w:val="21"/>
        </w:numPr>
      </w:pPr>
      <w:r>
        <w:t>confirming measurements of risk</w:t>
      </w:r>
    </w:p>
    <w:p w14:paraId="7F38180A" w14:textId="77777777" w:rsidR="003C4916" w:rsidRDefault="003C4916" w:rsidP="00483018">
      <w:pPr>
        <w:pStyle w:val="ListParagraph"/>
        <w:numPr>
          <w:ilvl w:val="0"/>
          <w:numId w:val="21"/>
        </w:numPr>
      </w:pPr>
      <w:r>
        <w:t>consenting changes to proceed (towards approval)</w:t>
      </w:r>
    </w:p>
    <w:p w14:paraId="25FF4566" w14:textId="77777777" w:rsidR="003C4916" w:rsidRPr="00A35C4D" w:rsidRDefault="003C4916" w:rsidP="00483018">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483018">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483018">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w:t>
      </w:r>
      <w:proofErr w:type="gramStart"/>
      <w:r>
        <w:t>documented</w:t>
      </w:r>
      <w:proofErr w:type="gramEnd"/>
      <w:r>
        <w:t xml:space="preserve"> and communicated to ensure that expectations are </w:t>
      </w:r>
      <w:r>
        <w:lastRenderedPageBreak/>
        <w:t>realistic. Incidents are prioritized, based on agreed classification, to ensure that incidents with the highest business impact are resolved first.</w:t>
      </w:r>
    </w:p>
    <w:p w14:paraId="4B83FF4B" w14:textId="37E5A12F" w:rsidR="001C3B95" w:rsidRDefault="001C3B95" w:rsidP="00483018">
      <w:r>
        <w:t xml:space="preserve">Organizations should design their incident management practice to </w:t>
      </w:r>
      <w:r w:rsidRPr="00CF4656">
        <w:rPr>
          <w:b/>
          <w:bCs/>
        </w:rPr>
        <w:t>provide appropriate management and resource allocation to different types of incident</w:t>
      </w:r>
      <w:r w:rsidR="00CF4656" w:rsidRPr="00CF4656">
        <w:rPr>
          <w:b/>
          <w:bCs/>
        </w:rPr>
        <w:t>s</w:t>
      </w:r>
      <w:r>
        <w: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483018">
      <w:r w:rsidRPr="00CF4656">
        <w:rPr>
          <w:b/>
          <w:bCs/>
        </w:rPr>
        <w:t>Information</w:t>
      </w:r>
      <w:r>
        <w:t xml:space="preserve"> about incidents </w:t>
      </w:r>
      <w:r w:rsidRPr="00CF4656">
        <w:rPr>
          <w:b/>
          <w:bCs/>
        </w:rPr>
        <w:t>should be stored</w:t>
      </w:r>
      <w:r>
        <w:t xml:space="preserve">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 other incidents, problems or known errors, and can even provide intelligent analysis of incident data to generate recommendations for helping with future incidents.</w:t>
      </w:r>
    </w:p>
    <w:p w14:paraId="0E1956CA" w14:textId="77777777" w:rsidR="001C3B95" w:rsidRDefault="001C3B95" w:rsidP="00483018">
      <w:r>
        <w:t xml:space="preserve">It is important that people working on an incident provide good quality </w:t>
      </w:r>
      <w:r w:rsidRPr="00CF4656">
        <w:rPr>
          <w:b/>
          <w:bCs/>
        </w:rPr>
        <w:t>updates in a timely fashion</w:t>
      </w:r>
      <w:r>
        <w:t>.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483018">
      <w:r>
        <w:t xml:space="preserve">Incidents may be diagnosed and resolved by people in many different groups, depending on the complexity of the issue or the incident type. </w:t>
      </w:r>
      <w:proofErr w:type="gramStart"/>
      <w:r>
        <w:t>All of</w:t>
      </w:r>
      <w:proofErr w:type="gramEnd"/>
      <w:r>
        <w:t xml:space="preserve"> these groups need to understand the incident management process, and how their contribution to this helps to manage the value, outcomes, costs and risks of the services provided:</w:t>
      </w:r>
    </w:p>
    <w:p w14:paraId="4BE53D1E" w14:textId="2AF69EB2" w:rsidR="001C3B95" w:rsidRDefault="001C3B95" w:rsidP="00483018">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483018">
      <w:pPr>
        <w:pStyle w:val="ListParagraph"/>
        <w:numPr>
          <w:ilvl w:val="0"/>
          <w:numId w:val="25"/>
        </w:numPr>
      </w:pPr>
      <w:r>
        <w:t>Some incidents will be resolved by the service desk.</w:t>
      </w:r>
    </w:p>
    <w:p w14:paraId="5D356E31" w14:textId="52941DDF" w:rsidR="001C3B95" w:rsidRDefault="001C3B95" w:rsidP="00483018">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483018">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483018">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483018">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483018">
      <w:r>
        <w:t xml:space="preserve">Effective incident management often requires a </w:t>
      </w:r>
      <w:r w:rsidRPr="00CF4656">
        <w:rPr>
          <w:b/>
          <w:bCs/>
        </w:rPr>
        <w:t>high level of collaboration</w:t>
      </w:r>
      <w:r>
        <w:t xml:space="preserve">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483018">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483018">
      <w:r>
        <w:t xml:space="preserve">There should be a </w:t>
      </w:r>
      <w:r w:rsidRPr="00CF4656">
        <w:rPr>
          <w:b/>
          <w:bCs/>
        </w:rPr>
        <w:t>formal process for logging and managing</w:t>
      </w:r>
      <w:r>
        <w:t xml:space="preserve"> incidents. This process does not usually include detailed procedures for how to diagnose, investigate and resolve incidents, but can provide techniques for making investigation and diagnosis more efficient. There may be </w:t>
      </w:r>
      <w:r w:rsidRPr="00CF4656">
        <w:rPr>
          <w:b/>
          <w:bCs/>
        </w:rPr>
        <w:t>scripts</w:t>
      </w:r>
      <w:r>
        <w:t xml:space="preserve">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483018">
      <w:r>
        <w:t xml:space="preserve">The purpose of problem management is to </w:t>
      </w:r>
      <w:r w:rsidRPr="00306A9F">
        <w:t>minimize the probability and impact of incidents</w:t>
      </w:r>
      <w:r>
        <w:t xml:space="preserve"> by </w:t>
      </w:r>
      <w:r w:rsidRPr="00306A9F">
        <w:t>analyzing</w:t>
      </w:r>
      <w:r>
        <w:t xml:space="preserve"> actual and possible causes of incidents and </w:t>
      </w:r>
      <w:r w:rsidRPr="004F2D93">
        <w:t>managing workaround</w:t>
      </w:r>
      <w:r>
        <w:t xml:space="preserve">s </w:t>
      </w:r>
      <w:r w:rsidRPr="004F2D93">
        <w:t>and known errors</w:t>
      </w:r>
      <w:r>
        <w:t>.</w:t>
      </w:r>
    </w:p>
    <w:p w14:paraId="7B6E425D" w14:textId="77777777" w:rsidR="00904860" w:rsidRPr="00904860" w:rsidRDefault="00904860" w:rsidP="00483018">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483018">
      <w:r w:rsidRPr="00904860">
        <w:t xml:space="preserve">Problems are related to </w:t>
      </w:r>
      <w:proofErr w:type="gramStart"/>
      <w:r w:rsidRPr="00904860">
        <w:t>incidents, but</w:t>
      </w:r>
      <w:proofErr w:type="gramEnd"/>
      <w:r w:rsidRPr="00904860">
        <w:t xml:space="preserve"> should be distinguished as they are managed in different ways. </w:t>
      </w:r>
    </w:p>
    <w:p w14:paraId="032B905E" w14:textId="1EFE91EE" w:rsidR="00904860" w:rsidRPr="00904860" w:rsidRDefault="00904860" w:rsidP="00483018">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483018">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483018">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483018">
      <w:pPr>
        <w:pStyle w:val="ListParagraph"/>
        <w:numPr>
          <w:ilvl w:val="0"/>
          <w:numId w:val="28"/>
        </w:numPr>
      </w:pPr>
      <w:r w:rsidRPr="00904860">
        <w:t xml:space="preserve">Performing trend analysis of incident records </w:t>
      </w:r>
    </w:p>
    <w:p w14:paraId="45C6ACAA" w14:textId="6CAC9B9D" w:rsidR="00904860" w:rsidRPr="00904860" w:rsidRDefault="00904860" w:rsidP="00483018">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483018">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483018">
      <w:pPr>
        <w:pStyle w:val="ListParagraph"/>
        <w:numPr>
          <w:ilvl w:val="0"/>
          <w:numId w:val="28"/>
        </w:numPr>
      </w:pPr>
      <w:r w:rsidRPr="00904860">
        <w:t xml:space="preserve">analyzing information received from suppliers and partners </w:t>
      </w:r>
    </w:p>
    <w:p w14:paraId="475A8F18" w14:textId="54491FE5" w:rsidR="00904860" w:rsidRPr="00904860" w:rsidRDefault="00904860" w:rsidP="00483018">
      <w:pPr>
        <w:pStyle w:val="ListParagraph"/>
        <w:numPr>
          <w:ilvl w:val="0"/>
          <w:numId w:val="28"/>
        </w:numPr>
      </w:pPr>
      <w:r w:rsidRPr="00904860">
        <w:t xml:space="preserve">analyzing information received from internal software developers, test teams, and project teams. </w:t>
      </w:r>
    </w:p>
    <w:p w14:paraId="737B7334" w14:textId="77777777" w:rsidR="00904860" w:rsidRPr="00904860" w:rsidRDefault="00904860" w:rsidP="00483018">
      <w:r w:rsidRPr="00904860">
        <w:t xml:space="preserve">Other sources of information can also lead to problems being identified. </w:t>
      </w:r>
    </w:p>
    <w:p w14:paraId="61FF977C" w14:textId="77777777" w:rsidR="00904860" w:rsidRPr="00904860" w:rsidRDefault="00904860" w:rsidP="00483018">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483018">
      <w:r w:rsidRPr="00904860">
        <w:lastRenderedPageBreak/>
        <w:t xml:space="preserve">Problems are prioritized for analysis based on the risk that they pose, and are </w:t>
      </w:r>
      <w:r w:rsidRPr="001C56EE">
        <w:rPr>
          <w:b/>
          <w:bCs/>
        </w:rPr>
        <w:t>managed as risks</w:t>
      </w:r>
      <w:r w:rsidRPr="00904860">
        <w:t xml:space="preserve">, based on their potential impact and probability. It is not essential to analyze every problem; it is more valuable to make significant progress on the highest priority problems than to diagnose every minor problem that the organization is aware of. </w:t>
      </w:r>
    </w:p>
    <w:p w14:paraId="7212A1B7" w14:textId="10788F27" w:rsidR="00904860" w:rsidRPr="00904860" w:rsidRDefault="00904860" w:rsidP="00483018">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analyze problems from the perspective of all four dimensions of service management. For example, an incident that was caused by inaccurate documentation may require not only a correction to that documentation but also training and awareness for support personnel, </w:t>
      </w:r>
      <w:proofErr w:type="gramStart"/>
      <w:r w:rsidRPr="00904860">
        <w:t>suppliers</w:t>
      </w:r>
      <w:proofErr w:type="gramEnd"/>
      <w:r w:rsidRPr="00904860">
        <w:t xml:space="preserve"> and users. </w:t>
      </w:r>
    </w:p>
    <w:p w14:paraId="4FD2CE8F" w14:textId="77777777" w:rsidR="00904860" w:rsidRPr="00904860" w:rsidRDefault="00904860" w:rsidP="00483018">
      <w:r w:rsidRPr="00904860">
        <w:t xml:space="preserve">When a problem cannot be resolved quickly, it is often useful to find and to document a </w:t>
      </w:r>
      <w:r w:rsidRPr="001C56EE">
        <w:rPr>
          <w:b/>
          <w:bCs/>
        </w:rPr>
        <w:t>workaround</w:t>
      </w:r>
      <w:r w:rsidRPr="00904860">
        <w:t xml:space="preserve"> for future incidents, based on understanding of the problem. Workarounds are documented in problem records. This can be done at any </w:t>
      </w:r>
      <w:proofErr w:type="gramStart"/>
      <w:r w:rsidRPr="00904860">
        <w:t>stage,</w:t>
      </w:r>
      <w:proofErr w:type="gramEnd"/>
      <w:r w:rsidRPr="00904860">
        <w:t xml:space="preserve"> it doesn’t need to wait for analysis to be complete. If a workaround has been documented early in problem </w:t>
      </w:r>
      <w:proofErr w:type="gramStart"/>
      <w:r w:rsidRPr="00904860">
        <w:t>control</w:t>
      </w:r>
      <w:proofErr w:type="gramEnd"/>
      <w:r w:rsidRPr="00904860">
        <w:t xml:space="preserve"> then this should be reviewed and improved after problem analysis is complete. </w:t>
      </w:r>
    </w:p>
    <w:p w14:paraId="11330B42" w14:textId="77777777" w:rsidR="00904860" w:rsidRPr="00904860" w:rsidRDefault="00904860" w:rsidP="00483018">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483018">
      <w:r w:rsidRPr="00904860">
        <w:t xml:space="preserve">For other problems, a way to fix the error should be found. This is a part of Error control. </w:t>
      </w:r>
    </w:p>
    <w:p w14:paraId="31C493C1" w14:textId="77777777" w:rsidR="00904860" w:rsidRPr="00904860" w:rsidRDefault="00904860" w:rsidP="00483018">
      <w:r w:rsidRPr="00904860">
        <w:rPr>
          <w:b/>
          <w:bCs/>
        </w:rPr>
        <w:t xml:space="preserve">Error control </w:t>
      </w:r>
      <w:r w:rsidRPr="00904860">
        <w:t xml:space="preserve">activities </w:t>
      </w:r>
      <w:r w:rsidRPr="00E81ACC">
        <w:rPr>
          <w:b/>
          <w:bCs/>
        </w:rPr>
        <w:t>manage known errors</w:t>
      </w:r>
      <w:r w:rsidRPr="00904860">
        <w:t xml:space="preserve">. A known error is a problem where initial analysis is complete; it usually means that faulty components have been identified. </w:t>
      </w:r>
    </w:p>
    <w:p w14:paraId="5D651DAA" w14:textId="77777777" w:rsidR="00904860" w:rsidRPr="00904860" w:rsidRDefault="00904860" w:rsidP="00483018">
      <w:r w:rsidRPr="00904860">
        <w:t xml:space="preserve">Error control includes identification of potential permanent solutions. This may result in a change request for implementation of a solution, but only if this can be justified in terms of cost, </w:t>
      </w:r>
      <w:proofErr w:type="gramStart"/>
      <w:r w:rsidRPr="00904860">
        <w:t>risks</w:t>
      </w:r>
      <w:proofErr w:type="gramEnd"/>
      <w:r w:rsidRPr="00904860">
        <w:t xml:space="preserve"> and benefits. </w:t>
      </w:r>
    </w:p>
    <w:p w14:paraId="0B2FF8B3" w14:textId="77777777" w:rsidR="00904860" w:rsidRPr="00904860" w:rsidRDefault="00904860" w:rsidP="00483018">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483018">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77777777" w:rsidR="00904860" w:rsidRPr="00904860" w:rsidRDefault="00904860" w:rsidP="00483018">
      <w:r w:rsidRPr="00904860">
        <w:t xml:space="preserve">There are also interfaces between problem management, risk management, change control, knowledge management and continual improvement. </w:t>
      </w:r>
    </w:p>
    <w:p w14:paraId="45588EA0" w14:textId="6EF7D3CC" w:rsidR="00904860" w:rsidRPr="00904860" w:rsidRDefault="00904860" w:rsidP="00483018">
      <w:pPr>
        <w:pStyle w:val="ListParagraph"/>
        <w:numPr>
          <w:ilvl w:val="0"/>
          <w:numId w:val="26"/>
        </w:numPr>
      </w:pPr>
      <w:r w:rsidRPr="00904860">
        <w:t xml:space="preserve">Problem management activities can be organized as a specific case of risk management: they aim to identify, </w:t>
      </w:r>
      <w:proofErr w:type="gramStart"/>
      <w:r w:rsidRPr="00904860">
        <w:t>assess</w:t>
      </w:r>
      <w:proofErr w:type="gramEnd"/>
      <w:r w:rsidRPr="00904860">
        <w:t xml:space="preserve"> and control risks in any of the four dimensions of service management. It is useful to adopt risk management tools and techniques for problem management. </w:t>
      </w:r>
    </w:p>
    <w:p w14:paraId="716471FB" w14:textId="6ACB44BF" w:rsidR="00904860" w:rsidRPr="00904860" w:rsidRDefault="00904860" w:rsidP="00483018">
      <w:pPr>
        <w:pStyle w:val="ListParagraph"/>
        <w:numPr>
          <w:ilvl w:val="0"/>
          <w:numId w:val="26"/>
        </w:numPr>
      </w:pPr>
      <w:r w:rsidRPr="00904860">
        <w:t xml:space="preserve">Implementation of problem resolution is often outside the scope of problem management. Problem management typically initiates resolution via change control and participates in the post implementation review, however, approving and implementing changes is out of scope for the problem management practice. </w:t>
      </w:r>
    </w:p>
    <w:p w14:paraId="180FB9DE" w14:textId="440DCA3B" w:rsidR="00904860" w:rsidRPr="00904860" w:rsidRDefault="00904860" w:rsidP="00483018">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r w:rsidR="00E81ACC" w:rsidRPr="00904860">
        <w:t>utilize</w:t>
      </w:r>
      <w:r w:rsidRPr="00904860">
        <w:t xml:space="preserve"> information in a knowledge management system to investigate, diagnose and resolve problems. </w:t>
      </w:r>
    </w:p>
    <w:p w14:paraId="2E5A3944" w14:textId="4D605024" w:rsidR="00904860" w:rsidRPr="00904860" w:rsidRDefault="00904860" w:rsidP="00483018">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483018">
      <w:r w:rsidRPr="00904860">
        <w:t xml:space="preserve">Many problem management activities </w:t>
      </w:r>
      <w:r w:rsidRPr="00E81ACC">
        <w:rPr>
          <w:b/>
          <w:bCs/>
        </w:rPr>
        <w:t>rely on the knowledge and experience of staff</w:t>
      </w:r>
      <w:r w:rsidRPr="00904860">
        <w:t>,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483018">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483018">
      <w:r w:rsidRPr="00706235">
        <w:t xml:space="preserve">Each service request may include one or more of: </w:t>
      </w:r>
    </w:p>
    <w:p w14:paraId="44246972" w14:textId="24B39BF7" w:rsidR="00706235" w:rsidRPr="00706235" w:rsidRDefault="00706235" w:rsidP="00483018">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483018">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483018">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483018">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483018">
      <w:pPr>
        <w:pStyle w:val="ListParagraph"/>
        <w:numPr>
          <w:ilvl w:val="0"/>
          <w:numId w:val="26"/>
        </w:numPr>
      </w:pPr>
      <w:r w:rsidRPr="00706235">
        <w:t xml:space="preserve">feedback, </w:t>
      </w:r>
      <w:proofErr w:type="gramStart"/>
      <w:r w:rsidRPr="00706235">
        <w:t>compliments</w:t>
      </w:r>
      <w:proofErr w:type="gramEnd"/>
      <w:r w:rsidRPr="00706235">
        <w:t xml:space="preserve"> and complaints (for example, complaints about a new interface or compliments to a support team). </w:t>
      </w:r>
    </w:p>
    <w:p w14:paraId="63471480" w14:textId="5CB89281" w:rsidR="00706235" w:rsidRPr="00706235" w:rsidRDefault="00706235" w:rsidP="00483018">
      <w:r w:rsidRPr="00706235">
        <w:t xml:space="preserve">Fulfilment of service requests may include changes to services or their components; usually these are standard changes. </w:t>
      </w:r>
    </w:p>
    <w:p w14:paraId="38EA52A2" w14:textId="77777777" w:rsidR="00706235" w:rsidRPr="00706235" w:rsidRDefault="00706235" w:rsidP="00483018">
      <w:r w:rsidRPr="00706235">
        <w:t xml:space="preserve">Service requests are a normal part of service delivery and are not a failure or degradation of service, which are handled as incidents. Since </w:t>
      </w:r>
      <w:r w:rsidRPr="00E81ACC">
        <w:rPr>
          <w:b/>
          <w:bCs/>
        </w:rPr>
        <w:t>service requests are pre-defined and pre-agreed</w:t>
      </w:r>
      <w:r w:rsidRPr="00706235">
        <w:t xml:space="preserve"> as a normal part of service delivery, they can usually be formalized, with a clear, standard procedure for initiation, approval, </w:t>
      </w:r>
      <w:proofErr w:type="gramStart"/>
      <w:r w:rsidRPr="00706235">
        <w:t>fulfilment</w:t>
      </w:r>
      <w:proofErr w:type="gramEnd"/>
      <w:r w:rsidRPr="00706235">
        <w:t xml:space="preserve"> and management. Some service requests have very simple workflows, such as a request for information. Others, such as the setup of a new employee, may be quite complex </w:t>
      </w:r>
      <w:r w:rsidRPr="00706235">
        <w:lastRenderedPageBreak/>
        <w:t xml:space="preserve">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483018">
      <w:r w:rsidRPr="00E81ACC">
        <w:rPr>
          <w:b/>
          <w:bCs/>
        </w:rPr>
        <w:t>Some</w:t>
      </w:r>
      <w:r w:rsidRPr="00706235">
        <w:t xml:space="preserve"> service requests </w:t>
      </w:r>
      <w:r w:rsidRPr="00E81ACC">
        <w:rPr>
          <w:b/>
          <w:bCs/>
        </w:rPr>
        <w:t>require authorization</w:t>
      </w:r>
      <w:r w:rsidRPr="00706235">
        <w:t xml:space="preserve">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483018">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483018">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483018">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483018">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483018">
      <w:pPr>
        <w:pStyle w:val="ListParagraph"/>
        <w:numPr>
          <w:ilvl w:val="0"/>
          <w:numId w:val="29"/>
        </w:numPr>
      </w:pPr>
      <w:r w:rsidRPr="00706235">
        <w:t xml:space="preserve">Policies and workflows should be included for the documenting and redirecting of any requests that are submitted as service requests, but which should </w:t>
      </w:r>
      <w:proofErr w:type="gramStart"/>
      <w:r w:rsidRPr="00706235">
        <w:t>actually be</w:t>
      </w:r>
      <w:proofErr w:type="gramEnd"/>
      <w:r w:rsidRPr="00706235">
        <w:t xml:space="preserve"> managed as incidents or changes. </w:t>
      </w:r>
    </w:p>
    <w:p w14:paraId="7B889627" w14:textId="06271BA8" w:rsidR="00706235" w:rsidRPr="00706235" w:rsidRDefault="00706235" w:rsidP="00483018">
      <w:r w:rsidRPr="00706235">
        <w:t xml:space="preserve">Some service requests can completely </w:t>
      </w:r>
      <w:r w:rsidR="00E81ACC">
        <w:t xml:space="preserve">be </w:t>
      </w:r>
      <w:r w:rsidRPr="00706235">
        <w:t xml:space="preserve">fulfilled with automation from submission to closure, allowing for a complete </w:t>
      </w:r>
      <w:r w:rsidRPr="00E81ACC">
        <w:rPr>
          <w:b/>
          <w:bCs/>
        </w:rPr>
        <w:t>self-service experience</w:t>
      </w:r>
      <w:r w:rsidRPr="00706235">
        <w:t xml:space="preserve">. Examples include client software installation or provision of virtual servers. </w:t>
      </w:r>
    </w:p>
    <w:p w14:paraId="1CCB89A6" w14:textId="41F55B17" w:rsidR="00706235" w:rsidRPr="00903CAF" w:rsidRDefault="00706235" w:rsidP="00483018">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483018">
      <w:r>
        <w:t xml:space="preserve">The purpose of the service desk practice is to </w:t>
      </w:r>
      <w:r w:rsidRPr="004F2D93">
        <w:t>understand demand for incident resolution and service requests</w:t>
      </w:r>
      <w:r>
        <w:t xml:space="preserve">, act as the </w:t>
      </w:r>
      <w:r w:rsidRPr="004F2D93">
        <w:t>point of contact</w:t>
      </w:r>
      <w:r>
        <w:t xml:space="preserve"> for the service provider along with its users and provide a </w:t>
      </w:r>
      <w:r w:rsidRPr="004F2D93">
        <w:t>clear</w:t>
      </w:r>
      <w:r>
        <w:t xml:space="preserve"> </w:t>
      </w:r>
      <w:r w:rsidRPr="004F2D93">
        <w:t>path for users to report issues, queries, and requests</w:t>
      </w:r>
      <w:r>
        <w:t xml:space="preserve">, and </w:t>
      </w:r>
      <w:r w:rsidRPr="004F2D93">
        <w:t>acknowledge, classify, own and act</w:t>
      </w:r>
      <w:r>
        <w:t xml:space="preserve"> on them.</w:t>
      </w:r>
    </w:p>
    <w:p w14:paraId="5907CFCA" w14:textId="77777777" w:rsidR="00706235" w:rsidRPr="00706235" w:rsidRDefault="00706235" w:rsidP="00483018">
      <w:r w:rsidRPr="00706235">
        <w:t xml:space="preserve">Service desks provide a clear path for users to report issues, </w:t>
      </w:r>
      <w:proofErr w:type="gramStart"/>
      <w:r w:rsidRPr="00706235">
        <w:t>queries</w:t>
      </w:r>
      <w:proofErr w:type="gramEnd"/>
      <w:r w:rsidRPr="00706235">
        <w:t xml:space="preserve"> and requests, and have them acknowledged, classified, owned and actioned. How this practice is managed and delivered may vary, from a physical team of people on shift work, to a distributed mix of people connected virtually, or automated technology and bots. The function and value </w:t>
      </w:r>
      <w:proofErr w:type="gramStart"/>
      <w:r w:rsidRPr="00706235">
        <w:t>remains</w:t>
      </w:r>
      <w:proofErr w:type="gramEnd"/>
      <w:r w:rsidRPr="00706235">
        <w:t xml:space="preserve"> the same, regardless of the model. </w:t>
      </w:r>
    </w:p>
    <w:p w14:paraId="1BBB622F" w14:textId="77777777" w:rsidR="00706235" w:rsidRPr="00706235" w:rsidRDefault="00706235" w:rsidP="00483018">
      <w:r w:rsidRPr="00706235">
        <w:t xml:space="preserve">With increased automation and the gradual removal of technical debt, the </w:t>
      </w:r>
      <w:r w:rsidRPr="00E81ACC">
        <w:rPr>
          <w:b/>
          <w:bCs/>
        </w:rPr>
        <w:t>focus of the service desk is to provide support for ‘people and business’</w:t>
      </w:r>
      <w:r w:rsidRPr="00706235">
        <w:t xml:space="preserve"> rather than simply technical issues. Service desks are increasingly being used to get various matters arranged, </w:t>
      </w:r>
      <w:proofErr w:type="gramStart"/>
      <w:r w:rsidRPr="00706235">
        <w:t>explained</w:t>
      </w:r>
      <w:proofErr w:type="gramEnd"/>
      <w:r w:rsidRPr="00706235">
        <w:t xml:space="preserve"> and coordinated, rather than just to get broken technology fixed, and the service desk has become a vital part of any service operation. </w:t>
      </w:r>
    </w:p>
    <w:p w14:paraId="61D04F92" w14:textId="11169798" w:rsidR="00706235" w:rsidRPr="00706235" w:rsidRDefault="00706235" w:rsidP="00483018">
      <w:r w:rsidRPr="00706235">
        <w:t xml:space="preserve">A key point to be understood is </w:t>
      </w:r>
      <w:proofErr w:type="gramStart"/>
      <w:r w:rsidRPr="00706235">
        <w:t>that,</w:t>
      </w:r>
      <w:proofErr w:type="gramEnd"/>
      <w:r w:rsidRPr="00706235">
        <w:t xml:space="preserve">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483018">
      <w:r w:rsidRPr="00706235">
        <w:t xml:space="preserve">The service desk may not need to be highly technical, although some are. However, even if the service desk is </w:t>
      </w:r>
      <w:proofErr w:type="gramStart"/>
      <w:r w:rsidRPr="00706235">
        <w:t>fairly simple</w:t>
      </w:r>
      <w:proofErr w:type="gramEnd"/>
      <w:r w:rsidRPr="00706235">
        <w:t xml:space="preserve">, it still plays a vital role in the delivery of services and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483018">
      <w:r w:rsidRPr="00706235">
        <w:t xml:space="preserve">Another key aspect of a good service desk is its </w:t>
      </w:r>
      <w:r w:rsidRPr="00E81ACC">
        <w:rPr>
          <w:b/>
          <w:bCs/>
        </w:rPr>
        <w:t>practical understanding of the wider organization</w:t>
      </w:r>
      <w:r w:rsidRPr="00706235">
        <w:t xml:space="preserve">, the business </w:t>
      </w:r>
      <w:proofErr w:type="gramStart"/>
      <w:r w:rsidRPr="00706235">
        <w:t>processes</w:t>
      </w:r>
      <w:proofErr w:type="gramEnd"/>
      <w:r w:rsidRPr="00706235">
        <w:t xml:space="preserve">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483018">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t>
      </w:r>
      <w:proofErr w:type="gramStart"/>
      <w:r w:rsidRPr="00706235">
        <w:t>work</w:t>
      </w:r>
      <w:proofErr w:type="gramEnd"/>
      <w:r w:rsidRPr="00706235">
        <w:t xml:space="preserve"> and a greater ability to focus on excellent CX when personal contact is needed. </w:t>
      </w:r>
    </w:p>
    <w:p w14:paraId="3F224B06" w14:textId="77777777" w:rsidR="00706235" w:rsidRPr="00706235" w:rsidRDefault="00706235" w:rsidP="00483018">
      <w:r w:rsidRPr="00706235">
        <w:t xml:space="preserve">Service desks provide a variety of channels for access. These include: </w:t>
      </w:r>
    </w:p>
    <w:p w14:paraId="21A4F415" w14:textId="4AE9296F" w:rsidR="00706235" w:rsidRPr="00706235" w:rsidRDefault="00706235" w:rsidP="00483018">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483018">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483018">
      <w:pPr>
        <w:pStyle w:val="ListParagraph"/>
        <w:numPr>
          <w:ilvl w:val="0"/>
          <w:numId w:val="29"/>
        </w:numPr>
      </w:pPr>
      <w:r w:rsidRPr="00706235">
        <w:t xml:space="preserve">chat, through live chat and chatbots </w:t>
      </w:r>
    </w:p>
    <w:p w14:paraId="713B6117" w14:textId="3B2CD732" w:rsidR="00706235" w:rsidRPr="00706235" w:rsidRDefault="00706235" w:rsidP="00483018">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483018">
      <w:pPr>
        <w:pStyle w:val="ListParagraph"/>
        <w:numPr>
          <w:ilvl w:val="0"/>
          <w:numId w:val="29"/>
        </w:numPr>
      </w:pPr>
      <w:r w:rsidRPr="00706235">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483018">
      <w:pPr>
        <w:pStyle w:val="ListParagraph"/>
        <w:numPr>
          <w:ilvl w:val="0"/>
          <w:numId w:val="29"/>
        </w:numPr>
      </w:pPr>
      <w:r w:rsidRPr="00706235">
        <w:t xml:space="preserve">text and social media messaging, which are useful for notifications in case of major incidents and for contacting specific stakeholder groups but can also be used to allow users to request support. </w:t>
      </w:r>
    </w:p>
    <w:p w14:paraId="4BEA490E" w14:textId="7B4C008A" w:rsidR="00706235" w:rsidRPr="00706235" w:rsidRDefault="00706235" w:rsidP="00483018">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483018">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483018">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483018">
      <w:pPr>
        <w:pStyle w:val="ListParagraph"/>
        <w:numPr>
          <w:ilvl w:val="0"/>
          <w:numId w:val="30"/>
        </w:numPr>
      </w:pPr>
      <w:r w:rsidRPr="00706235">
        <w:lastRenderedPageBreak/>
        <w:t xml:space="preserve">intelligent telephony systems, incorporating computer-telephony integration, interactive voice response and automatic call distribution. </w:t>
      </w:r>
    </w:p>
    <w:p w14:paraId="459DBE86" w14:textId="4A958AD8" w:rsidR="00706235" w:rsidRPr="00706235" w:rsidRDefault="00706235" w:rsidP="00483018">
      <w:pPr>
        <w:pStyle w:val="ListParagraph"/>
        <w:numPr>
          <w:ilvl w:val="0"/>
          <w:numId w:val="30"/>
        </w:numPr>
      </w:pPr>
      <w:r w:rsidRPr="00706235">
        <w:t xml:space="preserve">workflow systems for routing and escalation </w:t>
      </w:r>
    </w:p>
    <w:p w14:paraId="4FA2FE1C" w14:textId="3E95286E" w:rsidR="00706235" w:rsidRPr="00706235" w:rsidRDefault="00706235" w:rsidP="00483018">
      <w:pPr>
        <w:pStyle w:val="ListParagraph"/>
        <w:numPr>
          <w:ilvl w:val="0"/>
          <w:numId w:val="30"/>
        </w:numPr>
      </w:pPr>
      <w:r w:rsidRPr="00706235">
        <w:t xml:space="preserve">workforce management and resource planning systems </w:t>
      </w:r>
    </w:p>
    <w:p w14:paraId="3AFB536F" w14:textId="7F56942B" w:rsidR="00706235" w:rsidRPr="00706235" w:rsidRDefault="00706235" w:rsidP="00483018">
      <w:pPr>
        <w:pStyle w:val="ListParagraph"/>
        <w:numPr>
          <w:ilvl w:val="0"/>
          <w:numId w:val="30"/>
        </w:numPr>
      </w:pPr>
      <w:r w:rsidRPr="00706235">
        <w:t xml:space="preserve">knowledge base </w:t>
      </w:r>
    </w:p>
    <w:p w14:paraId="56BCAC4E" w14:textId="39798EC9" w:rsidR="00706235" w:rsidRPr="00706235" w:rsidRDefault="00706235" w:rsidP="00483018">
      <w:pPr>
        <w:pStyle w:val="ListParagraph"/>
        <w:numPr>
          <w:ilvl w:val="0"/>
          <w:numId w:val="30"/>
        </w:numPr>
      </w:pPr>
      <w:r w:rsidRPr="00706235">
        <w:t xml:space="preserve">call recording and quality control </w:t>
      </w:r>
    </w:p>
    <w:p w14:paraId="1F2B0427" w14:textId="64C2442D" w:rsidR="00706235" w:rsidRPr="00706235" w:rsidRDefault="00706235" w:rsidP="00483018">
      <w:pPr>
        <w:pStyle w:val="ListParagraph"/>
        <w:numPr>
          <w:ilvl w:val="0"/>
          <w:numId w:val="30"/>
        </w:numPr>
      </w:pPr>
      <w:r w:rsidRPr="00706235">
        <w:t xml:space="preserve">remote access tools </w:t>
      </w:r>
    </w:p>
    <w:p w14:paraId="504B2183" w14:textId="0AF010F9" w:rsidR="00706235" w:rsidRPr="00706235" w:rsidRDefault="00706235" w:rsidP="00483018">
      <w:pPr>
        <w:pStyle w:val="ListParagraph"/>
        <w:numPr>
          <w:ilvl w:val="0"/>
          <w:numId w:val="30"/>
        </w:numPr>
      </w:pPr>
      <w:r w:rsidRPr="00706235">
        <w:t xml:space="preserve">dashboard and monitoring tools </w:t>
      </w:r>
    </w:p>
    <w:p w14:paraId="6D517428" w14:textId="4AE2353A" w:rsidR="00706235" w:rsidRPr="00706235" w:rsidRDefault="00706235" w:rsidP="00483018">
      <w:pPr>
        <w:pStyle w:val="ListParagraph"/>
        <w:numPr>
          <w:ilvl w:val="0"/>
          <w:numId w:val="30"/>
        </w:numPr>
      </w:pPr>
      <w:r w:rsidRPr="00706235">
        <w:t xml:space="preserve">configuration management systems. </w:t>
      </w:r>
    </w:p>
    <w:p w14:paraId="4319BD8C" w14:textId="77777777" w:rsidR="00706235" w:rsidRPr="00706235" w:rsidRDefault="00706235" w:rsidP="00483018">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483018">
      <w:r w:rsidRPr="00706235">
        <w:t xml:space="preserve">Service desk staff require training and competency across </w:t>
      </w:r>
      <w:proofErr w:type="gramStart"/>
      <w:r w:rsidRPr="00706235">
        <w:t>a number of</w:t>
      </w:r>
      <w:proofErr w:type="gramEnd"/>
      <w:r w:rsidRPr="00706235">
        <w:t xml:space="preserve"> broad technical and business areas. </w:t>
      </w:r>
      <w:proofErr w:type="gramStart"/>
      <w:r w:rsidRPr="00706235">
        <w:t>In particular, they</w:t>
      </w:r>
      <w:proofErr w:type="gramEnd"/>
      <w:r w:rsidRPr="00706235">
        <w:t xml:space="preserve">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483018">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 xml:space="preserve">service can be properly assessed, </w:t>
      </w:r>
      <w:proofErr w:type="gramStart"/>
      <w:r w:rsidRPr="00B821D2">
        <w:rPr>
          <w:b/>
          <w:bCs/>
        </w:rPr>
        <w:t>monitored</w:t>
      </w:r>
      <w:proofErr w:type="gramEnd"/>
      <w:r w:rsidRPr="00B821D2">
        <w:rPr>
          <w:b/>
          <w:bCs/>
        </w:rPr>
        <w:t xml:space="preserve"> and managed</w:t>
      </w:r>
      <w:r>
        <w:t xml:space="preserve"> against these targets.</w:t>
      </w:r>
    </w:p>
    <w:p w14:paraId="69349BC6" w14:textId="3BEDC126" w:rsidR="006A2A92" w:rsidRPr="006A2A92" w:rsidRDefault="006A2A92" w:rsidP="00483018">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483018">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483018">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483018">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483018">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483018">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483018">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483018">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483018">
      <w:r w:rsidRPr="006A2A92">
        <w:t xml:space="preserve">Service level agreements </w:t>
      </w:r>
    </w:p>
    <w:p w14:paraId="307FB436" w14:textId="77777777" w:rsidR="006A2A92" w:rsidRPr="006A2A92" w:rsidRDefault="006A2A92" w:rsidP="00483018">
      <w:r w:rsidRPr="006A2A92">
        <w:t xml:space="preserve">Service level agreements (SLAs) have long been used as </w:t>
      </w:r>
      <w:r w:rsidRPr="00E81ACC">
        <w:rPr>
          <w:b/>
          <w:bCs/>
        </w:rPr>
        <w:t>a tool to measure the performance of services from the customer’s point of view</w:t>
      </w:r>
      <w:r w:rsidRPr="006A2A92">
        <w:t xml:space="preserve">.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483018">
      <w:r w:rsidRPr="006A2A92">
        <w:t xml:space="preserve">Some of the key requirements for successful SLAs include: </w:t>
      </w:r>
    </w:p>
    <w:p w14:paraId="3213446F" w14:textId="00ED7BC7" w:rsidR="006A2A92" w:rsidRPr="006A2A92" w:rsidRDefault="006A2A92" w:rsidP="00483018">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483018">
      <w:pPr>
        <w:pStyle w:val="ListParagraph"/>
        <w:numPr>
          <w:ilvl w:val="0"/>
          <w:numId w:val="30"/>
        </w:numPr>
      </w:pPr>
      <w:r w:rsidRPr="006A2A92">
        <w:t xml:space="preserve">They should relate to </w:t>
      </w:r>
      <w:r w:rsidRPr="00E81ACC">
        <w:rPr>
          <w:b/>
          <w:bCs/>
        </w:rPr>
        <w:t>defined outcomes</w:t>
      </w:r>
      <w:r w:rsidRPr="006A2A92">
        <w:t xml:space="preserve"> and not simply operational metrics. This can be achieved with balanced ‘bundles’ of metrics, such as customer satisfaction and key business outcomes. </w:t>
      </w:r>
    </w:p>
    <w:p w14:paraId="173E5E35" w14:textId="449F0E95" w:rsidR="006A2A92" w:rsidRPr="006A2A92" w:rsidRDefault="006A2A92" w:rsidP="00483018">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w:t>
      </w:r>
      <w:proofErr w:type="gramStart"/>
      <w:r w:rsidRPr="006A2A92">
        <w:t>users</w:t>
      </w:r>
      <w:proofErr w:type="gramEnd"/>
      <w:r w:rsidRPr="006A2A92">
        <w:t xml:space="preserve"> and customers. </w:t>
      </w:r>
    </w:p>
    <w:p w14:paraId="4EB0C782" w14:textId="546BBC9F" w:rsidR="006A2A92" w:rsidRPr="006A2A92" w:rsidRDefault="006A2A92" w:rsidP="00483018">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483018">
      <w:r w:rsidRPr="006A2A92">
        <w:t xml:space="preserve">In many cases, using single system-based metrics as targets can result in </w:t>
      </w:r>
      <w:proofErr w:type="gramStart"/>
      <w:r w:rsidRPr="006A2A92">
        <w:t>mis-alignment</w:t>
      </w:r>
      <w:proofErr w:type="gramEnd"/>
      <w:r w:rsidRPr="006A2A92">
        <w:t xml:space="preserve"> and a disconnect between service partners as to the success of the service delivery and the user experience. For example, if an SLA is only based on the 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483018">
      <w:r w:rsidRPr="006A2A92">
        <w:t xml:space="preserve">Service level management identifies metrics and measures that are a truthful reflection of the customer’s actual experience and level of satisfaction with the whole service. This will vary across organizations and the only way to learn what these are is to find out directly from customers. </w:t>
      </w:r>
    </w:p>
    <w:p w14:paraId="00F0B456" w14:textId="77777777" w:rsidR="006A2A92" w:rsidRPr="006A2A92" w:rsidRDefault="006A2A92" w:rsidP="00483018">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483018">
      <w:pPr>
        <w:pStyle w:val="ListParagraph"/>
        <w:numPr>
          <w:ilvl w:val="0"/>
          <w:numId w:val="30"/>
        </w:numPr>
      </w:pPr>
      <w:r w:rsidRPr="00E81ACC">
        <w:rPr>
          <w:b/>
          <w:bCs/>
        </w:rPr>
        <w:t>Engagement</w:t>
      </w:r>
      <w:r w:rsidRPr="006A2A92">
        <w:t xml:space="preserve">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483018">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483018">
      <w:r w:rsidRPr="006A2A92">
        <w:lastRenderedPageBreak/>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483018">
      <w:r w:rsidRPr="006A2A92">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36082AC5" w:rsidR="006A2A92" w:rsidRPr="006A2A92" w:rsidRDefault="006A2A92" w:rsidP="00483018">
      <w:pPr>
        <w:pStyle w:val="ListParagraph"/>
        <w:numPr>
          <w:ilvl w:val="0"/>
          <w:numId w:val="31"/>
        </w:numPr>
      </w:pPr>
      <w:r w:rsidRPr="007435EF">
        <w:rPr>
          <w:b/>
          <w:bCs/>
        </w:rPr>
        <w:t xml:space="preserve">Customer engagement </w:t>
      </w:r>
      <w:r w:rsidRPr="006A2A92">
        <w:t xml:space="preserve">This involves initial listening, </w:t>
      </w:r>
      <w:proofErr w:type="gramStart"/>
      <w:r w:rsidRPr="006A2A92">
        <w:t>discovery</w:t>
      </w:r>
      <w:proofErr w:type="gramEnd"/>
      <w:r w:rsidRPr="006A2A92">
        <w:t xml:space="preserve"> and information capture on which to base metrics, measurement and ongoing progress discussions. Consider asking customers some simple open questions such as:</w:t>
      </w:r>
    </w:p>
    <w:p w14:paraId="7EC82EFF" w14:textId="77777777" w:rsidR="002E18B9" w:rsidRDefault="002E18B9" w:rsidP="00483018">
      <w:pPr>
        <w:pStyle w:val="ListParagraph"/>
        <w:numPr>
          <w:ilvl w:val="1"/>
          <w:numId w:val="31"/>
        </w:numPr>
      </w:pPr>
      <w:r w:rsidRPr="006A2A92">
        <w:t>What does your work involve?</w:t>
      </w:r>
    </w:p>
    <w:p w14:paraId="79BFF8B6" w14:textId="0E1CB7E9" w:rsidR="006A2A92" w:rsidRPr="006A2A92" w:rsidRDefault="006A2A92" w:rsidP="00483018">
      <w:pPr>
        <w:pStyle w:val="ListParagraph"/>
        <w:numPr>
          <w:ilvl w:val="1"/>
          <w:numId w:val="31"/>
        </w:numPr>
      </w:pPr>
      <w:r w:rsidRPr="006A2A92">
        <w:t xml:space="preserve">How does technology help you? </w:t>
      </w:r>
    </w:p>
    <w:p w14:paraId="54B55E9E" w14:textId="129FD825" w:rsidR="006A2A92" w:rsidRPr="006A2A92" w:rsidRDefault="006A2A92" w:rsidP="00483018">
      <w:pPr>
        <w:pStyle w:val="ListParagraph"/>
        <w:numPr>
          <w:ilvl w:val="1"/>
          <w:numId w:val="31"/>
        </w:numPr>
      </w:pPr>
      <w:r w:rsidRPr="006A2A92">
        <w:t xml:space="preserve">What are your key business times, areas, </w:t>
      </w:r>
      <w:proofErr w:type="gramStart"/>
      <w:r w:rsidRPr="006A2A92">
        <w:t>people</w:t>
      </w:r>
      <w:proofErr w:type="gramEnd"/>
      <w:r w:rsidRPr="006A2A92">
        <w:t xml:space="preserve"> and activities? </w:t>
      </w:r>
    </w:p>
    <w:p w14:paraId="4CFBC105" w14:textId="6F52CE2D" w:rsidR="006A2A92" w:rsidRPr="006A2A92" w:rsidRDefault="006A2A92" w:rsidP="00483018">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483018">
      <w:pPr>
        <w:pStyle w:val="ListParagraph"/>
        <w:numPr>
          <w:ilvl w:val="1"/>
          <w:numId w:val="31"/>
        </w:numPr>
      </w:pPr>
      <w:r w:rsidRPr="006A2A92">
        <w:t xml:space="preserve">Which of these activities is most important to you? </w:t>
      </w:r>
    </w:p>
    <w:p w14:paraId="4075CDE7" w14:textId="36A342D7" w:rsidR="006A2A92" w:rsidRPr="006A2A92" w:rsidRDefault="006A2A92" w:rsidP="00483018">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483018">
      <w:pPr>
        <w:pStyle w:val="ListParagraph"/>
        <w:numPr>
          <w:ilvl w:val="1"/>
          <w:numId w:val="31"/>
        </w:numPr>
      </w:pPr>
      <w:r w:rsidRPr="006A2A92">
        <w:t xml:space="preserve">What is the best measure of your success? </w:t>
      </w:r>
    </w:p>
    <w:p w14:paraId="108141CA" w14:textId="06B59DFB" w:rsidR="006A2A92" w:rsidRPr="006A2A92" w:rsidRDefault="006A2A92" w:rsidP="00483018">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483018">
      <w:pPr>
        <w:pStyle w:val="ListParagraph"/>
        <w:numPr>
          <w:ilvl w:val="1"/>
          <w:numId w:val="31"/>
        </w:numPr>
      </w:pPr>
      <w:r w:rsidRPr="006A2A92">
        <w:t xml:space="preserve">How can we help you more? </w:t>
      </w:r>
    </w:p>
    <w:p w14:paraId="66AB7B66" w14:textId="4054BAB3" w:rsidR="007435EF" w:rsidRDefault="006A2A92" w:rsidP="00483018">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483018">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483018">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483018">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483018">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483018">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483018">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BD9ED71" w:rsidR="00D14344" w:rsidRPr="00D14344" w:rsidRDefault="00D14344" w:rsidP="00483018">
      <w:r>
        <w:t xml:space="preserve">This principle focuses on considering what is already available instead of starting from scratch (or </w:t>
      </w:r>
      <w:r w:rsidR="00633311">
        <w:t>r</w:t>
      </w:r>
      <w:r>
        <w:t>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483018">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t xml:space="preserve">d) Collaborate and promote visibility (4.3.4 – 4.3.4.4) </w:t>
      </w:r>
    </w:p>
    <w:p w14:paraId="45B92394" w14:textId="289D4860" w:rsidR="00DF65A4" w:rsidRPr="00DF65A4" w:rsidRDefault="00DF65A4" w:rsidP="00483018">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483018">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483018">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483018">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lastRenderedPageBreak/>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77777777" w:rsidR="00143920" w:rsidRDefault="00143920" w:rsidP="00A00DEA">
      <w:pPr>
        <w:pStyle w:val="Heading4"/>
      </w:pPr>
      <w:r w:rsidRPr="00B8695D">
        <w:t xml:space="preserve">j) Change control (5.2.4) </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483018">
      <w:r>
        <w:t>The purpose of ISM is to</w:t>
      </w:r>
    </w:p>
    <w:p w14:paraId="019D7705" w14:textId="47A3E535" w:rsidR="002C22AF" w:rsidRDefault="002C22AF" w:rsidP="00483018">
      <w:pPr>
        <w:pStyle w:val="ListParagraph"/>
        <w:numPr>
          <w:ilvl w:val="0"/>
          <w:numId w:val="16"/>
        </w:numPr>
      </w:pPr>
      <w:r>
        <w:t>safeguard information used to run business</w:t>
      </w:r>
    </w:p>
    <w:p w14:paraId="759D0275" w14:textId="1A56FA58" w:rsidR="002C22AF" w:rsidRDefault="002C22AF" w:rsidP="00483018">
      <w:pPr>
        <w:pStyle w:val="ListParagraph"/>
        <w:numPr>
          <w:ilvl w:val="0"/>
          <w:numId w:val="16"/>
        </w:numPr>
      </w:pPr>
      <w:r>
        <w:t>understand and manage risk based on CIA principles</w:t>
      </w:r>
    </w:p>
    <w:p w14:paraId="15CED332" w14:textId="44E795AA" w:rsidR="002C22AF" w:rsidRPr="002C22AF" w:rsidRDefault="002C22AF" w:rsidP="00483018">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483018">
      <w:r>
        <w:t>The purpose of RM is to</w:t>
      </w:r>
    </w:p>
    <w:p w14:paraId="48FDBEDB" w14:textId="398CD162" w:rsidR="00140D01" w:rsidRDefault="00140D01" w:rsidP="00483018">
      <w:pPr>
        <w:pStyle w:val="ListParagraph"/>
        <w:numPr>
          <w:ilvl w:val="0"/>
          <w:numId w:val="17"/>
        </w:numPr>
      </w:pPr>
      <w:r>
        <w:t>create and improve communication between the organization and the stakeholders</w:t>
      </w:r>
    </w:p>
    <w:p w14:paraId="6A497191" w14:textId="5CB1608F" w:rsidR="00140D01" w:rsidRPr="00140D01" w:rsidRDefault="00140D01" w:rsidP="00483018">
      <w:pPr>
        <w:pStyle w:val="ListParagraph"/>
        <w:numPr>
          <w:ilvl w:val="0"/>
          <w:numId w:val="17"/>
        </w:numPr>
      </w:pPr>
      <w:r>
        <w:t xml:space="preserve">identify, </w:t>
      </w:r>
      <w:proofErr w:type="gramStart"/>
      <w:r>
        <w:t>analyze</w:t>
      </w:r>
      <w:proofErr w:type="gramEnd"/>
      <w:r>
        <w:t xml:space="preserv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483018">
      <w:r>
        <w:t>The purpose of SM is to</w:t>
      </w:r>
    </w:p>
    <w:p w14:paraId="2A226BDF" w14:textId="4276CCFC" w:rsidR="00140D01" w:rsidRDefault="00140D01" w:rsidP="00483018">
      <w:pPr>
        <w:pStyle w:val="ListParagraph"/>
        <w:numPr>
          <w:ilvl w:val="0"/>
          <w:numId w:val="18"/>
        </w:numPr>
      </w:pPr>
      <w:r>
        <w:t>manage supplier</w:t>
      </w:r>
      <w:r w:rsidR="00633311">
        <w:t>s</w:t>
      </w:r>
      <w:r>
        <w:t xml:space="preserve"> and their performance</w:t>
      </w:r>
    </w:p>
    <w:p w14:paraId="1B8D21F5" w14:textId="050DC07F" w:rsidR="00140D01" w:rsidRDefault="00140D01" w:rsidP="00483018">
      <w:pPr>
        <w:pStyle w:val="ListParagraph"/>
        <w:numPr>
          <w:ilvl w:val="0"/>
          <w:numId w:val="18"/>
        </w:numPr>
      </w:pPr>
      <w:r>
        <w:t>improve relationships with key suppliers</w:t>
      </w:r>
    </w:p>
    <w:p w14:paraId="7B9E729E" w14:textId="1ECE56A2" w:rsidR="00140D01" w:rsidRDefault="00140D01" w:rsidP="00483018">
      <w:pPr>
        <w:pStyle w:val="ListParagraph"/>
        <w:numPr>
          <w:ilvl w:val="0"/>
          <w:numId w:val="18"/>
        </w:numPr>
      </w:pPr>
      <w:r>
        <w:t>find and get new value</w:t>
      </w:r>
    </w:p>
    <w:p w14:paraId="6CDE43B7" w14:textId="4A817AD8" w:rsidR="00140D01" w:rsidRPr="00140D01" w:rsidRDefault="00140D01" w:rsidP="00483018">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483018">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483018">
      <w:r>
        <w:t xml:space="preserve">The purpose of </w:t>
      </w:r>
      <w:r w:rsidRPr="00B8695D">
        <w:t>monitoring and event management</w:t>
      </w:r>
      <w:r>
        <w:t xml:space="preserve"> is to</w:t>
      </w:r>
    </w:p>
    <w:p w14:paraId="64C98288" w14:textId="0F318263" w:rsidR="00A35C4D" w:rsidRDefault="00A35C4D" w:rsidP="00483018">
      <w:pPr>
        <w:pStyle w:val="ListParagraph"/>
        <w:numPr>
          <w:ilvl w:val="0"/>
          <w:numId w:val="19"/>
        </w:numPr>
      </w:pPr>
      <w:r>
        <w:t>analyze service components</w:t>
      </w:r>
    </w:p>
    <w:p w14:paraId="7963C995" w14:textId="08263641" w:rsidR="00A35C4D" w:rsidRDefault="00A35C4D" w:rsidP="00483018">
      <w:pPr>
        <w:pStyle w:val="ListParagraph"/>
        <w:numPr>
          <w:ilvl w:val="0"/>
          <w:numId w:val="19"/>
        </w:numPr>
      </w:pPr>
      <w:r>
        <w:t>record and report changes (generate events)</w:t>
      </w:r>
    </w:p>
    <w:p w14:paraId="3CFC0BF1" w14:textId="37D23930" w:rsidR="00A35C4D" w:rsidRDefault="00A35C4D" w:rsidP="00483018">
      <w:pPr>
        <w:pStyle w:val="ListParagraph"/>
        <w:numPr>
          <w:ilvl w:val="0"/>
          <w:numId w:val="19"/>
        </w:numPr>
      </w:pPr>
      <w:r>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483018">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483018">
      <w:r>
        <w:t>SCM practice ensures that</w:t>
      </w:r>
    </w:p>
    <w:p w14:paraId="1F7B9CD1" w14:textId="6CE2C9AD" w:rsidR="00A35C4D" w:rsidRDefault="00A35C4D" w:rsidP="00483018">
      <w:pPr>
        <w:pStyle w:val="ListParagraph"/>
        <w:numPr>
          <w:ilvl w:val="0"/>
          <w:numId w:val="20"/>
        </w:numPr>
      </w:pPr>
      <w:r>
        <w:t>Cis and service configuration is accurate, reliable, and available</w:t>
      </w:r>
    </w:p>
    <w:p w14:paraId="535FE2D7" w14:textId="3BAEAE85" w:rsidR="00A35C4D" w:rsidRDefault="00A35C4D" w:rsidP="00483018">
      <w:pPr>
        <w:pStyle w:val="ListParagraph"/>
        <w:numPr>
          <w:ilvl w:val="0"/>
          <w:numId w:val="20"/>
        </w:numPr>
      </w:pPr>
      <w:r>
        <w:t>Cis are documented</w:t>
      </w:r>
    </w:p>
    <w:p w14:paraId="376A0340" w14:textId="06B23203" w:rsidR="00A35C4D" w:rsidRPr="00A35C4D" w:rsidRDefault="00A35C4D" w:rsidP="00483018">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483018">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lastRenderedPageBreak/>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483018">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483018">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483018">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483018">
      <w:r>
        <w:t>Two types – those removed by the service (value proposition) and those imposed on the consumer</w:t>
      </w:r>
    </w:p>
    <w:p w14:paraId="38F92CA6" w14:textId="3B83055F" w:rsidR="00B4585E" w:rsidRDefault="00B4585E" w:rsidP="00A00DEA">
      <w:pPr>
        <w:pStyle w:val="Heading3"/>
      </w:pPr>
      <w:r w:rsidRPr="00B8695D">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483018">
      <w:r>
        <w:t>Two types – those removed by the service (value proposition) and those imposed on the consumer</w:t>
      </w:r>
    </w:p>
    <w:p w14:paraId="72D4C143" w14:textId="341549AF" w:rsidR="00B4585E" w:rsidRDefault="00B4585E" w:rsidP="00A00DEA">
      <w:pPr>
        <w:pStyle w:val="Heading3"/>
      </w:pPr>
      <w:r w:rsidRPr="00B8695D">
        <w:lastRenderedPageBreak/>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483018">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483018">
      <w:r>
        <w:t>How it performs. Fit for use. Defined and agreed conditions. Typically</w:t>
      </w:r>
      <w:r w:rsidR="00333943">
        <w:t xml:space="preserve">, </w:t>
      </w:r>
      <w:r>
        <w:t>availability, capacity, service levels, and continuity.</w:t>
      </w:r>
    </w:p>
    <w:p w14:paraId="3F5B25B3" w14:textId="77777777" w:rsidR="00BF3BE9" w:rsidRPr="00B8695D" w:rsidRDefault="00BF3BE9" w:rsidP="00BF3BE9">
      <w:pPr>
        <w:pStyle w:val="Heading2"/>
      </w:pPr>
      <w:r w:rsidRPr="00B8695D">
        <w:t xml:space="preserve">3.1 Describe the four dimensions of service management (3): </w:t>
      </w:r>
      <w:r>
        <w:t>x2</w:t>
      </w:r>
    </w:p>
    <w:p w14:paraId="26C20870" w14:textId="77777777" w:rsidR="00BF3BE9" w:rsidRDefault="00BF3BE9" w:rsidP="00BF3BE9">
      <w:pPr>
        <w:pStyle w:val="Heading3"/>
      </w:pPr>
      <w:r w:rsidRPr="00B8695D">
        <w:t xml:space="preserve">a) Organizations and people (3.1) </w:t>
      </w:r>
    </w:p>
    <w:p w14:paraId="7CCA844E" w14:textId="77777777" w:rsidR="00BF3BE9" w:rsidRDefault="00BF3BE9" w:rsidP="00483018">
      <w:r>
        <w:t>Characteristics for organizational effectiveness for providing a service:</w:t>
      </w:r>
    </w:p>
    <w:p w14:paraId="00429974" w14:textId="77777777" w:rsidR="00BF3BE9" w:rsidRDefault="00BF3BE9" w:rsidP="00483018">
      <w:pPr>
        <w:pStyle w:val="ListParagraph"/>
        <w:numPr>
          <w:ilvl w:val="0"/>
          <w:numId w:val="22"/>
        </w:numPr>
      </w:pPr>
      <w:r w:rsidRPr="005A7642">
        <w:rPr>
          <w:b/>
          <w:bCs/>
        </w:rPr>
        <w:t>well-defined organizational structure</w:t>
      </w:r>
      <w:r>
        <w:t xml:space="preserve"> – reporting lines, roles and responsibilities, systems of authority (line, staff, functional), communication model</w:t>
      </w:r>
    </w:p>
    <w:p w14:paraId="1605A706" w14:textId="77777777" w:rsidR="00BF3BE9" w:rsidRDefault="00BF3BE9" w:rsidP="00483018">
      <w:pPr>
        <w:pStyle w:val="ListParagraph"/>
        <w:numPr>
          <w:ilvl w:val="0"/>
          <w:numId w:val="22"/>
        </w:numPr>
      </w:pPr>
      <w:r w:rsidRPr="00702560">
        <w:rPr>
          <w:b/>
          <w:bCs/>
        </w:rPr>
        <w:t>healthy organizational culture</w:t>
      </w:r>
      <w:r>
        <w:t xml:space="preserve"> – vision, values, norms, systems, symbols, language, assumptions, beliefs, habits</w:t>
      </w:r>
    </w:p>
    <w:p w14:paraId="71E54747" w14:textId="77777777" w:rsidR="00BF3BE9" w:rsidRDefault="00BF3BE9" w:rsidP="00483018">
      <w:pPr>
        <w:pStyle w:val="ListParagraph"/>
        <w:numPr>
          <w:ilvl w:val="0"/>
          <w:numId w:val="22"/>
        </w:numPr>
      </w:pPr>
      <w:r w:rsidRPr="00702560">
        <w:rPr>
          <w:b/>
          <w:bCs/>
        </w:rPr>
        <w:t>common organizational objective</w:t>
      </w:r>
      <w:r>
        <w:t xml:space="preserve"> – must be understood as their contribution to creating value</w:t>
      </w:r>
    </w:p>
    <w:p w14:paraId="03EC5C8C" w14:textId="77777777" w:rsidR="00BF3BE9" w:rsidRPr="00447D18" w:rsidRDefault="00BF3BE9" w:rsidP="00483018">
      <w:pPr>
        <w:pStyle w:val="ListParagraph"/>
        <w:numPr>
          <w:ilvl w:val="0"/>
          <w:numId w:val="22"/>
        </w:numPr>
      </w:pPr>
      <w:r w:rsidRPr="00702560">
        <w:rPr>
          <w:b/>
          <w:bCs/>
        </w:rPr>
        <w:t>up-to-date organizational skills and competencies</w:t>
      </w:r>
      <w:r>
        <w:t xml:space="preserve"> – management and leadership styles (motivation), communication and collaboration model (transparency), skilled people</w:t>
      </w:r>
    </w:p>
    <w:p w14:paraId="1DA7262D" w14:textId="77777777" w:rsidR="00BF3BE9" w:rsidRDefault="00BF3BE9" w:rsidP="00BF3BE9">
      <w:pPr>
        <w:pStyle w:val="Heading3"/>
      </w:pPr>
      <w:r w:rsidRPr="00B8695D">
        <w:t xml:space="preserve">b) Information and technology (3.2) </w:t>
      </w:r>
    </w:p>
    <w:p w14:paraId="3070527B" w14:textId="77777777" w:rsidR="00BF3BE9" w:rsidRDefault="00BF3BE9" w:rsidP="00483018">
      <w:pPr>
        <w:pStyle w:val="ListParagraph"/>
        <w:numPr>
          <w:ilvl w:val="0"/>
          <w:numId w:val="23"/>
        </w:numPr>
      </w:pPr>
      <w:r>
        <w:t>Information management – define the info</w:t>
      </w:r>
    </w:p>
    <w:p w14:paraId="6019131F" w14:textId="77777777" w:rsidR="00BF3BE9" w:rsidRDefault="00BF3BE9" w:rsidP="00483018">
      <w:pPr>
        <w:pStyle w:val="ListParagraph"/>
        <w:numPr>
          <w:ilvl w:val="0"/>
          <w:numId w:val="23"/>
        </w:numPr>
      </w:pPr>
      <w:r>
        <w:t>information exchange – define availability, reliability, accessibility, timeliness, information accuracy, and exchange. Architecture.</w:t>
      </w:r>
    </w:p>
    <w:p w14:paraId="3CFF6F51" w14:textId="77777777" w:rsidR="00BF3BE9" w:rsidRPr="00706701" w:rsidRDefault="00BF3BE9" w:rsidP="00483018">
      <w:pPr>
        <w:pStyle w:val="ListParagraph"/>
        <w:numPr>
          <w:ilvl w:val="0"/>
          <w:numId w:val="23"/>
        </w:numPr>
      </w:pPr>
      <w:r>
        <w:t>challenges – protection, management, archiving, disposal – security and regulatory compliance</w:t>
      </w:r>
    </w:p>
    <w:p w14:paraId="2E5E5536" w14:textId="77777777" w:rsidR="00BF3BE9" w:rsidRDefault="00BF3BE9" w:rsidP="00BF3BE9">
      <w:pPr>
        <w:pStyle w:val="Heading3"/>
      </w:pPr>
      <w:r w:rsidRPr="00B8695D">
        <w:t xml:space="preserve">c) Partners and suppliers (3.3) </w:t>
      </w:r>
    </w:p>
    <w:p w14:paraId="73F7C9D6" w14:textId="77777777" w:rsidR="00BF3BE9" w:rsidRDefault="00BF3BE9" w:rsidP="00483018">
      <w:r>
        <w:t>Organizational relationships</w:t>
      </w:r>
    </w:p>
    <w:p w14:paraId="0407130D" w14:textId="77777777" w:rsidR="00BF3BE9" w:rsidRDefault="00BF3BE9" w:rsidP="00483018">
      <w:pPr>
        <w:pStyle w:val="ListParagraph"/>
        <w:numPr>
          <w:ilvl w:val="0"/>
          <w:numId w:val="24"/>
        </w:numPr>
      </w:pPr>
      <w:r>
        <w:t>goods supply</w:t>
      </w:r>
    </w:p>
    <w:p w14:paraId="1E729A63" w14:textId="77777777" w:rsidR="00BF3BE9" w:rsidRDefault="00BF3BE9" w:rsidP="00483018">
      <w:pPr>
        <w:pStyle w:val="ListParagraph"/>
        <w:numPr>
          <w:ilvl w:val="0"/>
          <w:numId w:val="24"/>
        </w:numPr>
      </w:pPr>
      <w:r>
        <w:t>service delivery</w:t>
      </w:r>
    </w:p>
    <w:p w14:paraId="2D999870" w14:textId="77777777" w:rsidR="00BF3BE9" w:rsidRDefault="00BF3BE9" w:rsidP="00483018">
      <w:pPr>
        <w:pStyle w:val="ListParagraph"/>
        <w:numPr>
          <w:ilvl w:val="0"/>
          <w:numId w:val="24"/>
        </w:numPr>
      </w:pPr>
      <w:r>
        <w:t>service partnership</w:t>
      </w:r>
    </w:p>
    <w:p w14:paraId="7879DDAC" w14:textId="77777777" w:rsidR="00BF3BE9" w:rsidRDefault="00BF3BE9" w:rsidP="00483018">
      <w:r w:rsidRPr="00702560">
        <w:rPr>
          <w:b/>
          <w:bCs/>
        </w:rPr>
        <w:t>SIAM</w:t>
      </w:r>
      <w:r>
        <w:t xml:space="preserve"> – Service Integration and Management – an integration middleman who manages with the process</w:t>
      </w:r>
    </w:p>
    <w:p w14:paraId="7639F948" w14:textId="77777777" w:rsidR="00BF3BE9" w:rsidRPr="00492692" w:rsidRDefault="00BF3BE9" w:rsidP="00483018">
      <w:r w:rsidRPr="00702560">
        <w:rPr>
          <w:b/>
          <w:bCs/>
        </w:rPr>
        <w:t>Factors affecting supplier strategy</w:t>
      </w:r>
      <w:r>
        <w:t xml:space="preserve"> – external constraints, subject matter expertise, demand patterns, strategic focus, cost concerns, corporate culture, and resource scarcity.</w:t>
      </w:r>
    </w:p>
    <w:p w14:paraId="291D2B48" w14:textId="77777777" w:rsidR="00BF3BE9" w:rsidRDefault="00BF3BE9" w:rsidP="00BF3BE9">
      <w:pPr>
        <w:pStyle w:val="Heading3"/>
      </w:pPr>
      <w:r w:rsidRPr="00B8695D">
        <w:t>d) Value streams and processes (3.4-3.4.2)</w:t>
      </w:r>
    </w:p>
    <w:p w14:paraId="5F1220D4" w14:textId="77777777" w:rsidR="00BF3BE9" w:rsidRDefault="00BF3BE9" w:rsidP="00BF3BE9">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55823D48" w14:textId="77777777" w:rsidR="00BF3BE9" w:rsidRDefault="00BF3BE9" w:rsidP="00BF3BE9">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47D82CFB" w14:textId="64693B0F" w:rsidR="00F00F77" w:rsidRDefault="00F00F77" w:rsidP="00483018">
      <w:r>
        <w:t xml:space="preserve">Value chain = complete map/restaurant layout, value stream = one journey/menu item outcome, process = recipe. </w:t>
      </w:r>
      <w:r w:rsidR="0020346B">
        <w:t>[</w:t>
      </w:r>
      <w:r>
        <w:t>Doug</w:t>
      </w:r>
      <w:r w:rsidR="0020346B">
        <w:t>]</w:t>
      </w:r>
    </w:p>
    <w:p w14:paraId="0075CBF3" w14:textId="035DFDA4" w:rsidR="00BF3BE9" w:rsidRDefault="00BF3BE9" w:rsidP="00483018">
      <w:r>
        <w:t>Characteristics of value streams – improved performance, better understanding, increased productivity, continual improvement</w:t>
      </w:r>
    </w:p>
    <w:p w14:paraId="0B8EBF9C" w14:textId="498079CC" w:rsidR="000B77AF" w:rsidRDefault="000B77AF" w:rsidP="00483018">
      <w:r>
        <w:t xml:space="preserve">Every service provider </w:t>
      </w:r>
      <w:proofErr w:type="gramStart"/>
      <w:r>
        <w:t>designs</w:t>
      </w:r>
      <w:proofErr w:type="gramEnd"/>
      <w:r>
        <w:t xml:space="preserve"> and executes value streams that start with demand and end with value co-creation. While there is only one service value chain, each organization may have many different value streams; they might be simple straight-line journeys through the value chain, or they may loop around the value chain in multiple iterations with feedback.</w:t>
      </w:r>
    </w:p>
    <w:p w14:paraId="60CD672A" w14:textId="3E313926" w:rsidR="000B77AF" w:rsidRDefault="000B77AF" w:rsidP="00483018">
      <w:r>
        <w:t>Practices describe something the service provider can do from the perspective of all four dimensions of service management. They are not just about process activities, they also describe the required organization and people, information and technology, and suppliers and partners.</w:t>
      </w:r>
    </w:p>
    <w:p w14:paraId="62BCC96E" w14:textId="738E892B" w:rsidR="000B77AF" w:rsidRDefault="000B77AF" w:rsidP="00483018">
      <w:r>
        <w:t>Many practices contribute to each value stream and every practice can contribute to many value streams. Excellent service management combines appropriate practices in the value streams to enable value co-creation. For example, to modify a service, a value stream may include combinations from:</w:t>
      </w:r>
    </w:p>
    <w:p w14:paraId="6D8B17D3" w14:textId="4CEE79CF" w:rsidR="000B77AF" w:rsidRDefault="000B77AF" w:rsidP="00483018">
      <w:pPr>
        <w:pStyle w:val="ListParagraph"/>
        <w:numPr>
          <w:ilvl w:val="0"/>
          <w:numId w:val="37"/>
        </w:numPr>
      </w:pPr>
      <w:r>
        <w:t>relationship management to understand the needs and expectations of =customers and other stakeholders</w:t>
      </w:r>
    </w:p>
    <w:p w14:paraId="73C3E39F" w14:textId="32B64891" w:rsidR="000B77AF" w:rsidRDefault="000B77AF" w:rsidP="00483018">
      <w:pPr>
        <w:pStyle w:val="ListParagraph"/>
        <w:numPr>
          <w:ilvl w:val="0"/>
          <w:numId w:val="37"/>
        </w:numPr>
      </w:pPr>
      <w:r>
        <w:t xml:space="preserve">service financial </w:t>
      </w:r>
      <w:r w:rsidR="00F00F77">
        <w:t>management</w:t>
      </w:r>
      <w:r>
        <w:t xml:space="preserve"> to analyze the costs</w:t>
      </w:r>
    </w:p>
    <w:p w14:paraId="2BD1C94C" w14:textId="7C2B80FF" w:rsidR="000B77AF" w:rsidRDefault="000B77AF" w:rsidP="00483018">
      <w:pPr>
        <w:pStyle w:val="ListParagraph"/>
        <w:numPr>
          <w:ilvl w:val="0"/>
          <w:numId w:val="37"/>
        </w:numPr>
      </w:pPr>
      <w:r>
        <w:t>risk management to understand the associated risks</w:t>
      </w:r>
    </w:p>
    <w:p w14:paraId="2C00BDF5" w14:textId="2085B4BF" w:rsidR="000B77AF" w:rsidRDefault="000B77AF" w:rsidP="00483018">
      <w:pPr>
        <w:pStyle w:val="ListParagraph"/>
        <w:numPr>
          <w:ilvl w:val="0"/>
          <w:numId w:val="37"/>
        </w:numPr>
      </w:pPr>
      <w:r>
        <w:t>portfolio management to review costs, benefits, risks, and alignment with the strategy, and to decide whether to process</w:t>
      </w:r>
    </w:p>
    <w:p w14:paraId="4473CE2A" w14:textId="1A50A78B" w:rsidR="000B77AF" w:rsidRDefault="000B77AF" w:rsidP="00483018">
      <w:pPr>
        <w:pStyle w:val="ListParagraph"/>
        <w:numPr>
          <w:ilvl w:val="0"/>
          <w:numId w:val="37"/>
        </w:numPr>
      </w:pPr>
      <w:r>
        <w:t>business analysis to create detailed requirements for the modified service</w:t>
      </w:r>
    </w:p>
    <w:p w14:paraId="233850F2" w14:textId="23CF20C8" w:rsidR="000B77AF" w:rsidRDefault="000B77AF" w:rsidP="00483018">
      <w:pPr>
        <w:pStyle w:val="ListParagraph"/>
        <w:numPr>
          <w:ilvl w:val="0"/>
          <w:numId w:val="37"/>
        </w:numPr>
      </w:pPr>
      <w:r>
        <w:t>service design to design the modified service</w:t>
      </w:r>
    </w:p>
    <w:p w14:paraId="5C2958B8" w14:textId="6E89DFB1" w:rsidR="000B77AF" w:rsidRDefault="000B77AF" w:rsidP="00483018">
      <w:pPr>
        <w:pStyle w:val="ListParagraph"/>
        <w:numPr>
          <w:ilvl w:val="0"/>
          <w:numId w:val="37"/>
        </w:numPr>
      </w:pPr>
      <w:r>
        <w:t>software development and management to create new software features required</w:t>
      </w:r>
    </w:p>
    <w:p w14:paraId="3A5785E8" w14:textId="6BEF1645" w:rsidR="000B77AF" w:rsidRDefault="000B77AF" w:rsidP="00483018">
      <w:pPr>
        <w:pStyle w:val="ListParagraph"/>
        <w:numPr>
          <w:ilvl w:val="0"/>
          <w:numId w:val="37"/>
        </w:numPr>
      </w:pPr>
      <w:r>
        <w:t>infrastructure and platform management to provide supporting infrastructure</w:t>
      </w:r>
    </w:p>
    <w:p w14:paraId="4E3633B3" w14:textId="79E3A2B4" w:rsidR="000B77AF" w:rsidRDefault="000B77AF" w:rsidP="00483018">
      <w:pPr>
        <w:pStyle w:val="ListParagraph"/>
        <w:numPr>
          <w:ilvl w:val="0"/>
          <w:numId w:val="37"/>
        </w:numPr>
      </w:pPr>
      <w:r>
        <w:lastRenderedPageBreak/>
        <w:t>service validation and testing to ensure that all the new or changed components work together as expected to enable the required value creation</w:t>
      </w:r>
    </w:p>
    <w:p w14:paraId="2CE5CE59" w14:textId="5A50E22E" w:rsidR="00F00F77" w:rsidRDefault="00F00F77" w:rsidP="00483018">
      <w:pPr>
        <w:pStyle w:val="ListParagraph"/>
        <w:numPr>
          <w:ilvl w:val="0"/>
          <w:numId w:val="37"/>
        </w:numPr>
      </w:pPr>
      <w:r>
        <w:t>change enablement to ensure that the service changes happen as and when required</w:t>
      </w:r>
    </w:p>
    <w:p w14:paraId="76390687" w14:textId="21F97B90" w:rsidR="00F00F77" w:rsidRDefault="00F00F77" w:rsidP="00483018">
      <w:pPr>
        <w:pStyle w:val="ListParagraph"/>
        <w:numPr>
          <w:ilvl w:val="0"/>
          <w:numId w:val="37"/>
        </w:numPr>
      </w:pPr>
      <w:r>
        <w:t>deployment management to move the new and change components to the live environment</w:t>
      </w:r>
    </w:p>
    <w:p w14:paraId="770D90E7" w14:textId="3528630A" w:rsidR="00F00F77" w:rsidRDefault="00F00F77" w:rsidP="00483018">
      <w:pPr>
        <w:pStyle w:val="ListParagraph"/>
        <w:numPr>
          <w:ilvl w:val="0"/>
          <w:numId w:val="37"/>
        </w:numPr>
      </w:pPr>
      <w:r>
        <w:t>release management to make the new or changed features available to the users</w:t>
      </w:r>
    </w:p>
    <w:p w14:paraId="696C4A53" w14:textId="6CA7B97D" w:rsidR="00F00F77" w:rsidRDefault="00F00F77" w:rsidP="00483018">
      <w:pPr>
        <w:pStyle w:val="ListParagraph"/>
        <w:numPr>
          <w:ilvl w:val="0"/>
          <w:numId w:val="37"/>
        </w:numPr>
      </w:pPr>
      <w:r>
        <w:t xml:space="preserve">continual improvement to ensure that lessons are </w:t>
      </w:r>
      <w:proofErr w:type="gramStart"/>
      <w:r>
        <w:t>learned</w:t>
      </w:r>
      <w:proofErr w:type="gramEnd"/>
      <w:r>
        <w:t xml:space="preserve"> and feedback is incorporated into future work</w:t>
      </w:r>
    </w:p>
    <w:p w14:paraId="7983CED1" w14:textId="76B56065" w:rsidR="00F00F77" w:rsidRDefault="00F00F77" w:rsidP="00483018">
      <w:r>
        <w:t>Other practices may also contribute to this value steam depending on the service being modified and how the organization works. This includes project management, organizational change management, architecture management, service level management, and other practices.</w:t>
      </w:r>
    </w:p>
    <w:p w14:paraId="273FFE66" w14:textId="52FE5DB6" w:rsidR="00F00F77" w:rsidRDefault="00F00F77" w:rsidP="00483018">
      <w:r>
        <w:t xml:space="preserve">Please </w:t>
      </w:r>
      <w:proofErr w:type="spellStart"/>
      <w:r>
        <w:t>not</w:t>
      </w:r>
      <w:proofErr w:type="spellEnd"/>
      <w:r>
        <w:t xml:space="preserve"> that the involvement of different practices does not imply increasing the number of people and handoffs involved in doing the work. It is quite possible for one person, or a small team, to carry out most or </w:t>
      </w:r>
      <w:proofErr w:type="gramStart"/>
      <w:r>
        <w:t>all of</w:t>
      </w:r>
      <w:proofErr w:type="gramEnd"/>
      <w:r>
        <w:t xml:space="preserve"> the work, using ideas from practices as required.</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483018">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483018">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483018">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4.3, 4.3.8 </w:t>
      </w:r>
      <w:r>
        <w:t xml:space="preserve">) x1 </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483018">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483018">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r>
        <w:t xml:space="preserve">) </w:t>
      </w:r>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483018">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483018">
      <w:r>
        <w:t>The improve activity is about continuous improvement.</w:t>
      </w:r>
    </w:p>
    <w:p w14:paraId="41153A42" w14:textId="77777777" w:rsidR="00533201" w:rsidRDefault="00533201" w:rsidP="00A00DEA">
      <w:pPr>
        <w:pStyle w:val="Heading3"/>
      </w:pPr>
      <w:r>
        <w:lastRenderedPageBreak/>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483018">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t>d) Design &amp; transition</w:t>
      </w:r>
    </w:p>
    <w:p w14:paraId="193DC81B" w14:textId="77777777" w:rsidR="00533201" w:rsidRPr="008564AA" w:rsidRDefault="00533201" w:rsidP="00483018">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483018">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483018">
      <w:r>
        <w:t>The deliver and support activity ensures delivery and support supporting all requirements.</w:t>
      </w:r>
    </w:p>
    <w:p w14:paraId="57C24D52" w14:textId="77777777" w:rsidR="00533201" w:rsidRDefault="00533201" w:rsidP="00483018">
      <w:pPr>
        <w:rPr>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7DF01CB3" w:rsidR="00B4585E" w:rsidRDefault="00B4585E" w:rsidP="00A00DEA">
      <w:pPr>
        <w:pStyle w:val="Heading3"/>
      </w:pPr>
      <w:r w:rsidRPr="00B8695D">
        <w:t>f) Problem</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74471" w14:textId="77777777" w:rsidR="00832DEA" w:rsidRDefault="00832DEA" w:rsidP="00483018">
      <w:r>
        <w:separator/>
      </w:r>
    </w:p>
  </w:endnote>
  <w:endnote w:type="continuationSeparator" w:id="0">
    <w:p w14:paraId="6E5064A2" w14:textId="77777777" w:rsidR="00832DEA" w:rsidRDefault="00832DEA" w:rsidP="0048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w:charset w:val="00"/>
    <w:family w:val="swiss"/>
    <w:pitch w:val="variable"/>
    <w:sig w:usb0="2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E56F7" w14:textId="77777777" w:rsidR="00832DEA" w:rsidRDefault="00832DEA" w:rsidP="00483018">
      <w:r>
        <w:separator/>
      </w:r>
    </w:p>
  </w:footnote>
  <w:footnote w:type="continuationSeparator" w:id="0">
    <w:p w14:paraId="274F225C" w14:textId="77777777" w:rsidR="00832DEA" w:rsidRDefault="00832DEA" w:rsidP="0048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3708" w14:textId="4DC8F5E9" w:rsidR="00164D95" w:rsidRPr="00164D95" w:rsidRDefault="00164D95" w:rsidP="00483018">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483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0EB"/>
    <w:multiLevelType w:val="hybridMultilevel"/>
    <w:tmpl w:val="AD56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7"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0"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10603C"/>
    <w:multiLevelType w:val="hybridMultilevel"/>
    <w:tmpl w:val="4176A12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15:restartNumberingAfterBreak="0">
    <w:nsid w:val="24103870"/>
    <w:multiLevelType w:val="multilevel"/>
    <w:tmpl w:val="C4463244"/>
    <w:numStyleLink w:val="list-discussion"/>
  </w:abstractNum>
  <w:abstractNum w:abstractNumId="15"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9"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44E42FBC"/>
    <w:multiLevelType w:val="hybridMultilevel"/>
    <w:tmpl w:val="26BA0E42"/>
    <w:lvl w:ilvl="0" w:tplc="6A3C219C">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480B0018"/>
    <w:multiLevelType w:val="hybridMultilevel"/>
    <w:tmpl w:val="A97ED114"/>
    <w:lvl w:ilvl="0" w:tplc="8258E720">
      <w:start w:val="1"/>
      <w:numFmt w:val="bullet"/>
      <w:pStyle w:val="ListParagraph"/>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4EA26E77"/>
    <w:multiLevelType w:val="multilevel"/>
    <w:tmpl w:val="C4463244"/>
    <w:numStyleLink w:val="list-discussion"/>
  </w:abstractNum>
  <w:abstractNum w:abstractNumId="26"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5A401A92"/>
    <w:multiLevelType w:val="hybridMultilevel"/>
    <w:tmpl w:val="6A18A350"/>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0"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2"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AC4C77"/>
    <w:multiLevelType w:val="hybridMultilevel"/>
    <w:tmpl w:val="D24E9536"/>
    <w:lvl w:ilvl="0" w:tplc="9E06CA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8892B7F"/>
    <w:multiLevelType w:val="hybridMultilevel"/>
    <w:tmpl w:val="CB68F654"/>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8"/>
  </w:num>
  <w:num w:numId="2">
    <w:abstractNumId w:val="1"/>
  </w:num>
  <w:num w:numId="3">
    <w:abstractNumId w:val="35"/>
  </w:num>
  <w:num w:numId="4">
    <w:abstractNumId w:val="9"/>
  </w:num>
  <w:num w:numId="5">
    <w:abstractNumId w:val="4"/>
  </w:num>
  <w:num w:numId="6">
    <w:abstractNumId w:val="29"/>
  </w:num>
  <w:num w:numId="7">
    <w:abstractNumId w:val="14"/>
  </w:num>
  <w:num w:numId="8">
    <w:abstractNumId w:val="33"/>
  </w:num>
  <w:num w:numId="9">
    <w:abstractNumId w:val="11"/>
  </w:num>
  <w:num w:numId="10">
    <w:abstractNumId w:val="30"/>
  </w:num>
  <w:num w:numId="11">
    <w:abstractNumId w:val="28"/>
  </w:num>
  <w:num w:numId="12">
    <w:abstractNumId w:val="32"/>
  </w:num>
  <w:num w:numId="13">
    <w:abstractNumId w:val="36"/>
  </w:num>
  <w:num w:numId="14">
    <w:abstractNumId w:val="7"/>
  </w:num>
  <w:num w:numId="15">
    <w:abstractNumId w:val="19"/>
  </w:num>
  <w:num w:numId="16">
    <w:abstractNumId w:val="8"/>
  </w:num>
  <w:num w:numId="17">
    <w:abstractNumId w:val="23"/>
  </w:num>
  <w:num w:numId="18">
    <w:abstractNumId w:val="2"/>
  </w:num>
  <w:num w:numId="19">
    <w:abstractNumId w:val="26"/>
  </w:num>
  <w:num w:numId="20">
    <w:abstractNumId w:val="31"/>
  </w:num>
  <w:num w:numId="21">
    <w:abstractNumId w:val="10"/>
  </w:num>
  <w:num w:numId="22">
    <w:abstractNumId w:val="24"/>
  </w:num>
  <w:num w:numId="23">
    <w:abstractNumId w:val="37"/>
  </w:num>
  <w:num w:numId="24">
    <w:abstractNumId w:val="3"/>
  </w:num>
  <w:num w:numId="25">
    <w:abstractNumId w:val="27"/>
  </w:num>
  <w:num w:numId="26">
    <w:abstractNumId w:val="15"/>
  </w:num>
  <w:num w:numId="27">
    <w:abstractNumId w:val="17"/>
  </w:num>
  <w:num w:numId="28">
    <w:abstractNumId w:val="12"/>
  </w:num>
  <w:num w:numId="29">
    <w:abstractNumId w:val="5"/>
  </w:num>
  <w:num w:numId="30">
    <w:abstractNumId w:val="34"/>
  </w:num>
  <w:num w:numId="31">
    <w:abstractNumId w:val="16"/>
  </w:num>
  <w:num w:numId="32">
    <w:abstractNumId w:val="25"/>
  </w:num>
  <w:num w:numId="33">
    <w:abstractNumId w:val="20"/>
  </w:num>
  <w:num w:numId="34">
    <w:abstractNumId w:val="6"/>
  </w:num>
  <w:num w:numId="35">
    <w:abstractNumId w:val="13"/>
  </w:num>
  <w:num w:numId="36">
    <w:abstractNumId w:val="21"/>
  </w:num>
  <w:num w:numId="37">
    <w:abstractNumId w:val="0"/>
  </w:num>
  <w:num w:numId="38">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6" w:nlCheck="1" w:checkStyle="0"/>
  <w:activeWritingStyle w:appName="MSWord" w:lang="en-US" w:vendorID="64" w:dllVersion="0" w:nlCheck="1" w:checkStyle="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6B0"/>
    <w:rsid w:val="00006929"/>
    <w:rsid w:val="00010D97"/>
    <w:rsid w:val="0003715C"/>
    <w:rsid w:val="00067F08"/>
    <w:rsid w:val="00071A43"/>
    <w:rsid w:val="000751D4"/>
    <w:rsid w:val="000804B0"/>
    <w:rsid w:val="00092FBE"/>
    <w:rsid w:val="000B77AF"/>
    <w:rsid w:val="00107388"/>
    <w:rsid w:val="00117BAC"/>
    <w:rsid w:val="00140D01"/>
    <w:rsid w:val="00143920"/>
    <w:rsid w:val="00164D95"/>
    <w:rsid w:val="001A0F7A"/>
    <w:rsid w:val="001C120B"/>
    <w:rsid w:val="001C3B95"/>
    <w:rsid w:val="001C40A0"/>
    <w:rsid w:val="001C56EE"/>
    <w:rsid w:val="0020346B"/>
    <w:rsid w:val="00212C0D"/>
    <w:rsid w:val="00245BAA"/>
    <w:rsid w:val="0025478F"/>
    <w:rsid w:val="00290BE6"/>
    <w:rsid w:val="00296296"/>
    <w:rsid w:val="002A7F9B"/>
    <w:rsid w:val="002C22AF"/>
    <w:rsid w:val="002C4EE4"/>
    <w:rsid w:val="002E18B9"/>
    <w:rsid w:val="003019BC"/>
    <w:rsid w:val="00301F73"/>
    <w:rsid w:val="00306A9F"/>
    <w:rsid w:val="00333943"/>
    <w:rsid w:val="00352980"/>
    <w:rsid w:val="003A4F59"/>
    <w:rsid w:val="003A6589"/>
    <w:rsid w:val="003C4916"/>
    <w:rsid w:val="003C5E89"/>
    <w:rsid w:val="003D2FA8"/>
    <w:rsid w:val="003E489A"/>
    <w:rsid w:val="00401875"/>
    <w:rsid w:val="00447D18"/>
    <w:rsid w:val="004623F0"/>
    <w:rsid w:val="00483018"/>
    <w:rsid w:val="00492692"/>
    <w:rsid w:val="004B0826"/>
    <w:rsid w:val="004F2D93"/>
    <w:rsid w:val="005076B0"/>
    <w:rsid w:val="00516649"/>
    <w:rsid w:val="00531964"/>
    <w:rsid w:val="00533201"/>
    <w:rsid w:val="00555DF2"/>
    <w:rsid w:val="005857B3"/>
    <w:rsid w:val="005A7642"/>
    <w:rsid w:val="005C53CD"/>
    <w:rsid w:val="005D5564"/>
    <w:rsid w:val="005F1A7B"/>
    <w:rsid w:val="00633311"/>
    <w:rsid w:val="006A2A92"/>
    <w:rsid w:val="006A54DD"/>
    <w:rsid w:val="006B04CF"/>
    <w:rsid w:val="006C5E31"/>
    <w:rsid w:val="006D1E67"/>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32DEA"/>
    <w:rsid w:val="0084679F"/>
    <w:rsid w:val="008564AA"/>
    <w:rsid w:val="00861CF0"/>
    <w:rsid w:val="008633C9"/>
    <w:rsid w:val="008833FA"/>
    <w:rsid w:val="0088703B"/>
    <w:rsid w:val="00894AD1"/>
    <w:rsid w:val="008D2D10"/>
    <w:rsid w:val="00903CAF"/>
    <w:rsid w:val="00904860"/>
    <w:rsid w:val="0098149F"/>
    <w:rsid w:val="0098693F"/>
    <w:rsid w:val="009C50E7"/>
    <w:rsid w:val="009C7005"/>
    <w:rsid w:val="009D11A1"/>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3BE9"/>
    <w:rsid w:val="00BF56E4"/>
    <w:rsid w:val="00C01EB7"/>
    <w:rsid w:val="00C25294"/>
    <w:rsid w:val="00C31339"/>
    <w:rsid w:val="00C31A9C"/>
    <w:rsid w:val="00C45FD6"/>
    <w:rsid w:val="00CC5B75"/>
    <w:rsid w:val="00CF1253"/>
    <w:rsid w:val="00CF4656"/>
    <w:rsid w:val="00D13764"/>
    <w:rsid w:val="00D14344"/>
    <w:rsid w:val="00D328CE"/>
    <w:rsid w:val="00D464C9"/>
    <w:rsid w:val="00D57493"/>
    <w:rsid w:val="00D63556"/>
    <w:rsid w:val="00D76BF8"/>
    <w:rsid w:val="00D971E7"/>
    <w:rsid w:val="00DA128D"/>
    <w:rsid w:val="00DB0DC4"/>
    <w:rsid w:val="00DB5ADB"/>
    <w:rsid w:val="00DD03A3"/>
    <w:rsid w:val="00DF65A4"/>
    <w:rsid w:val="00E15157"/>
    <w:rsid w:val="00E41321"/>
    <w:rsid w:val="00E507BA"/>
    <w:rsid w:val="00E81ACC"/>
    <w:rsid w:val="00E960EB"/>
    <w:rsid w:val="00EA59B6"/>
    <w:rsid w:val="00ED2EF7"/>
    <w:rsid w:val="00ED61EA"/>
    <w:rsid w:val="00F00F77"/>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64"/>
    <w:pPr>
      <w:spacing w:before="60" w:after="60"/>
      <w:ind w:left="360" w:right="720"/>
    </w:pPr>
    <w:rPr>
      <w:sz w:val="16"/>
      <w:szCs w:val="16"/>
      <w:lang w:bidi="ar-SA"/>
    </w:rPr>
  </w:style>
  <w:style w:type="paragraph" w:styleId="Heading1">
    <w:name w:val="heading 1"/>
    <w:next w:val="Heading2"/>
    <w:link w:val="Heading1Char"/>
    <w:uiPriority w:val="9"/>
    <w:qFormat/>
    <w:rsid w:val="00531964"/>
    <w:pPr>
      <w:keepNext/>
      <w:keepLines/>
      <w:spacing w:before="48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Normal"/>
    <w:link w:val="Heading2Char"/>
    <w:uiPriority w:val="9"/>
    <w:unhideWhenUsed/>
    <w:qFormat/>
    <w:rsid w:val="00531964"/>
    <w:pPr>
      <w:keepNext/>
      <w:keepLines/>
      <w:pBdr>
        <w:bottom w:val="single" w:sz="24" w:space="1" w:color="808080" w:themeColor="background1" w:themeShade="80"/>
      </w:pBdr>
      <w:spacing w:before="240" w:after="120"/>
      <w:ind w:left="360"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Normal"/>
    <w:link w:val="Heading3Char"/>
    <w:uiPriority w:val="9"/>
    <w:unhideWhenUsed/>
    <w:qFormat/>
    <w:rsid w:val="00531964"/>
    <w:pPr>
      <w:keepNext/>
      <w:keepLines/>
      <w:spacing w:before="120" w:after="120"/>
      <w:ind w:left="180" w:hanging="180"/>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Normal"/>
    <w:link w:val="Heading4Char"/>
    <w:uiPriority w:val="9"/>
    <w:unhideWhenUsed/>
    <w:qFormat/>
    <w:rsid w:val="00531964"/>
    <w:pPr>
      <w:keepNext/>
      <w:keepLines/>
      <w:pBdr>
        <w:bottom w:val="dotted" w:sz="4" w:space="1" w:color="auto"/>
      </w:pBdr>
      <w:spacing w:before="120" w:after="120"/>
      <w:ind w:left="180" w:hanging="7"/>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531964"/>
    <w:pPr>
      <w:keepNext/>
      <w:keepLines/>
      <w:shd w:val="clear" w:color="auto" w:fill="FFFFFF" w:themeFill="background1"/>
      <w:spacing w:before="120" w:after="40"/>
      <w:ind w:left="18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531964"/>
    <w:pPr>
      <w:keepNext/>
      <w:keepLines/>
      <w:pBdr>
        <w:top w:val="single" w:sz="4" w:space="1" w:color="A8D08D" w:themeColor="accent6" w:themeTint="99"/>
      </w:pBdr>
      <w:spacing w:before="120" w:after="60"/>
      <w:ind w:left="36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531964"/>
    <w:pPr>
      <w:keepNext/>
      <w:keepLines/>
      <w:shd w:val="clear" w:color="auto" w:fill="FFFFFF" w:themeFill="background1"/>
      <w:spacing w:before="120" w:after="0"/>
      <w:ind w:left="36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531964"/>
    <w:pPr>
      <w:keepNext/>
      <w:keepLines/>
      <w:pBdr>
        <w:top w:val="dotted" w:sz="4" w:space="1" w:color="2F5496" w:themeColor="accent1" w:themeShade="BF"/>
        <w:bottom w:val="dotted" w:sz="4" w:space="1" w:color="2F5496" w:themeColor="accent1" w:themeShade="BF"/>
      </w:pBdr>
      <w:spacing w:before="120" w:after="0"/>
      <w:ind w:left="360" w:firstLine="86"/>
      <w:outlineLvl w:val="7"/>
    </w:pPr>
    <w:rPr>
      <w:rFonts w:asciiTheme="majorHAnsi" w:eastAsiaTheme="majorEastAsia" w:hAnsiTheme="majorHAnsi" w:cstheme="majorBidi"/>
      <w:b/>
      <w:bCs/>
      <w:noProof/>
      <w:color w:val="808080" w:themeColor="background1" w:themeShade="80"/>
      <w:sz w:val="16"/>
      <w:szCs w:val="18"/>
      <w:lang w:bidi="ar-SA"/>
    </w:rPr>
  </w:style>
  <w:style w:type="paragraph" w:styleId="Heading9">
    <w:name w:val="heading 9"/>
    <w:next w:val="Normal"/>
    <w:link w:val="Heading9Char"/>
    <w:uiPriority w:val="9"/>
    <w:unhideWhenUsed/>
    <w:qFormat/>
    <w:rsid w:val="00531964"/>
    <w:pPr>
      <w:keepNext/>
      <w:keepLines/>
      <w:spacing w:before="120" w:after="0"/>
      <w:ind w:left="446"/>
      <w:outlineLvl w:val="8"/>
    </w:pPr>
    <w:rPr>
      <w:rFonts w:eastAsiaTheme="majorEastAsia" w:cstheme="minorHAnsi"/>
      <w:bCs/>
      <w:iCs/>
      <w:noProof/>
      <w:color w:val="808080" w:themeColor="background1" w:themeShade="80"/>
      <w:sz w:val="16"/>
      <w:szCs w:val="16"/>
      <w:lang w:bidi="ar-SA"/>
    </w:rPr>
  </w:style>
  <w:style w:type="character" w:default="1" w:styleId="DefaultParagraphFont">
    <w:name w:val="Default Paragraph Font"/>
    <w:uiPriority w:val="1"/>
    <w:semiHidden/>
    <w:unhideWhenUsed/>
    <w:rsid w:val="005319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1964"/>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531964"/>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531964"/>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531964"/>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531964"/>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531964"/>
  </w:style>
  <w:style w:type="character" w:customStyle="1" w:styleId="FooterChar">
    <w:name w:val="Footer Char"/>
    <w:basedOn w:val="DefaultParagraphFont"/>
    <w:link w:val="Footer"/>
    <w:uiPriority w:val="99"/>
    <w:rsid w:val="00531964"/>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531964"/>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96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531964"/>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531964"/>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531964"/>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531964"/>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531964"/>
    <w:rPr>
      <w:rFonts w:asciiTheme="majorHAnsi" w:eastAsiaTheme="majorEastAsia" w:hAnsiTheme="majorHAnsi" w:cstheme="majorBidi"/>
      <w:b/>
      <w:bCs/>
      <w:noProof/>
      <w:color w:val="808080" w:themeColor="background1" w:themeShade="80"/>
      <w:sz w:val="16"/>
      <w:szCs w:val="18"/>
      <w:lang w:bidi="ar-SA"/>
    </w:rPr>
  </w:style>
  <w:style w:type="character" w:customStyle="1" w:styleId="Heading9Char">
    <w:name w:val="Heading 9 Char"/>
    <w:basedOn w:val="DefaultParagraphFont"/>
    <w:link w:val="Heading9"/>
    <w:uiPriority w:val="9"/>
    <w:rsid w:val="00531964"/>
    <w:rPr>
      <w:rFonts w:eastAsiaTheme="majorEastAsia" w:cstheme="minorHAnsi"/>
      <w:bCs/>
      <w:iCs/>
      <w:noProof/>
      <w:color w:val="808080" w:themeColor="background1" w:themeShade="80"/>
      <w:sz w:val="16"/>
      <w:szCs w:val="16"/>
      <w:lang w:bidi="ar-SA"/>
    </w:rPr>
  </w:style>
  <w:style w:type="table" w:styleId="TableGrid">
    <w:name w:val="Table Grid"/>
    <w:basedOn w:val="TableNormal"/>
    <w:uiPriority w:val="39"/>
    <w:rsid w:val="00531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31964"/>
    <w:rPr>
      <w:color w:val="808080"/>
      <w:shd w:val="clear" w:color="auto" w:fill="E6E6E6"/>
    </w:rPr>
  </w:style>
  <w:style w:type="paragraph" w:customStyle="1" w:styleId="to-edit">
    <w:name w:val="to-edit"/>
    <w:basedOn w:val="Normal"/>
    <w:qFormat/>
    <w:rsid w:val="00531964"/>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531964"/>
    <w:rPr>
      <w:sz w:val="14"/>
    </w:rPr>
  </w:style>
  <w:style w:type="character" w:customStyle="1" w:styleId="FootnoteTextChar">
    <w:name w:val="Footnote Text Char"/>
    <w:basedOn w:val="DefaultParagraphFont"/>
    <w:link w:val="FootnoteText"/>
    <w:uiPriority w:val="99"/>
    <w:rsid w:val="00531964"/>
    <w:rPr>
      <w:sz w:val="14"/>
      <w:szCs w:val="16"/>
      <w:lang w:bidi="ar-SA"/>
    </w:rPr>
  </w:style>
  <w:style w:type="character" w:styleId="FootnoteReference">
    <w:name w:val="footnote reference"/>
    <w:basedOn w:val="DefaultParagraphFont"/>
    <w:uiPriority w:val="99"/>
    <w:semiHidden/>
    <w:unhideWhenUsed/>
    <w:rsid w:val="00531964"/>
    <w:rPr>
      <w:vertAlign w:val="superscript"/>
    </w:rPr>
  </w:style>
  <w:style w:type="paragraph" w:styleId="Subtitle">
    <w:name w:val="Subtitle"/>
    <w:basedOn w:val="Normal"/>
    <w:next w:val="Normal"/>
    <w:link w:val="SubtitleChar"/>
    <w:uiPriority w:val="11"/>
    <w:qFormat/>
    <w:rsid w:val="00531964"/>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531964"/>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531964"/>
    <w:rPr>
      <w:color w:val="0563C1" w:themeColor="hyperlink"/>
      <w:u w:val="single"/>
    </w:rPr>
  </w:style>
  <w:style w:type="character" w:styleId="Strong">
    <w:name w:val="Strong"/>
    <w:basedOn w:val="DefaultParagraphFont"/>
    <w:uiPriority w:val="22"/>
    <w:qFormat/>
    <w:rsid w:val="00531964"/>
    <w:rPr>
      <w:rFonts w:ascii="Franklin Gothic Medium" w:hAnsi="Franklin Gothic Medium"/>
      <w:b/>
      <w:bCs/>
      <w:color w:val="2F5496" w:themeColor="accent1" w:themeShade="BF"/>
    </w:rPr>
  </w:style>
  <w:style w:type="character" w:styleId="Emphasis">
    <w:name w:val="Emphasis"/>
    <w:basedOn w:val="DefaultParagraphFont"/>
    <w:uiPriority w:val="20"/>
    <w:qFormat/>
    <w:rsid w:val="00531964"/>
    <w:rPr>
      <w:i/>
      <w:iCs/>
    </w:rPr>
  </w:style>
  <w:style w:type="paragraph" w:styleId="NormalWeb">
    <w:name w:val="Normal (Web)"/>
    <w:basedOn w:val="Normal"/>
    <w:uiPriority w:val="99"/>
    <w:semiHidden/>
    <w:unhideWhenUsed/>
    <w:rsid w:val="00531964"/>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531964"/>
    <w:rPr>
      <w:color w:val="808080"/>
    </w:rPr>
  </w:style>
  <w:style w:type="paragraph" w:styleId="NoSpacing">
    <w:name w:val="No Spacing"/>
    <w:uiPriority w:val="1"/>
    <w:qFormat/>
    <w:rsid w:val="00531964"/>
    <w:pPr>
      <w:spacing w:after="0" w:line="240" w:lineRule="auto"/>
    </w:pPr>
  </w:style>
  <w:style w:type="paragraph" w:styleId="ListParagraph">
    <w:name w:val="List Paragraph"/>
    <w:basedOn w:val="Normal"/>
    <w:uiPriority w:val="34"/>
    <w:qFormat/>
    <w:rsid w:val="00531964"/>
    <w:pPr>
      <w:numPr>
        <w:numId w:val="38"/>
      </w:numPr>
      <w:spacing w:before="0" w:after="0" w:line="240" w:lineRule="auto"/>
    </w:pPr>
    <w:rPr>
      <w:lang w:bidi="he-IL"/>
    </w:rPr>
  </w:style>
  <w:style w:type="paragraph" w:styleId="Bibliography">
    <w:name w:val="Bibliography"/>
    <w:basedOn w:val="Normal"/>
    <w:next w:val="Normal"/>
    <w:uiPriority w:val="37"/>
    <w:unhideWhenUsed/>
    <w:rsid w:val="00531964"/>
  </w:style>
  <w:style w:type="character" w:customStyle="1" w:styleId="UnresolvedMention2">
    <w:name w:val="Unresolved Mention2"/>
    <w:basedOn w:val="DefaultParagraphFont"/>
    <w:uiPriority w:val="99"/>
    <w:semiHidden/>
    <w:unhideWhenUsed/>
    <w:rsid w:val="00531964"/>
    <w:rPr>
      <w:color w:val="808080"/>
      <w:shd w:val="clear" w:color="auto" w:fill="E6E6E6"/>
    </w:rPr>
  </w:style>
  <w:style w:type="numbering" w:customStyle="1" w:styleId="ListBullet1">
    <w:name w:val="List Bullet1"/>
    <w:basedOn w:val="NoList"/>
    <w:uiPriority w:val="99"/>
    <w:rsid w:val="00531964"/>
    <w:pPr>
      <w:numPr>
        <w:numId w:val="1"/>
      </w:numPr>
    </w:pPr>
  </w:style>
  <w:style w:type="paragraph" w:styleId="BalloonText">
    <w:name w:val="Balloon Text"/>
    <w:basedOn w:val="Normal"/>
    <w:link w:val="BalloonTextChar"/>
    <w:uiPriority w:val="99"/>
    <w:semiHidden/>
    <w:unhideWhenUsed/>
    <w:rsid w:val="0053196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64"/>
    <w:rPr>
      <w:rFonts w:ascii="Segoe UI" w:hAnsi="Segoe UI" w:cs="Segoe UI"/>
      <w:sz w:val="18"/>
      <w:szCs w:val="18"/>
      <w:lang w:bidi="ar-SA"/>
    </w:rPr>
  </w:style>
  <w:style w:type="paragraph" w:customStyle="1" w:styleId="boxed-blue-title">
    <w:name w:val="boxed-blue-title"/>
    <w:basedOn w:val="boxed-blue-text"/>
    <w:next w:val="boxed-blue-text"/>
    <w:qFormat/>
    <w:rsid w:val="00531964"/>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531964"/>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8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531964"/>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531964"/>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531964"/>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531964"/>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531964"/>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531964"/>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531964"/>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531964"/>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531964"/>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531964"/>
    <w:pPr>
      <w:pBdr>
        <w:top w:val="dotted" w:sz="4" w:space="4" w:color="5B9BD5" w:themeColor="accent5"/>
        <w:bottom w:val="dotted" w:sz="4" w:space="4" w:color="5B9BD5" w:themeColor="accent5"/>
      </w:pBdr>
      <w:spacing w:before="120" w:after="120" w:line="240" w:lineRule="auto"/>
      <w:ind w:left="1440" w:right="2160"/>
      <w:jc w:val="center"/>
    </w:pPr>
    <w:rPr>
      <w:rFonts w:ascii="Arial Black" w:hAnsi="Arial Black" w:cstheme="minorHAnsi"/>
      <w:color w:val="808080" w:themeColor="background1" w:themeShade="80"/>
      <w:lang w:val="pt-BR" w:bidi="he-IL"/>
      <w14:ligatures w14:val="standard"/>
    </w:rPr>
  </w:style>
  <w:style w:type="paragraph" w:customStyle="1" w:styleId="notesflush">
    <w:name w:val="notes flush"/>
    <w:basedOn w:val="Normal"/>
    <w:qFormat/>
    <w:rsid w:val="00531964"/>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531964"/>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531964"/>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531964"/>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531964"/>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531964"/>
    <w:rPr>
      <w:b/>
      <w:bCs/>
      <w:i/>
      <w:iCs/>
      <w:caps/>
      <w:color w:val="4472C4" w:themeColor="accent1"/>
    </w:rPr>
  </w:style>
  <w:style w:type="character" w:styleId="PageNumber">
    <w:name w:val="page number"/>
    <w:basedOn w:val="DefaultParagraphFont"/>
    <w:uiPriority w:val="99"/>
    <w:unhideWhenUsed/>
    <w:rsid w:val="00531964"/>
    <w:rPr>
      <w:b/>
      <w:bCs/>
      <w:sz w:val="28"/>
      <w:szCs w:val="28"/>
    </w:rPr>
  </w:style>
  <w:style w:type="character" w:styleId="SubtleEmphasis">
    <w:name w:val="Subtle Emphasis"/>
    <w:uiPriority w:val="19"/>
    <w:rsid w:val="00531964"/>
    <w:rPr>
      <w:i/>
      <w:iCs/>
      <w:color w:val="1F3763" w:themeColor="accent1" w:themeShade="7F"/>
    </w:rPr>
  </w:style>
  <w:style w:type="character" w:styleId="SubtleReference">
    <w:name w:val="Subtle Reference"/>
    <w:uiPriority w:val="31"/>
    <w:rsid w:val="00531964"/>
    <w:rPr>
      <w:b/>
      <w:bCs/>
      <w:color w:val="4472C4" w:themeColor="accent1"/>
    </w:rPr>
  </w:style>
  <w:style w:type="character" w:customStyle="1" w:styleId="person">
    <w:name w:val="person"/>
    <w:basedOn w:val="DefaultParagraphFont"/>
    <w:uiPriority w:val="1"/>
    <w:qFormat/>
    <w:rsid w:val="00531964"/>
    <w:rPr>
      <w:b/>
      <w:bCs/>
      <w:color w:val="2E74B5" w:themeColor="accent5" w:themeShade="BF"/>
    </w:rPr>
  </w:style>
  <w:style w:type="paragraph" w:customStyle="1" w:styleId="blockquote">
    <w:name w:val="blockquote"/>
    <w:basedOn w:val="Normal"/>
    <w:qFormat/>
    <w:rsid w:val="00531964"/>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531964"/>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531964"/>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531964"/>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left="540"/>
    </w:pPr>
    <w:rPr>
      <w:color w:val="ED7D31" w:themeColor="accent2"/>
    </w:rPr>
  </w:style>
  <w:style w:type="paragraph" w:customStyle="1" w:styleId="boxed-orange">
    <w:name w:val="boxed-orange"/>
    <w:basedOn w:val="boxed-blue-text"/>
    <w:qFormat/>
    <w:rsid w:val="00531964"/>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left="540"/>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531964"/>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531964"/>
    <w:pPr>
      <w:spacing w:before="0"/>
      <w:outlineLvl w:val="3"/>
    </w:pPr>
    <w:rPr>
      <w:color w:val="1F3864" w:themeColor="accent1" w:themeShade="80"/>
    </w:rPr>
  </w:style>
  <w:style w:type="paragraph" w:customStyle="1" w:styleId="article-bullet">
    <w:name w:val="article-bullet"/>
    <w:basedOn w:val="article-text"/>
    <w:qFormat/>
    <w:rsid w:val="00531964"/>
    <w:pPr>
      <w:numPr>
        <w:numId w:val="9"/>
      </w:numPr>
      <w:spacing w:after="0"/>
    </w:pPr>
    <w:rPr>
      <w:lang w:val="en"/>
    </w:rPr>
  </w:style>
  <w:style w:type="paragraph" w:customStyle="1" w:styleId="h2pagebreak">
    <w:name w:val="h2 page break"/>
    <w:basedOn w:val="Heading2"/>
    <w:next w:val="Normal"/>
    <w:qFormat/>
    <w:rsid w:val="00531964"/>
    <w:pPr>
      <w:spacing w:after="0"/>
    </w:pPr>
  </w:style>
  <w:style w:type="paragraph" w:customStyle="1" w:styleId="tablecell">
    <w:name w:val="table cell"/>
    <w:basedOn w:val="Normal"/>
    <w:qFormat/>
    <w:rsid w:val="00531964"/>
    <w:pPr>
      <w:keepNext/>
      <w:keepLines/>
      <w:spacing w:before="120" w:after="120" w:line="276" w:lineRule="auto"/>
      <w:ind w:left="245" w:right="86" w:hanging="245"/>
      <w:contextualSpacing/>
    </w:pPr>
    <w:rPr>
      <w:sz w:val="18"/>
      <w:szCs w:val="18"/>
    </w:rPr>
  </w:style>
  <w:style w:type="paragraph" w:customStyle="1" w:styleId="cell-no-space">
    <w:name w:val="cell-no-space"/>
    <w:qFormat/>
    <w:rsid w:val="00531964"/>
    <w:pPr>
      <w:spacing w:before="40" w:after="40" w:line="240" w:lineRule="auto"/>
    </w:pPr>
    <w:rPr>
      <w:rFonts w:cstheme="majorHAnsi"/>
      <w:sz w:val="16"/>
      <w:szCs w:val="16"/>
      <w:lang w:bidi="ar-SA"/>
    </w:rPr>
  </w:style>
  <w:style w:type="paragraph" w:customStyle="1" w:styleId="cell-margin">
    <w:name w:val="cell-margin"/>
    <w:basedOn w:val="Normal"/>
    <w:qFormat/>
    <w:rsid w:val="00E960EB"/>
    <w:pPr>
      <w:ind w:left="14"/>
    </w:pPr>
    <w:rPr>
      <w:sz w:val="18"/>
    </w:rPr>
  </w:style>
  <w:style w:type="paragraph" w:customStyle="1" w:styleId="research-discuss">
    <w:name w:val="research-discuss"/>
    <w:basedOn w:val="Normal"/>
    <w:next w:val="research-answer"/>
    <w:qFormat/>
    <w:rsid w:val="00531964"/>
    <w:pPr>
      <w:keepNext/>
      <w:numPr>
        <w:numId w:val="3"/>
      </w:numPr>
      <w:spacing w:line="160" w:lineRule="atLeast"/>
      <w:ind w:right="72"/>
    </w:pPr>
    <w:rPr>
      <w:rFonts w:asciiTheme="majorHAnsi" w:eastAsiaTheme="minorEastAsia" w:hAnsiTheme="majorHAnsi" w:cstheme="majorHAnsi"/>
      <w:color w:val="833C0B" w:themeColor="accent2" w:themeShade="80"/>
      <w:lang w:eastAsia="ja-JP"/>
    </w:rPr>
  </w:style>
  <w:style w:type="paragraph" w:customStyle="1" w:styleId="research-answer">
    <w:name w:val="research-answer"/>
    <w:next w:val="research-discuss"/>
    <w:qFormat/>
    <w:rsid w:val="00531964"/>
    <w:pPr>
      <w:spacing w:before="20" w:after="60"/>
      <w:ind w:left="1080"/>
    </w:pPr>
    <w:rPr>
      <w:rFonts w:asciiTheme="majorHAnsi" w:eastAsiaTheme="minorEastAsia" w:hAnsiTheme="majorHAnsi" w:cstheme="majorHAnsi"/>
      <w:noProof/>
      <w:color w:val="C45911" w:themeColor="accent2" w:themeShade="BF"/>
      <w:sz w:val="14"/>
      <w:szCs w:val="14"/>
      <w:lang w:eastAsia="ja-JP" w:bidi="ar-SA"/>
    </w:rPr>
  </w:style>
  <w:style w:type="paragraph" w:customStyle="1" w:styleId="research-discuss-church">
    <w:name w:val="research-discuss-church"/>
    <w:basedOn w:val="Normal"/>
    <w:next w:val="research-answer"/>
    <w:qFormat/>
    <w:rsid w:val="00531964"/>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531964"/>
    <w:pPr>
      <w:pBdr>
        <w:top w:val="dotted" w:sz="6" w:space="1" w:color="5B9BD5" w:themeColor="accent5"/>
        <w:left w:val="dotted" w:sz="6" w:space="4" w:color="5B9BD5" w:themeColor="accent5"/>
        <w:bottom w:val="dotted" w:sz="6" w:space="1" w:color="5B9BD5" w:themeColor="accent5"/>
        <w:right w:val="dotted" w:sz="6" w:space="4" w:color="5B9BD5" w:themeColor="accent5"/>
      </w:pBdr>
      <w:ind w:left="72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531964"/>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531964"/>
    <w:pPr>
      <w:ind w:left="900" w:hanging="180"/>
    </w:pPr>
    <w:rPr>
      <w:rFonts w:ascii="Franklin Gothic Demi Cond" w:hAnsi="Franklin Gothic Demi Cond" w:cstheme="majorHAnsi"/>
      <w:color w:val="A6A6A6" w:themeColor="background1" w:themeShade="A6"/>
      <w:sz w:val="16"/>
      <w:szCs w:val="16"/>
    </w:rPr>
  </w:style>
  <w:style w:type="paragraph" w:customStyle="1" w:styleId="quote-scripture">
    <w:name w:val="quote-scripture"/>
    <w:next w:val="Normal"/>
    <w:qFormat/>
    <w:rsid w:val="00531964"/>
    <w:pPr>
      <w:pBdr>
        <w:top w:val="single" w:sz="4" w:space="1" w:color="F4B083" w:themeColor="accent2" w:themeTint="99"/>
        <w:bottom w:val="single" w:sz="4" w:space="1" w:color="F4B083" w:themeColor="accent2" w:themeTint="99"/>
        <w:between w:val="single" w:sz="4" w:space="1" w:color="F4B083" w:themeColor="accent2" w:themeTint="99"/>
      </w:pBdr>
      <w:spacing w:before="120" w:after="120"/>
      <w:ind w:left="274" w:right="634" w:hanging="274"/>
    </w:pPr>
    <w:rPr>
      <w:rFonts w:ascii="Bodoni MT Condensed" w:hAnsi="Bodoni MT Condensed"/>
      <w:color w:val="A94D0F"/>
      <w:sz w:val="24"/>
      <w:szCs w:val="24"/>
      <w:lang w:bidi="ar-SA"/>
    </w:rPr>
  </w:style>
  <w:style w:type="paragraph" w:customStyle="1" w:styleId="cell-scripture">
    <w:name w:val="cell-scripture"/>
    <w:qFormat/>
    <w:rsid w:val="00531964"/>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531964"/>
    <w:rPr>
      <w:rFonts w:asciiTheme="minorHAnsi" w:hAnsiTheme="minorHAnsi" w:cstheme="minorHAnsi"/>
      <w:b/>
      <w:bCs/>
      <w:i/>
      <w:iCs/>
    </w:rPr>
  </w:style>
  <w:style w:type="paragraph" w:customStyle="1" w:styleId="definitionlinedref">
    <w:name w:val="definition lined ref"/>
    <w:next w:val="definitionlined"/>
    <w:qFormat/>
    <w:rsid w:val="00531964"/>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531964"/>
    <w:pPr>
      <w:spacing w:before="120" w:after="120"/>
      <w:ind w:left="1080" w:right="1890"/>
    </w:pPr>
    <w:rPr>
      <w:rFonts w:ascii="Agency FB" w:hAnsi="Agency FB" w:cstheme="minorHAnsi"/>
      <w:noProof/>
      <w:color w:val="808080" w:themeColor="background1" w:themeShade="80"/>
      <w:sz w:val="16"/>
      <w:szCs w:val="16"/>
      <w:lang w:val="pt-BR"/>
      <w14:ligatures w14:val="standard"/>
    </w:rPr>
  </w:style>
  <w:style w:type="paragraph" w:customStyle="1" w:styleId="quoteblocksimple">
    <w:name w:val="quote block simple"/>
    <w:basedOn w:val="Normal"/>
    <w:next w:val="Normal"/>
    <w:qFormat/>
    <w:rsid w:val="00531964"/>
    <w:pPr>
      <w:spacing w:before="120" w:after="120"/>
      <w:ind w:left="1440" w:right="1440"/>
    </w:pPr>
    <w:rPr>
      <w:b/>
      <w:bCs/>
    </w:rPr>
  </w:style>
  <w:style w:type="paragraph" w:customStyle="1" w:styleId="article-text">
    <w:name w:val="article-text"/>
    <w:basedOn w:val="Normal"/>
    <w:qFormat/>
    <w:rsid w:val="00531964"/>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531964"/>
    <w:pPr>
      <w:numPr>
        <w:numId w:val="4"/>
      </w:numPr>
    </w:pPr>
  </w:style>
  <w:style w:type="numbering" w:customStyle="1" w:styleId="list-argument">
    <w:name w:val="list-argument"/>
    <w:uiPriority w:val="99"/>
    <w:rsid w:val="00531964"/>
    <w:pPr>
      <w:numPr>
        <w:numId w:val="5"/>
      </w:numPr>
    </w:pPr>
  </w:style>
  <w:style w:type="paragraph" w:customStyle="1" w:styleId="story">
    <w:name w:val="story"/>
    <w:next w:val="Normal"/>
    <w:qFormat/>
    <w:rsid w:val="00531964"/>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531964"/>
    <w:pPr>
      <w:numPr>
        <w:numId w:val="6"/>
      </w:numPr>
    </w:pPr>
  </w:style>
  <w:style w:type="paragraph" w:customStyle="1" w:styleId="arg-premise">
    <w:name w:val="arg-premise"/>
    <w:basedOn w:val="Normal"/>
    <w:rsid w:val="00531964"/>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531964"/>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531964"/>
    <w:rPr>
      <w:color w:val="A6A6A6" w:themeColor="background1" w:themeShade="A6"/>
    </w:rPr>
  </w:style>
  <w:style w:type="paragraph" w:customStyle="1" w:styleId="arg-auth">
    <w:name w:val="arg-auth"/>
    <w:next w:val="arg-reason"/>
    <w:qFormat/>
    <w:rsid w:val="00531964"/>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531964"/>
    <w:pPr>
      <w:pBdr>
        <w:left w:val="single" w:sz="48" w:space="4" w:color="F2F2F2" w:themeColor="background1" w:themeShade="F2"/>
      </w:pBdr>
    </w:pPr>
    <w:rPr>
      <w:color w:val="808080" w:themeColor="background1" w:themeShade="80"/>
    </w:rPr>
  </w:style>
  <w:style w:type="paragraph" w:customStyle="1" w:styleId="arg-premise-bad">
    <w:name w:val="arg-premise-bad"/>
    <w:qFormat/>
    <w:rsid w:val="00531964"/>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531964"/>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531964"/>
    <w:pPr>
      <w:contextualSpacing w:val="0"/>
    </w:pPr>
    <w:rPr>
      <w:color w:val="2F5496" w:themeColor="accent1" w:themeShade="BF"/>
      <w:lang w:bidi="he-IL"/>
    </w:rPr>
  </w:style>
  <w:style w:type="paragraph" w:customStyle="1" w:styleId="arg-reason-bad">
    <w:name w:val="arg-reason-bad"/>
    <w:basedOn w:val="arg-reason"/>
    <w:qFormat/>
    <w:rsid w:val="00531964"/>
    <w:rPr>
      <w:color w:val="BFBFBF" w:themeColor="background1" w:themeShade="BF"/>
    </w:rPr>
  </w:style>
  <w:style w:type="paragraph" w:customStyle="1" w:styleId="article-summary">
    <w:name w:val="article-summary"/>
    <w:qFormat/>
    <w:rsid w:val="00531964"/>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531964"/>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531964"/>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531964"/>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531964"/>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531964"/>
    <w:pPr>
      <w:ind w:left="180"/>
      <w:contextualSpacing w:val="0"/>
    </w:pPr>
    <w:rPr>
      <w:sz w:val="16"/>
      <w:szCs w:val="16"/>
    </w:rPr>
  </w:style>
  <w:style w:type="paragraph" w:customStyle="1" w:styleId="a-exegesis">
    <w:name w:val="a-exegesis"/>
    <w:qFormat/>
    <w:rsid w:val="00531964"/>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531964"/>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531964"/>
    <w:pPr>
      <w:pBdr>
        <w:left w:val="dotted" w:sz="6" w:space="4" w:color="5B9BD5" w:themeColor="accent5"/>
        <w:right w:val="dotted" w:sz="6" w:space="4" w:color="5B9BD5" w:themeColor="accent5"/>
      </w:pBdr>
      <w:ind w:left="1170" w:right="1530" w:hanging="86"/>
    </w:pPr>
    <w:rPr>
      <w:rFonts w:asciiTheme="majorHAnsi" w:hAnsiTheme="majorHAnsi" w:cstheme="majorHAnsi"/>
      <w:i/>
      <w:iCs/>
      <w:color w:val="2E74B5" w:themeColor="accent5" w:themeShade="BF"/>
      <w:sz w:val="14"/>
      <w:szCs w:val="14"/>
      <w:lang w:eastAsia="ja-JP"/>
      <w14:ligatures w14:val="standard"/>
    </w:rPr>
  </w:style>
  <w:style w:type="paragraph" w:customStyle="1" w:styleId="list-q-big">
    <w:name w:val="list-q-big"/>
    <w:basedOn w:val="Normal"/>
    <w:qFormat/>
    <w:rsid w:val="00531964"/>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531964"/>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531964"/>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531964"/>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531964"/>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531964"/>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character" w:customStyle="1" w:styleId="Hebrew">
    <w:name w:val="Hebrew"/>
    <w:basedOn w:val="DefaultParagraphFont"/>
    <w:uiPriority w:val="1"/>
    <w:qFormat/>
    <w:rsid w:val="00531964"/>
    <w:rPr>
      <w:rFonts w:ascii="Tahoma" w:hAnsi="Tahoma" w:cs="Tahoma"/>
      <w:color w:val="4472C4" w:themeColor="accent1"/>
      <w:sz w:val="14"/>
      <w:szCs w:val="14"/>
      <w:lang w:bidi="he-IL"/>
    </w:rPr>
  </w:style>
  <w:style w:type="paragraph" w:customStyle="1" w:styleId="todo">
    <w:name w:val="to do"/>
    <w:basedOn w:val="Normal"/>
    <w:qFormat/>
    <w:rsid w:val="00531964"/>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spacing w:before="0" w:after="40" w:line="250" w:lineRule="auto"/>
      <w:ind w:left="720" w:right="0" w:hanging="720"/>
    </w:pPr>
    <w:rPr>
      <w:rFonts w:ascii="Segoe UI Black" w:hAnsi="Segoe UI Black"/>
      <w:color w:val="C45911" w:themeColor="accent2" w:themeShade="BF"/>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11</TotalTime>
  <Pages>11</Pages>
  <Words>6674</Words>
  <Characters>38042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Douglas Hoff</cp:lastModifiedBy>
  <cp:revision>5</cp:revision>
  <dcterms:created xsi:type="dcterms:W3CDTF">2020-04-20T18:42:00Z</dcterms:created>
  <dcterms:modified xsi:type="dcterms:W3CDTF">2020-11-02T15:06:00Z</dcterms:modified>
</cp:coreProperties>
</file>